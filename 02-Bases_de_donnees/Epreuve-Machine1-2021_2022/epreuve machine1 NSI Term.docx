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D0159" w14:textId="68D1805A" w:rsidR="00D15EBC" w:rsidRPr="00D15EBC" w:rsidRDefault="00D15EBC" w:rsidP="00D15EBC">
      <w:pPr>
        <w:spacing w:after="0" w:line="276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NOM</w:t>
      </w:r>
      <w:proofErr w:type="gramStart"/>
      <w:r>
        <w:rPr>
          <w:b/>
          <w:bCs/>
          <w:color w:val="FF0000"/>
          <w:sz w:val="28"/>
          <w:szCs w:val="28"/>
        </w:rPr>
        <w:t> :…</w:t>
      </w:r>
      <w:proofErr w:type="gramEnd"/>
      <w:r>
        <w:rPr>
          <w:b/>
          <w:bCs/>
          <w:color w:val="FF0000"/>
          <w:sz w:val="28"/>
          <w:szCs w:val="28"/>
        </w:rPr>
        <w:t>……………..</w:t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  <w:t>Prénom</w:t>
      </w:r>
      <w:proofErr w:type="gramStart"/>
      <w:r>
        <w:rPr>
          <w:b/>
          <w:bCs/>
          <w:color w:val="FF0000"/>
          <w:sz w:val="28"/>
          <w:szCs w:val="28"/>
        </w:rPr>
        <w:t> :…</w:t>
      </w:r>
      <w:proofErr w:type="gramEnd"/>
      <w:r>
        <w:rPr>
          <w:b/>
          <w:bCs/>
          <w:color w:val="FF0000"/>
          <w:sz w:val="28"/>
          <w:szCs w:val="28"/>
        </w:rPr>
        <w:t>……………….</w:t>
      </w:r>
    </w:p>
    <w:p w14:paraId="5C154FA3" w14:textId="65B1C91B" w:rsidR="009A4CED" w:rsidRPr="008122F6" w:rsidRDefault="008122F6" w:rsidP="008122F6">
      <w:pPr>
        <w:spacing w:after="0" w:line="276" w:lineRule="auto"/>
        <w:jc w:val="center"/>
        <w:rPr>
          <w:b/>
          <w:bCs/>
          <w:color w:val="FF0000"/>
          <w:sz w:val="52"/>
          <w:szCs w:val="52"/>
        </w:rPr>
      </w:pPr>
      <w:r w:rsidRPr="008122F6">
        <w:rPr>
          <w:b/>
          <w:bCs/>
          <w:color w:val="FF0000"/>
          <w:sz w:val="52"/>
          <w:szCs w:val="52"/>
        </w:rPr>
        <w:t>Epreuve machine n°1 NSI</w:t>
      </w:r>
    </w:p>
    <w:p w14:paraId="4FACFC9B" w14:textId="14E4209F" w:rsidR="008122F6" w:rsidRPr="008122F6" w:rsidRDefault="008122F6" w:rsidP="008122F6">
      <w:pPr>
        <w:spacing w:after="0" w:line="276" w:lineRule="auto"/>
        <w:rPr>
          <w:b/>
          <w:bCs/>
          <w:color w:val="0070C0"/>
          <w:sz w:val="28"/>
          <w:szCs w:val="28"/>
          <w:u w:val="single"/>
        </w:rPr>
      </w:pPr>
      <w:r w:rsidRPr="008122F6">
        <w:rPr>
          <w:b/>
          <w:bCs/>
          <w:color w:val="0070C0"/>
          <w:sz w:val="28"/>
          <w:szCs w:val="28"/>
          <w:u w:val="single"/>
        </w:rPr>
        <w:t>Description :</w:t>
      </w:r>
    </w:p>
    <w:p w14:paraId="6950C053" w14:textId="77777777" w:rsidR="008122F6" w:rsidRPr="00AF530C" w:rsidRDefault="008122F6" w:rsidP="008122F6">
      <w:pPr>
        <w:shd w:val="clear" w:color="auto" w:fill="D1F1FE"/>
        <w:spacing w:after="0" w:line="276" w:lineRule="auto"/>
        <w:rPr>
          <w:rFonts w:ascii="Ubuntu" w:eastAsia="Times New Roman" w:hAnsi="Ubuntu" w:cs="Times New Roman"/>
          <w:color w:val="0D6182"/>
          <w:sz w:val="16"/>
          <w:szCs w:val="16"/>
          <w:lang w:eastAsia="fr-FR"/>
        </w:rPr>
      </w:pPr>
      <w:r w:rsidRPr="00AF530C">
        <w:rPr>
          <w:rFonts w:ascii="Ubuntu" w:eastAsia="Times New Roman" w:hAnsi="Ubuntu" w:cs="Times New Roman"/>
          <w:color w:val="0D6182"/>
          <w:sz w:val="16"/>
          <w:szCs w:val="16"/>
          <w:lang w:eastAsia="fr-FR"/>
        </w:rPr>
        <w:t>On souhaite faire une base pour un vétérinaire indiquant des animaux et leur(s) propriétaire(s).</w:t>
      </w:r>
    </w:p>
    <w:p w14:paraId="59EF136E" w14:textId="77777777" w:rsidR="008122F6" w:rsidRPr="00AF530C" w:rsidRDefault="008122F6" w:rsidP="008122F6">
      <w:pPr>
        <w:shd w:val="clear" w:color="auto" w:fill="D1F1FE"/>
        <w:spacing w:after="0" w:line="276" w:lineRule="auto"/>
        <w:rPr>
          <w:rFonts w:ascii="Ubuntu" w:eastAsia="Times New Roman" w:hAnsi="Ubuntu" w:cs="Times New Roman"/>
          <w:color w:val="0D6182"/>
          <w:sz w:val="16"/>
          <w:szCs w:val="16"/>
          <w:lang w:eastAsia="fr-FR"/>
        </w:rPr>
      </w:pPr>
    </w:p>
    <w:p w14:paraId="43C956A6" w14:textId="268263C6" w:rsidR="008122F6" w:rsidRPr="00AF530C" w:rsidRDefault="008122F6" w:rsidP="008122F6">
      <w:pPr>
        <w:shd w:val="clear" w:color="auto" w:fill="D1F1FE"/>
        <w:spacing w:after="0" w:line="276" w:lineRule="auto"/>
        <w:rPr>
          <w:rFonts w:ascii="Ubuntu" w:eastAsia="Times New Roman" w:hAnsi="Ubuntu" w:cs="Times New Roman"/>
          <w:color w:val="0D6182"/>
          <w:sz w:val="16"/>
          <w:szCs w:val="16"/>
          <w:lang w:eastAsia="fr-FR"/>
        </w:rPr>
      </w:pPr>
      <w:r w:rsidRPr="00AF530C">
        <w:rPr>
          <w:rFonts w:ascii="Ubuntu" w:eastAsia="Times New Roman" w:hAnsi="Ubuntu" w:cs="Times New Roman"/>
          <w:color w:val="0D6182"/>
          <w:sz w:val="16"/>
          <w:szCs w:val="16"/>
          <w:lang w:eastAsia="fr-FR"/>
        </w:rPr>
        <w:t xml:space="preserve">On crée des tables à l’aide des commandes </w:t>
      </w:r>
      <w:r w:rsidR="0096477D" w:rsidRPr="00AF530C">
        <w:rPr>
          <w:rFonts w:ascii="Ubuntu" w:eastAsia="Times New Roman" w:hAnsi="Ubuntu" w:cs="Times New Roman"/>
          <w:color w:val="0D6182"/>
          <w:sz w:val="16"/>
          <w:szCs w:val="16"/>
          <w:lang w:eastAsia="fr-FR"/>
        </w:rPr>
        <w:t>suivantes :</w:t>
      </w:r>
    </w:p>
    <w:p w14:paraId="1E0E0988" w14:textId="77777777" w:rsidR="008122F6" w:rsidRPr="00AF530C" w:rsidRDefault="008122F6" w:rsidP="008122F6">
      <w:pPr>
        <w:shd w:val="clear" w:color="auto" w:fill="D1F1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</w:pPr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 xml:space="preserve">CREATE TABLE </w:t>
      </w:r>
      <w:proofErr w:type="spellStart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Propietaire</w:t>
      </w:r>
      <w:proofErr w:type="spellEnd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 xml:space="preserve"> (</w:t>
      </w:r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br/>
      </w:r>
      <w:proofErr w:type="gramStart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 xml:space="preserve"> </w:t>
      </w:r>
      <w:proofErr w:type="gramEnd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 xml:space="preserve"> </w:t>
      </w:r>
      <w:proofErr w:type="spellStart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idP</w:t>
      </w:r>
      <w:proofErr w:type="spellEnd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 xml:space="preserve"> INTEGER PRIMARY KEY AUTOINCREMENT, </w:t>
      </w:r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br/>
        <w:t xml:space="preserve">  nom VARCHAR(30) NOT NULL, </w:t>
      </w:r>
      <w:proofErr w:type="spellStart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prenom</w:t>
      </w:r>
      <w:proofErr w:type="spellEnd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 xml:space="preserve"> VARCHAR(30))</w:t>
      </w:r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br/>
      </w:r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br/>
        <w:t xml:space="preserve">CREATE TABLE </w:t>
      </w:r>
      <w:proofErr w:type="spellStart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Animaux</w:t>
      </w:r>
      <w:proofErr w:type="spellEnd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 xml:space="preserve"> ( </w:t>
      </w:r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br/>
        <w:t xml:space="preserve">  </w:t>
      </w:r>
      <w:proofErr w:type="spellStart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idA</w:t>
      </w:r>
      <w:proofErr w:type="spellEnd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 xml:space="preserve"> INTEGER PRIMARY KEY AUTOINCREMENT, </w:t>
      </w:r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br/>
        <w:t xml:space="preserve">  </w:t>
      </w:r>
      <w:proofErr w:type="spellStart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surnom</w:t>
      </w:r>
      <w:proofErr w:type="spellEnd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  VARCHAR(30) NOT NULL)</w:t>
      </w:r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br/>
      </w:r>
    </w:p>
    <w:p w14:paraId="1B90571D" w14:textId="77777777" w:rsidR="008122F6" w:rsidRPr="00AF530C" w:rsidRDefault="008122F6" w:rsidP="008122F6">
      <w:pPr>
        <w:shd w:val="clear" w:color="auto" w:fill="D1F1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</w:pPr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 xml:space="preserve">CREATE TABLE </w:t>
      </w:r>
      <w:proofErr w:type="spellStart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Possede</w:t>
      </w:r>
      <w:proofErr w:type="spellEnd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 xml:space="preserve"> ( </w:t>
      </w:r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br/>
        <w:t xml:space="preserve">  </w:t>
      </w:r>
      <w:proofErr w:type="spellStart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idP</w:t>
      </w:r>
      <w:proofErr w:type="spellEnd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 xml:space="preserve"> INTEGER REFERENCES </w:t>
      </w:r>
      <w:proofErr w:type="spellStart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Proprietaire</w:t>
      </w:r>
      <w:proofErr w:type="spellEnd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(</w:t>
      </w:r>
      <w:proofErr w:type="spellStart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idP</w:t>
      </w:r>
      <w:proofErr w:type="spellEnd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 xml:space="preserve">), </w:t>
      </w:r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br/>
        <w:t xml:space="preserve">  </w:t>
      </w:r>
      <w:proofErr w:type="spellStart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idA</w:t>
      </w:r>
      <w:proofErr w:type="spellEnd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 xml:space="preserve"> INTEGER REFERENCES </w:t>
      </w:r>
      <w:proofErr w:type="spellStart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Animaux</w:t>
      </w:r>
      <w:proofErr w:type="spellEnd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(</w:t>
      </w:r>
      <w:proofErr w:type="spellStart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idA</w:t>
      </w:r>
      <w:proofErr w:type="spellEnd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),</w:t>
      </w:r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br/>
        <w:t xml:space="preserve">  PRIMARY KEY (</w:t>
      </w:r>
      <w:proofErr w:type="spellStart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idP,idA</w:t>
      </w:r>
      <w:proofErr w:type="spellEnd"/>
      <w:r w:rsidRPr="00AF530C">
        <w:rPr>
          <w:rFonts w:ascii="Consolas" w:eastAsia="Times New Roman" w:hAnsi="Consolas" w:cs="Courier New"/>
          <w:color w:val="212529"/>
          <w:sz w:val="16"/>
          <w:szCs w:val="16"/>
          <w:lang w:val="en-US" w:eastAsia="fr-FR"/>
        </w:rPr>
        <w:t>))</w:t>
      </w:r>
    </w:p>
    <w:p w14:paraId="0EC41E79" w14:textId="3FACBE54" w:rsidR="008122F6" w:rsidRPr="00AF530C" w:rsidRDefault="008122F6" w:rsidP="008122F6">
      <w:pPr>
        <w:spacing w:after="0" w:line="276" w:lineRule="auto"/>
        <w:rPr>
          <w:lang w:val="en-US"/>
        </w:rPr>
      </w:pPr>
    </w:p>
    <w:p w14:paraId="610E644C" w14:textId="7AB05929" w:rsidR="008122F6" w:rsidRPr="008122F6" w:rsidRDefault="008122F6" w:rsidP="008122F6">
      <w:pPr>
        <w:spacing w:after="0" w:line="276" w:lineRule="auto"/>
        <w:rPr>
          <w:b/>
          <w:bCs/>
          <w:color w:val="0070C0"/>
          <w:u w:val="single"/>
        </w:rPr>
      </w:pPr>
      <w:r w:rsidRPr="008122F6">
        <w:rPr>
          <w:b/>
          <w:bCs/>
          <w:color w:val="0070C0"/>
          <w:u w:val="single"/>
        </w:rPr>
        <w:t>Question1 :</w:t>
      </w:r>
    </w:p>
    <w:p w14:paraId="5A5985A2" w14:textId="02C2CD97" w:rsidR="008122F6" w:rsidRDefault="008122F6" w:rsidP="008122F6">
      <w:pPr>
        <w:spacing w:after="0" w:line="276" w:lineRule="auto"/>
      </w:pPr>
      <w:r>
        <w:t>Combien de tables sont créées ?</w:t>
      </w:r>
    </w:p>
    <w:p w14:paraId="0655D354" w14:textId="12A15897" w:rsidR="008122F6" w:rsidRDefault="008122F6" w:rsidP="00D15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  <w:r w:rsidRPr="008122F6">
        <w:rPr>
          <w:color w:val="00B050"/>
        </w:rPr>
        <w:t>Réponse</w:t>
      </w:r>
      <w:r>
        <w:rPr>
          <w:color w:val="00B050"/>
        </w:rPr>
        <w:t xml:space="preserve"> 1</w:t>
      </w:r>
      <w:r w:rsidRPr="008122F6">
        <w:rPr>
          <w:color w:val="00B050"/>
        </w:rPr>
        <w:t xml:space="preserve"> : </w:t>
      </w:r>
    </w:p>
    <w:p w14:paraId="185ADF2B" w14:textId="71303428" w:rsidR="008122F6" w:rsidRDefault="008122F6" w:rsidP="008122F6">
      <w:pPr>
        <w:spacing w:after="0" w:line="276" w:lineRule="auto"/>
        <w:rPr>
          <w:color w:val="00B050"/>
        </w:rPr>
      </w:pPr>
    </w:p>
    <w:p w14:paraId="614DE3EE" w14:textId="01498BEB" w:rsidR="008122F6" w:rsidRPr="008122F6" w:rsidRDefault="008122F6" w:rsidP="008122F6">
      <w:pPr>
        <w:spacing w:after="0" w:line="276" w:lineRule="auto"/>
        <w:rPr>
          <w:b/>
          <w:bCs/>
          <w:color w:val="0070C0"/>
          <w:u w:val="single"/>
        </w:rPr>
      </w:pPr>
      <w:r w:rsidRPr="008122F6">
        <w:rPr>
          <w:b/>
          <w:bCs/>
          <w:color w:val="0070C0"/>
          <w:u w:val="single"/>
        </w:rPr>
        <w:t>Question 2 :</w:t>
      </w:r>
    </w:p>
    <w:p w14:paraId="6475AE94" w14:textId="41F6449D" w:rsidR="008122F6" w:rsidRDefault="008122F6" w:rsidP="008122F6">
      <w:pPr>
        <w:spacing w:after="0" w:line="276" w:lineRule="auto"/>
      </w:pPr>
      <w:r w:rsidRPr="008122F6">
        <w:t xml:space="preserve">Quelle est la restriction imposée par les mots clefs : NOT NULL dans </w:t>
      </w:r>
    </w:p>
    <w:p w14:paraId="6EAF275F" w14:textId="5A3954C3" w:rsidR="008122F6" w:rsidRPr="008122F6" w:rsidRDefault="008122F6" w:rsidP="008122F6">
      <w:pPr>
        <w:spacing w:after="0" w:line="276" w:lineRule="auto"/>
      </w:pPr>
      <w:proofErr w:type="gramStart"/>
      <w:r w:rsidRPr="008122F6">
        <w:t>nom</w:t>
      </w:r>
      <w:proofErr w:type="gramEnd"/>
      <w:r w:rsidRPr="008122F6">
        <w:t xml:space="preserve"> VARCHAR(30) NOT NULL</w:t>
      </w:r>
    </w:p>
    <w:p w14:paraId="4C546A2F" w14:textId="77777777" w:rsidR="008122F6" w:rsidRDefault="008122F6" w:rsidP="008122F6">
      <w:pPr>
        <w:spacing w:after="0" w:line="276" w:lineRule="auto"/>
        <w:rPr>
          <w:color w:val="00B050"/>
        </w:rPr>
      </w:pPr>
    </w:p>
    <w:p w14:paraId="3320B377" w14:textId="52D041EA" w:rsidR="008122F6" w:rsidRDefault="008122F6" w:rsidP="00D15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  <w:r w:rsidRPr="008122F6">
        <w:rPr>
          <w:color w:val="00B050"/>
        </w:rPr>
        <w:t>Réponse</w:t>
      </w:r>
      <w:r>
        <w:rPr>
          <w:color w:val="00B050"/>
        </w:rPr>
        <w:t xml:space="preserve"> 2</w:t>
      </w:r>
      <w:r w:rsidRPr="008122F6">
        <w:rPr>
          <w:color w:val="00B050"/>
        </w:rPr>
        <w:t xml:space="preserve"> : </w:t>
      </w:r>
    </w:p>
    <w:p w14:paraId="7D8958E9" w14:textId="08919B40" w:rsidR="008122F6" w:rsidRDefault="008122F6" w:rsidP="008122F6">
      <w:pPr>
        <w:spacing w:after="0" w:line="276" w:lineRule="auto"/>
        <w:rPr>
          <w:color w:val="00B050"/>
        </w:rPr>
      </w:pPr>
    </w:p>
    <w:p w14:paraId="54FD9082" w14:textId="19DB01C9" w:rsidR="008122F6" w:rsidRPr="008122F6" w:rsidRDefault="008122F6" w:rsidP="008122F6">
      <w:pPr>
        <w:spacing w:after="0" w:line="276" w:lineRule="auto"/>
        <w:rPr>
          <w:b/>
          <w:bCs/>
          <w:color w:val="0070C0"/>
          <w:u w:val="single"/>
        </w:rPr>
      </w:pPr>
      <w:r w:rsidRPr="008122F6">
        <w:rPr>
          <w:b/>
          <w:bCs/>
          <w:color w:val="0070C0"/>
          <w:u w:val="single"/>
        </w:rPr>
        <w:t>Question 3 :</w:t>
      </w:r>
    </w:p>
    <w:p w14:paraId="01F3F629" w14:textId="039C9904" w:rsidR="008122F6" w:rsidRPr="008122F6" w:rsidRDefault="008122F6" w:rsidP="008122F6">
      <w:pPr>
        <w:spacing w:after="0" w:line="276" w:lineRule="auto"/>
      </w:pPr>
      <w:r w:rsidRPr="008122F6">
        <w:t>Quelle est le restriction imposée par la ligne:</w:t>
      </w:r>
      <w:r w:rsidRPr="008122F6">
        <w:br/>
        <w:t>PRIMARY KEY (</w:t>
      </w:r>
      <w:proofErr w:type="spellStart"/>
      <w:r w:rsidRPr="008122F6">
        <w:t>idP,idA</w:t>
      </w:r>
      <w:proofErr w:type="spellEnd"/>
      <w:r w:rsidRPr="008122F6">
        <w:t>)</w:t>
      </w:r>
    </w:p>
    <w:p w14:paraId="28DD49E1" w14:textId="77777777" w:rsidR="008122F6" w:rsidRDefault="008122F6" w:rsidP="008122F6">
      <w:pPr>
        <w:spacing w:after="0" w:line="276" w:lineRule="auto"/>
        <w:rPr>
          <w:color w:val="00B050"/>
        </w:rPr>
      </w:pPr>
    </w:p>
    <w:p w14:paraId="00B22A99" w14:textId="6D46F388" w:rsidR="008122F6" w:rsidRDefault="008122F6" w:rsidP="00D15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  <w:r w:rsidRPr="008122F6">
        <w:rPr>
          <w:color w:val="00B050"/>
        </w:rPr>
        <w:t>Réponse</w:t>
      </w:r>
      <w:r>
        <w:rPr>
          <w:color w:val="00B050"/>
        </w:rPr>
        <w:t xml:space="preserve"> 3</w:t>
      </w:r>
      <w:r w:rsidRPr="008122F6">
        <w:rPr>
          <w:color w:val="00B050"/>
        </w:rPr>
        <w:t xml:space="preserve"> : </w:t>
      </w:r>
    </w:p>
    <w:p w14:paraId="01E044C7" w14:textId="393CBD6A" w:rsidR="008122F6" w:rsidRDefault="008122F6" w:rsidP="008122F6">
      <w:pPr>
        <w:spacing w:after="0" w:line="276" w:lineRule="auto"/>
        <w:rPr>
          <w:color w:val="00B050"/>
        </w:rPr>
      </w:pPr>
    </w:p>
    <w:p w14:paraId="6A3B6AF7" w14:textId="64068240" w:rsidR="008122F6" w:rsidRPr="00D15EBC" w:rsidRDefault="008122F6" w:rsidP="008122F6">
      <w:pPr>
        <w:spacing w:after="0" w:line="276" w:lineRule="auto"/>
        <w:rPr>
          <w:b/>
          <w:bCs/>
          <w:color w:val="0070C0"/>
          <w:u w:val="single"/>
        </w:rPr>
      </w:pPr>
      <w:r w:rsidRPr="00D15EBC">
        <w:rPr>
          <w:b/>
          <w:bCs/>
          <w:color w:val="0070C0"/>
          <w:u w:val="single"/>
        </w:rPr>
        <w:t>Question 4 :</w:t>
      </w:r>
    </w:p>
    <w:p w14:paraId="4853F439" w14:textId="77777777" w:rsidR="008122F6" w:rsidRPr="008122F6" w:rsidRDefault="008122F6" w:rsidP="008122F6">
      <w:pPr>
        <w:spacing w:after="0" w:line="276" w:lineRule="auto"/>
      </w:pPr>
      <w:r w:rsidRPr="008122F6">
        <w:t>On souhaite ajouter une table </w:t>
      </w:r>
      <w:proofErr w:type="spellStart"/>
      <w:r w:rsidRPr="008122F6">
        <w:t>Espece</w:t>
      </w:r>
      <w:proofErr w:type="spellEnd"/>
      <w:r w:rsidRPr="008122F6">
        <w:t> possédant un champ </w:t>
      </w:r>
      <w:proofErr w:type="spellStart"/>
      <w:r w:rsidRPr="008122F6">
        <w:t>espece</w:t>
      </w:r>
      <w:proofErr w:type="spellEnd"/>
      <w:r w:rsidRPr="008122F6">
        <w:t xml:space="preserve"> contenant </w:t>
      </w:r>
      <w:proofErr w:type="gramStart"/>
      <w:r w:rsidRPr="008122F6">
        <w:t>une  description</w:t>
      </w:r>
      <w:proofErr w:type="gramEnd"/>
      <w:r w:rsidRPr="008122F6">
        <w:t xml:space="preserve"> textuelle de l ’espèce et un identifiant </w:t>
      </w:r>
      <w:proofErr w:type="spellStart"/>
      <w:r w:rsidRPr="008122F6">
        <w:t>idE</w:t>
      </w:r>
      <w:proofErr w:type="spellEnd"/>
      <w:r w:rsidRPr="008122F6">
        <w:t> .</w:t>
      </w:r>
    </w:p>
    <w:p w14:paraId="57CD113D" w14:textId="77777777" w:rsidR="008122F6" w:rsidRPr="008122F6" w:rsidRDefault="008122F6" w:rsidP="008122F6">
      <w:pPr>
        <w:spacing w:after="0" w:line="276" w:lineRule="auto"/>
      </w:pPr>
      <w:r w:rsidRPr="008122F6">
        <w:t>Indiquer une commande possible pour la création de cette table:</w:t>
      </w:r>
    </w:p>
    <w:p w14:paraId="31FF7398" w14:textId="77777777" w:rsidR="008122F6" w:rsidRDefault="008122F6" w:rsidP="008122F6">
      <w:pPr>
        <w:spacing w:after="0" w:line="276" w:lineRule="auto"/>
        <w:rPr>
          <w:color w:val="00B050"/>
        </w:rPr>
      </w:pPr>
    </w:p>
    <w:p w14:paraId="68BFC191" w14:textId="1EAD4B17" w:rsidR="008122F6" w:rsidRDefault="008122F6" w:rsidP="00D15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  <w:r>
        <w:rPr>
          <w:color w:val="00B050"/>
        </w:rPr>
        <w:t xml:space="preserve">Réponse 4 : </w:t>
      </w:r>
    </w:p>
    <w:p w14:paraId="792664E7" w14:textId="77777777" w:rsidR="00D15EBC" w:rsidRDefault="00D15EBC" w:rsidP="00D15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0A46F324" w14:textId="5EEA6BD7" w:rsidR="00D15EBC" w:rsidRDefault="00D15EBC" w:rsidP="00D15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6238070C" w14:textId="77777777" w:rsidR="00D15EBC" w:rsidRDefault="00D15EBC" w:rsidP="00D15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1C336001" w14:textId="77777777" w:rsidR="00D15EBC" w:rsidRDefault="00D15EBC" w:rsidP="00D15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62FAEBB0" w14:textId="4F309867" w:rsidR="008122F6" w:rsidRDefault="008122F6" w:rsidP="008122F6">
      <w:pPr>
        <w:spacing w:after="0" w:line="276" w:lineRule="auto"/>
        <w:rPr>
          <w:color w:val="00B050"/>
        </w:rPr>
      </w:pPr>
    </w:p>
    <w:p w14:paraId="16537C9D" w14:textId="65F1E392" w:rsidR="008122F6" w:rsidRPr="00D15EBC" w:rsidRDefault="008122F6" w:rsidP="008122F6">
      <w:pPr>
        <w:spacing w:after="0" w:line="276" w:lineRule="auto"/>
        <w:rPr>
          <w:b/>
          <w:bCs/>
          <w:color w:val="0070C0"/>
          <w:u w:val="single"/>
        </w:rPr>
      </w:pPr>
      <w:bookmarkStart w:id="0" w:name="_GoBack"/>
      <w:bookmarkEnd w:id="0"/>
      <w:r w:rsidRPr="00D15EBC">
        <w:rPr>
          <w:b/>
          <w:bCs/>
          <w:color w:val="0070C0"/>
          <w:u w:val="single"/>
        </w:rPr>
        <w:t>Question 5 :</w:t>
      </w:r>
    </w:p>
    <w:p w14:paraId="1189E20A" w14:textId="4FEB7AF0" w:rsidR="008122F6" w:rsidRPr="008122F6" w:rsidRDefault="008122F6" w:rsidP="008122F6">
      <w:pPr>
        <w:spacing w:after="0" w:line="276" w:lineRule="auto"/>
      </w:pPr>
      <w:r w:rsidRPr="008122F6">
        <w:t>On modifie la table Animaux à l’aide de la commande :</w:t>
      </w:r>
      <w:r w:rsidRPr="008122F6">
        <w:br/>
        <w:t xml:space="preserve">ALTER TABLE Animaux ADD COLUMN </w:t>
      </w:r>
      <w:proofErr w:type="spellStart"/>
      <w:r w:rsidRPr="008122F6">
        <w:t>idE</w:t>
      </w:r>
      <w:proofErr w:type="spellEnd"/>
      <w:r w:rsidRPr="008122F6">
        <w:t xml:space="preserve">  INTEGER REFERENCES </w:t>
      </w:r>
      <w:proofErr w:type="spellStart"/>
      <w:r w:rsidRPr="008122F6">
        <w:t>Espece</w:t>
      </w:r>
      <w:proofErr w:type="spellEnd"/>
      <w:r w:rsidRPr="008122F6">
        <w:t>(</w:t>
      </w:r>
      <w:proofErr w:type="spellStart"/>
      <w:r w:rsidRPr="008122F6">
        <w:t>idE</w:t>
      </w:r>
      <w:proofErr w:type="spellEnd"/>
      <w:r w:rsidRPr="008122F6">
        <w:t>)</w:t>
      </w:r>
    </w:p>
    <w:p w14:paraId="71B15486" w14:textId="77777777" w:rsidR="008122F6" w:rsidRPr="008122F6" w:rsidRDefault="008122F6" w:rsidP="008122F6">
      <w:pPr>
        <w:spacing w:after="0" w:line="276" w:lineRule="auto"/>
      </w:pPr>
      <w:r w:rsidRPr="008122F6">
        <w:t xml:space="preserve">À quoi sert la partie REFERENCES </w:t>
      </w:r>
      <w:proofErr w:type="spellStart"/>
      <w:r w:rsidRPr="008122F6">
        <w:t>Espece</w:t>
      </w:r>
      <w:proofErr w:type="spellEnd"/>
      <w:r w:rsidRPr="008122F6">
        <w:t>(</w:t>
      </w:r>
      <w:proofErr w:type="spellStart"/>
      <w:r w:rsidRPr="008122F6">
        <w:t>idE</w:t>
      </w:r>
      <w:proofErr w:type="spellEnd"/>
      <w:r w:rsidRPr="008122F6">
        <w:t>) ?</w:t>
      </w:r>
    </w:p>
    <w:p w14:paraId="5B400424" w14:textId="728E8213" w:rsidR="008122F6" w:rsidRDefault="008122F6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  <w:r>
        <w:rPr>
          <w:color w:val="00B050"/>
        </w:rPr>
        <w:t xml:space="preserve">Réponse 5 : </w:t>
      </w:r>
    </w:p>
    <w:p w14:paraId="60211401" w14:textId="77777777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3A10A5E8" w14:textId="2BB97B1E" w:rsidR="00D15EBC" w:rsidRDefault="00D15EBC" w:rsidP="008122F6">
      <w:pPr>
        <w:spacing w:after="0" w:line="276" w:lineRule="auto"/>
        <w:rPr>
          <w:color w:val="00B050"/>
        </w:rPr>
      </w:pPr>
    </w:p>
    <w:p w14:paraId="22929912" w14:textId="0083B99C" w:rsidR="00D15EBC" w:rsidRPr="00D15EBC" w:rsidRDefault="00D15EBC" w:rsidP="008122F6">
      <w:pPr>
        <w:spacing w:after="0" w:line="276" w:lineRule="auto"/>
        <w:rPr>
          <w:b/>
          <w:bCs/>
          <w:color w:val="0070C0"/>
          <w:u w:val="single"/>
        </w:rPr>
      </w:pPr>
      <w:r w:rsidRPr="00D15EBC">
        <w:rPr>
          <w:b/>
          <w:bCs/>
          <w:color w:val="0070C0"/>
          <w:u w:val="single"/>
        </w:rPr>
        <w:lastRenderedPageBreak/>
        <w:t>Question 6 :</w:t>
      </w:r>
    </w:p>
    <w:p w14:paraId="02A79C98" w14:textId="2F14C1CA" w:rsidR="00D15EBC" w:rsidRPr="00D15EBC" w:rsidRDefault="00D15EBC" w:rsidP="00D15EBC">
      <w:pPr>
        <w:spacing w:after="0" w:line="276" w:lineRule="auto"/>
      </w:pPr>
      <w:r w:rsidRPr="00D15EBC">
        <w:t>On vous donne une base déjà pré-remplie</w:t>
      </w:r>
      <w:r>
        <w:t> :</w:t>
      </w:r>
      <w:r w:rsidRPr="00D15EBC">
        <w:t> </w:t>
      </w:r>
      <w:proofErr w:type="spellStart"/>
      <w:r w:rsidRPr="00D15EBC">
        <w:t>Animaux.db</w:t>
      </w:r>
      <w:proofErr w:type="spellEnd"/>
    </w:p>
    <w:p w14:paraId="0D620B26" w14:textId="09C1ACAB" w:rsidR="00D15EBC" w:rsidRPr="00D15EBC" w:rsidRDefault="00D15EBC" w:rsidP="00D15EBC">
      <w:pPr>
        <w:spacing w:after="0" w:line="276" w:lineRule="auto"/>
      </w:pPr>
      <w:r w:rsidRPr="00D15EBC">
        <w:t>Quels animaux sont dans la base ?</w:t>
      </w:r>
    </w:p>
    <w:p w14:paraId="6609D776" w14:textId="419739C7" w:rsidR="00D15EBC" w:rsidRPr="00D15EBC" w:rsidRDefault="00D15EBC" w:rsidP="00D15EBC">
      <w:pPr>
        <w:pStyle w:val="Paragraphedeliste"/>
        <w:numPr>
          <w:ilvl w:val="0"/>
          <w:numId w:val="2"/>
        </w:numPr>
        <w:spacing w:after="0" w:line="276" w:lineRule="auto"/>
      </w:pPr>
      <w:r w:rsidRPr="00D15EBC">
        <w:t>Minou</w:t>
      </w:r>
    </w:p>
    <w:p w14:paraId="38A5684D" w14:textId="5AF35E89" w:rsidR="00D15EBC" w:rsidRPr="00D15EBC" w:rsidRDefault="00D15EBC" w:rsidP="00D15EBC">
      <w:pPr>
        <w:pStyle w:val="Paragraphedeliste"/>
        <w:numPr>
          <w:ilvl w:val="0"/>
          <w:numId w:val="2"/>
        </w:numPr>
        <w:spacing w:after="0" w:line="276" w:lineRule="auto"/>
      </w:pPr>
      <w:r w:rsidRPr="00D15EBC">
        <w:t>Minette</w:t>
      </w:r>
    </w:p>
    <w:p w14:paraId="7D9ED413" w14:textId="60409E13" w:rsidR="00D15EBC" w:rsidRPr="00D15EBC" w:rsidRDefault="00D15EBC" w:rsidP="00D15EBC">
      <w:pPr>
        <w:pStyle w:val="Paragraphedeliste"/>
        <w:numPr>
          <w:ilvl w:val="0"/>
          <w:numId w:val="2"/>
        </w:numPr>
        <w:spacing w:after="0" w:line="276" w:lineRule="auto"/>
      </w:pPr>
      <w:r w:rsidRPr="00D15EBC">
        <w:t>Robert</w:t>
      </w:r>
    </w:p>
    <w:p w14:paraId="5BB8783A" w14:textId="3E248E0D" w:rsidR="00D15EBC" w:rsidRPr="00D15EBC" w:rsidRDefault="00D15EBC" w:rsidP="00D15EBC">
      <w:pPr>
        <w:pStyle w:val="Paragraphedeliste"/>
        <w:numPr>
          <w:ilvl w:val="0"/>
          <w:numId w:val="2"/>
        </w:numPr>
        <w:spacing w:after="0" w:line="276" w:lineRule="auto"/>
      </w:pPr>
      <w:r w:rsidRPr="00D15EBC">
        <w:t>Mignon</w:t>
      </w:r>
    </w:p>
    <w:p w14:paraId="54DAF37E" w14:textId="3A65B40D" w:rsidR="00D15EBC" w:rsidRPr="00D15EBC" w:rsidRDefault="00D15EBC" w:rsidP="00D15EBC">
      <w:pPr>
        <w:pStyle w:val="Paragraphedeliste"/>
        <w:numPr>
          <w:ilvl w:val="0"/>
          <w:numId w:val="2"/>
        </w:numPr>
        <w:spacing w:after="0" w:line="276" w:lineRule="auto"/>
      </w:pPr>
      <w:r w:rsidRPr="00D15EBC">
        <w:t>Matou</w:t>
      </w:r>
    </w:p>
    <w:p w14:paraId="034BB233" w14:textId="3E2A1DB5" w:rsidR="00D15EBC" w:rsidRDefault="00D15EB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  <w:r w:rsidRPr="00D15EBC">
        <w:rPr>
          <w:color w:val="00B050"/>
        </w:rPr>
        <w:t xml:space="preserve">Réponse 6 : </w:t>
      </w:r>
    </w:p>
    <w:p w14:paraId="70C28C55" w14:textId="77777777" w:rsidR="0044216C" w:rsidRPr="00D15EB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5C9CC493" w14:textId="0F42D334" w:rsidR="00D15EBC" w:rsidRDefault="00D15EBC" w:rsidP="00D15EBC">
      <w:pPr>
        <w:spacing w:line="240" w:lineRule="auto"/>
        <w:rPr>
          <w:rFonts w:ascii="Ubuntu" w:eastAsia="Times New Roman" w:hAnsi="Ubuntu" w:cs="Times New Roman"/>
          <w:color w:val="0D6182"/>
          <w:sz w:val="23"/>
          <w:szCs w:val="23"/>
          <w:lang w:eastAsia="fr-FR"/>
        </w:rPr>
      </w:pPr>
    </w:p>
    <w:p w14:paraId="11AD3182" w14:textId="215C0FB2" w:rsidR="00D15EBC" w:rsidRPr="00D15EBC" w:rsidRDefault="00D15EBC" w:rsidP="00D15EBC">
      <w:pPr>
        <w:spacing w:after="0" w:line="276" w:lineRule="auto"/>
        <w:rPr>
          <w:b/>
          <w:bCs/>
          <w:color w:val="0070C0"/>
          <w:u w:val="single"/>
        </w:rPr>
      </w:pPr>
      <w:r w:rsidRPr="00D15EBC">
        <w:rPr>
          <w:b/>
          <w:bCs/>
          <w:color w:val="0070C0"/>
          <w:u w:val="single"/>
        </w:rPr>
        <w:t>Question 7 :</w:t>
      </w:r>
    </w:p>
    <w:p w14:paraId="63D2E0ED" w14:textId="62A7E535" w:rsidR="00D15EBC" w:rsidRPr="00D15EBC" w:rsidRDefault="00D15EBC" w:rsidP="00D15EBC">
      <w:pPr>
        <w:spacing w:after="0" w:line="276" w:lineRule="auto"/>
      </w:pPr>
      <w:r w:rsidRPr="00D15EBC">
        <w:t xml:space="preserve">Quel est l’identifiant de </w:t>
      </w:r>
      <w:proofErr w:type="gramStart"/>
      <w:r w:rsidRPr="00D15EBC">
        <w:t>Mr  Propre</w:t>
      </w:r>
      <w:proofErr w:type="gramEnd"/>
      <w:r w:rsidRPr="00D15EBC">
        <w:t>  (un propriétaire) ?</w:t>
      </w:r>
    </w:p>
    <w:p w14:paraId="5E1118DD" w14:textId="567CF3C9" w:rsidR="00D15EBC" w:rsidRPr="00D15EBC" w:rsidRDefault="00D15EB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  <w:r w:rsidRPr="00D15EBC">
        <w:rPr>
          <w:color w:val="00B050"/>
        </w:rPr>
        <w:t xml:space="preserve">Réponse 7 : </w:t>
      </w:r>
    </w:p>
    <w:p w14:paraId="58744B8B" w14:textId="3CCB586E" w:rsidR="00D15EBC" w:rsidRDefault="00D15EBC" w:rsidP="008122F6">
      <w:pPr>
        <w:spacing w:after="0" w:line="276" w:lineRule="auto"/>
        <w:rPr>
          <w:color w:val="00B050"/>
        </w:rPr>
      </w:pPr>
    </w:p>
    <w:p w14:paraId="600C59B6" w14:textId="111724F8" w:rsidR="00D15EBC" w:rsidRPr="00D15EBC" w:rsidRDefault="00D15EBC" w:rsidP="008122F6">
      <w:pPr>
        <w:spacing w:after="0" w:line="276" w:lineRule="auto"/>
        <w:rPr>
          <w:b/>
          <w:bCs/>
          <w:color w:val="0070C0"/>
          <w:u w:val="single"/>
        </w:rPr>
      </w:pPr>
      <w:r w:rsidRPr="00D15EBC">
        <w:rPr>
          <w:b/>
          <w:bCs/>
          <w:color w:val="0070C0"/>
          <w:u w:val="single"/>
        </w:rPr>
        <w:t>Question 8 :</w:t>
      </w:r>
    </w:p>
    <w:p w14:paraId="7BB3297D" w14:textId="753495F9" w:rsidR="00D15EBC" w:rsidRDefault="00D15EBC" w:rsidP="008122F6">
      <w:pPr>
        <w:spacing w:after="0" w:line="276" w:lineRule="auto"/>
      </w:pPr>
      <w:r w:rsidRPr="00D15EBC">
        <w:t>Quelle(s) commandes permettent d’ajouter le chat "Félin" de Mr Propre ?</w:t>
      </w:r>
    </w:p>
    <w:p w14:paraId="7D6A6E5C" w14:textId="2341E579" w:rsidR="00F963BF" w:rsidRPr="00D15EBC" w:rsidRDefault="00F963BF" w:rsidP="001564CC">
      <w:pPr>
        <w:spacing w:after="0" w:line="276" w:lineRule="auto"/>
        <w:jc w:val="center"/>
      </w:pPr>
      <w:r>
        <w:rPr>
          <w:noProof/>
          <w:lang w:eastAsia="fr-FR"/>
        </w:rPr>
        <w:drawing>
          <wp:inline distT="0" distB="0" distL="0" distR="0" wp14:anchorId="77370896" wp14:editId="6B7611A3">
            <wp:extent cx="859111" cy="1192746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8508" cy="12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4CC">
        <w:t xml:space="preserve">               </w:t>
      </w:r>
      <w:r w:rsidR="001564CC">
        <w:rPr>
          <w:noProof/>
          <w:lang w:eastAsia="fr-FR"/>
        </w:rPr>
        <w:drawing>
          <wp:inline distT="0" distB="0" distL="0" distR="0" wp14:anchorId="2BDA02FD" wp14:editId="032D7279">
            <wp:extent cx="1061322" cy="1037737"/>
            <wp:effectExtent l="0" t="0" r="571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3238" cy="104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8895" w14:textId="22B560EC" w:rsidR="00D15EBC" w:rsidRDefault="00D15EBC" w:rsidP="008122F6">
      <w:pPr>
        <w:spacing w:after="0" w:line="276" w:lineRule="auto"/>
        <w:rPr>
          <w:rFonts w:ascii="Ubuntu" w:hAnsi="Ubuntu"/>
          <w:color w:val="0D6182"/>
          <w:sz w:val="23"/>
          <w:szCs w:val="23"/>
          <w:shd w:val="clear" w:color="auto" w:fill="D1F1FE"/>
        </w:rPr>
      </w:pPr>
    </w:p>
    <w:p w14:paraId="235403D5" w14:textId="70094300" w:rsidR="00D15EBC" w:rsidRDefault="00D15EB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  <w:r w:rsidRPr="00D15EBC">
        <w:rPr>
          <w:color w:val="00B050"/>
        </w:rPr>
        <w:t xml:space="preserve">Réponse 8 : </w:t>
      </w:r>
    </w:p>
    <w:p w14:paraId="2E5C52A2" w14:textId="77777777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40AA70AF" w14:textId="73D0CF1A" w:rsidR="00D15EBC" w:rsidRDefault="00D15EB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2CA61B0C" w14:textId="7B6865E9" w:rsidR="00D15EBC" w:rsidRDefault="00D15EB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6F1A9194" w14:textId="694FD75F" w:rsidR="00D15EBC" w:rsidRDefault="00D15EBC" w:rsidP="008122F6">
      <w:pPr>
        <w:spacing w:after="0" w:line="276" w:lineRule="auto"/>
        <w:rPr>
          <w:color w:val="00B050"/>
        </w:rPr>
      </w:pPr>
    </w:p>
    <w:p w14:paraId="3706340D" w14:textId="34075875" w:rsidR="00D15EBC" w:rsidRPr="00D15EBC" w:rsidRDefault="00D15EBC" w:rsidP="008122F6">
      <w:pPr>
        <w:spacing w:after="0" w:line="276" w:lineRule="auto"/>
        <w:rPr>
          <w:b/>
          <w:bCs/>
          <w:color w:val="0070C0"/>
          <w:u w:val="single"/>
        </w:rPr>
      </w:pPr>
      <w:r w:rsidRPr="00D15EBC">
        <w:rPr>
          <w:b/>
          <w:bCs/>
          <w:color w:val="0070C0"/>
          <w:u w:val="single"/>
        </w:rPr>
        <w:t>Question 9 :</w:t>
      </w:r>
    </w:p>
    <w:p w14:paraId="18D95626" w14:textId="320D1233" w:rsidR="00D15EBC" w:rsidRDefault="00D15EBC" w:rsidP="008122F6">
      <w:pPr>
        <w:spacing w:after="0" w:line="276" w:lineRule="auto"/>
      </w:pPr>
      <w:r w:rsidRPr="00D15EBC">
        <w:t>Donner une requête affichant tous les propriétaires de Minou ?</w:t>
      </w:r>
    </w:p>
    <w:p w14:paraId="3A7FEDB1" w14:textId="6A18E1B4" w:rsidR="001564CC" w:rsidRPr="00D15EBC" w:rsidRDefault="0090394D" w:rsidP="0090394D">
      <w:pPr>
        <w:spacing w:after="0" w:line="276" w:lineRule="auto"/>
        <w:jc w:val="center"/>
      </w:pPr>
      <w:r>
        <w:rPr>
          <w:noProof/>
          <w:lang w:eastAsia="fr-FR"/>
        </w:rPr>
        <w:drawing>
          <wp:inline distT="0" distB="0" distL="0" distR="0" wp14:anchorId="5797A522" wp14:editId="7AE6C5A3">
            <wp:extent cx="786809" cy="4254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2951" cy="45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CE64" w14:textId="2EC0E075" w:rsidR="00D15EBC" w:rsidRDefault="00D15EBC" w:rsidP="008122F6">
      <w:pPr>
        <w:spacing w:after="0" w:line="276" w:lineRule="auto"/>
        <w:rPr>
          <w:color w:val="00B050"/>
        </w:rPr>
      </w:pPr>
    </w:p>
    <w:p w14:paraId="386FC09F" w14:textId="35C0ED1D" w:rsidR="00D15EBC" w:rsidRDefault="00D15EB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  <w:r>
        <w:rPr>
          <w:color w:val="00B050"/>
        </w:rPr>
        <w:t xml:space="preserve">Réponse 9 : </w:t>
      </w:r>
    </w:p>
    <w:p w14:paraId="45554707" w14:textId="7392BB0B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5F1E9D97" w14:textId="349088CA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27DC8C8B" w14:textId="53087E32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07DE2BDE" w14:textId="7145A61B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18025E6F" w14:textId="77777777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411E7B85" w14:textId="49757CED" w:rsidR="00D15EBC" w:rsidRDefault="00D15EBC" w:rsidP="00D15EBC"/>
    <w:p w14:paraId="3B46613F" w14:textId="481FB9B0" w:rsidR="00D15EBC" w:rsidRPr="00D15EBC" w:rsidRDefault="00D15EBC" w:rsidP="00D15EBC">
      <w:pPr>
        <w:spacing w:after="0" w:line="276" w:lineRule="auto"/>
        <w:rPr>
          <w:b/>
          <w:bCs/>
          <w:color w:val="0070C0"/>
          <w:u w:val="single"/>
        </w:rPr>
      </w:pPr>
      <w:r w:rsidRPr="00D15EBC">
        <w:rPr>
          <w:b/>
          <w:bCs/>
          <w:color w:val="0070C0"/>
          <w:u w:val="single"/>
        </w:rPr>
        <w:t>Question 10 :</w:t>
      </w:r>
    </w:p>
    <w:p w14:paraId="515E1B70" w14:textId="26DADF9A" w:rsidR="00D15EBC" w:rsidRPr="00D15EBC" w:rsidRDefault="00D15EBC" w:rsidP="00D15EBC">
      <w:pPr>
        <w:spacing w:after="0" w:line="276" w:lineRule="auto"/>
      </w:pPr>
      <w:r w:rsidRPr="00D15EBC">
        <w:t>Donner une requête affichant tous les propriétaire</w:t>
      </w:r>
      <w:r w:rsidR="0044216C">
        <w:t>s</w:t>
      </w:r>
      <w:r w:rsidRPr="00D15EBC">
        <w:t xml:space="preserve"> d’un chien.</w:t>
      </w:r>
    </w:p>
    <w:p w14:paraId="7A4C21DF" w14:textId="4DBE5889" w:rsidR="00D15EBC" w:rsidRDefault="00B062D0" w:rsidP="00B062D0">
      <w:pPr>
        <w:spacing w:after="0" w:line="276" w:lineRule="auto"/>
        <w:jc w:val="center"/>
        <w:rPr>
          <w:color w:val="00B050"/>
        </w:rPr>
      </w:pPr>
      <w:r>
        <w:rPr>
          <w:noProof/>
          <w:lang w:eastAsia="fr-FR"/>
        </w:rPr>
        <w:drawing>
          <wp:inline distT="0" distB="0" distL="0" distR="0" wp14:anchorId="1A576034" wp14:editId="07E2D8BF">
            <wp:extent cx="723190" cy="450820"/>
            <wp:effectExtent l="0" t="0" r="127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995" cy="45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E2CE" w14:textId="5D946304" w:rsidR="00D15EBC" w:rsidRDefault="00D15EB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  <w:r w:rsidRPr="00D15EBC">
        <w:rPr>
          <w:color w:val="00B050"/>
        </w:rPr>
        <w:t>Réponse 10 :</w:t>
      </w:r>
    </w:p>
    <w:p w14:paraId="20A77DC7" w14:textId="5490EF4B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5738EC55" w14:textId="3DCF5BC9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5700FEDE" w14:textId="5C3E641D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609381BA" w14:textId="15E4AA91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00704908" w14:textId="6EAE6EE7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34E17A33" w14:textId="77777777" w:rsidR="0044216C" w:rsidRPr="00D15EB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366ED58D" w14:textId="4919B34B" w:rsidR="00D15EBC" w:rsidRDefault="00D15EBC" w:rsidP="00D15EBC"/>
    <w:p w14:paraId="7A0029FF" w14:textId="6471F151" w:rsidR="0044216C" w:rsidRPr="0044216C" w:rsidRDefault="0044216C" w:rsidP="0044216C">
      <w:pPr>
        <w:spacing w:after="0" w:line="276" w:lineRule="auto"/>
        <w:rPr>
          <w:b/>
          <w:bCs/>
          <w:color w:val="0070C0"/>
          <w:u w:val="single"/>
        </w:rPr>
      </w:pPr>
      <w:r w:rsidRPr="0044216C">
        <w:rPr>
          <w:b/>
          <w:bCs/>
          <w:color w:val="0070C0"/>
          <w:u w:val="single"/>
        </w:rPr>
        <w:t>Question 11 :</w:t>
      </w:r>
    </w:p>
    <w:p w14:paraId="0243A7CA" w14:textId="61C4EC25" w:rsidR="0044216C" w:rsidRDefault="0044216C" w:rsidP="0044216C">
      <w:pPr>
        <w:spacing w:after="0" w:line="276" w:lineRule="auto"/>
      </w:pPr>
      <w:r w:rsidRPr="0044216C">
        <w:t>Donner une commande permettant d’afficher le nombre de chat</w:t>
      </w:r>
      <w:r>
        <w:t>s</w:t>
      </w:r>
      <w:r w:rsidRPr="0044216C">
        <w:t xml:space="preserve"> de chaque personne.</w:t>
      </w:r>
    </w:p>
    <w:p w14:paraId="148072FA" w14:textId="41227701" w:rsidR="0044216C" w:rsidRPr="0044216C" w:rsidRDefault="00C04E68" w:rsidP="00C04E68">
      <w:pPr>
        <w:spacing w:after="0" w:line="276" w:lineRule="auto"/>
        <w:jc w:val="center"/>
      </w:pPr>
      <w:r>
        <w:rPr>
          <w:noProof/>
          <w:lang w:eastAsia="fr-FR"/>
        </w:rPr>
        <w:drawing>
          <wp:inline distT="0" distB="0" distL="0" distR="0" wp14:anchorId="623C25D9" wp14:editId="1ADAC72E">
            <wp:extent cx="888882" cy="705877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0826" cy="71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2E64" w14:textId="25153AB6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  <w:r w:rsidRPr="0044216C">
        <w:rPr>
          <w:color w:val="00B050"/>
        </w:rPr>
        <w:t>Réponse 11 :</w:t>
      </w:r>
    </w:p>
    <w:p w14:paraId="3A7A1DCD" w14:textId="79D61876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257562A7" w14:textId="235656D8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424E5C75" w14:textId="533DD2FD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05D40FA0" w14:textId="33682D31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3E9A6FE4" w14:textId="45C3556B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71B0D0AC" w14:textId="2742386B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327B23EF" w14:textId="391E511B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3A9A768A" w14:textId="77777777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67A5E16B" w14:textId="61C5B49D" w:rsidR="0044216C" w:rsidRDefault="0044216C" w:rsidP="0044216C"/>
    <w:p w14:paraId="78AED6B4" w14:textId="0F72A610" w:rsidR="0044216C" w:rsidRPr="0044216C" w:rsidRDefault="0044216C" w:rsidP="0044216C">
      <w:pPr>
        <w:spacing w:after="0" w:line="276" w:lineRule="auto"/>
        <w:rPr>
          <w:b/>
          <w:bCs/>
          <w:color w:val="0070C0"/>
          <w:u w:val="single"/>
        </w:rPr>
      </w:pPr>
      <w:r w:rsidRPr="0044216C">
        <w:rPr>
          <w:b/>
          <w:bCs/>
          <w:color w:val="0070C0"/>
          <w:u w:val="single"/>
        </w:rPr>
        <w:t>Question 12 :</w:t>
      </w:r>
    </w:p>
    <w:p w14:paraId="3C596FFB" w14:textId="2F07F144" w:rsidR="0044216C" w:rsidRDefault="0044216C" w:rsidP="0044216C">
      <w:pPr>
        <w:spacing w:after="0" w:line="276" w:lineRule="auto"/>
      </w:pPr>
      <w:r w:rsidRPr="0044216C">
        <w:t>Donner une commande permettant de lister les propriétaire</w:t>
      </w:r>
      <w:r>
        <w:t>s</w:t>
      </w:r>
      <w:r w:rsidRPr="0044216C">
        <w:t xml:space="preserve"> ayant à la fois un chat ET un chien.</w:t>
      </w:r>
    </w:p>
    <w:p w14:paraId="4C6DA30E" w14:textId="4BFA18CF" w:rsidR="0044216C" w:rsidRPr="0044216C" w:rsidRDefault="0096477D" w:rsidP="0096477D">
      <w:pPr>
        <w:spacing w:after="0" w:line="276" w:lineRule="auto"/>
        <w:jc w:val="center"/>
      </w:pPr>
      <w:r>
        <w:rPr>
          <w:noProof/>
          <w:lang w:eastAsia="fr-FR"/>
        </w:rPr>
        <w:drawing>
          <wp:inline distT="0" distB="0" distL="0" distR="0" wp14:anchorId="549699E2" wp14:editId="6900E962">
            <wp:extent cx="399784" cy="499730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245" cy="50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3253" w14:textId="52C26213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  <w:r w:rsidRPr="0044216C">
        <w:rPr>
          <w:color w:val="00B050"/>
        </w:rPr>
        <w:t>Réponse 12 :</w:t>
      </w:r>
    </w:p>
    <w:p w14:paraId="063959DC" w14:textId="6138F010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605E76EB" w14:textId="2304FECC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11AFA164" w14:textId="19CF4588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3FAB41D5" w14:textId="28095089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08636E8A" w14:textId="699464A5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7CE5F6D6" w14:textId="1D3B7B56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0DF75502" w14:textId="6484DB22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57D78409" w14:textId="01F14190" w:rsid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p w14:paraId="1F6CE132" w14:textId="77777777" w:rsidR="0044216C" w:rsidRPr="0044216C" w:rsidRDefault="0044216C" w:rsidP="004421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color w:val="00B050"/>
        </w:rPr>
      </w:pPr>
    </w:p>
    <w:sectPr w:rsidR="0044216C" w:rsidRPr="0044216C" w:rsidSect="00D15EBC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50F4B"/>
    <w:multiLevelType w:val="hybridMultilevel"/>
    <w:tmpl w:val="A3C0A6D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A7B54"/>
    <w:multiLevelType w:val="hybridMultilevel"/>
    <w:tmpl w:val="1D84AE9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2F6"/>
    <w:rsid w:val="001564CC"/>
    <w:rsid w:val="0044216C"/>
    <w:rsid w:val="008122F6"/>
    <w:rsid w:val="0090394D"/>
    <w:rsid w:val="0096477D"/>
    <w:rsid w:val="009A4CED"/>
    <w:rsid w:val="00AF530C"/>
    <w:rsid w:val="00B062D0"/>
    <w:rsid w:val="00C04E68"/>
    <w:rsid w:val="00D15EBC"/>
    <w:rsid w:val="00F9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83CB"/>
  <w15:chartTrackingRefBased/>
  <w15:docId w15:val="{9715705D-CE9F-4BDA-B087-FACBD08C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12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122F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15EBC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15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8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06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833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99962F94E5C4CA2A8A07767AA5242" ma:contentTypeVersion="2" ma:contentTypeDescription="Crée un document." ma:contentTypeScope="" ma:versionID="84b0a6e648264f0772f9a1c23cc26355">
  <xsd:schema xmlns:xsd="http://www.w3.org/2001/XMLSchema" xmlns:xs="http://www.w3.org/2001/XMLSchema" xmlns:p="http://schemas.microsoft.com/office/2006/metadata/properties" xmlns:ns2="4dff41af-dc9d-4999-97e1-e1993e0ed7b4" targetNamespace="http://schemas.microsoft.com/office/2006/metadata/properties" ma:root="true" ma:fieldsID="5f5bd71a58f3e36c95f2cb26c9b5f3cb" ns2:_="">
    <xsd:import namespace="4dff41af-dc9d-4999-97e1-e1993e0ed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f41af-dc9d-4999-97e1-e1993e0ed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C935C2-27CE-468E-AEAC-F12E38D5B330}"/>
</file>

<file path=customXml/itemProps2.xml><?xml version="1.0" encoding="utf-8"?>
<ds:datastoreItem xmlns:ds="http://schemas.openxmlformats.org/officeDocument/2006/customXml" ds:itemID="{3308E105-C17F-43DA-B7C5-54C7721C2A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C797D-A50D-4A7F-B17E-8E9250BF3F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Sylvain Cloos</cp:lastModifiedBy>
  <cp:revision>8</cp:revision>
  <dcterms:created xsi:type="dcterms:W3CDTF">2020-09-22T18:57:00Z</dcterms:created>
  <dcterms:modified xsi:type="dcterms:W3CDTF">2021-10-07T13:35:00Z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0x01010078B99962F94E5C4CA2A8A07767AA5242</vt:lpwstr>
  </property>
</Properties>
</file>