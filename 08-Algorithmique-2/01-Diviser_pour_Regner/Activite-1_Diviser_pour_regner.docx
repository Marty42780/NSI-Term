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917B8" w14:textId="77777777" w:rsidR="00C43445" w:rsidRPr="009A1137" w:rsidRDefault="009A1137" w:rsidP="00A03834">
      <w:pPr>
        <w:shd w:val="clear" w:color="auto" w:fill="FFFFFF"/>
        <w:spacing w:before="225" w:after="225" w:line="240" w:lineRule="auto"/>
        <w:jc w:val="center"/>
        <w:outlineLvl w:val="3"/>
        <w:rPr>
          <w:rFonts w:ascii="Bookman Old Style" w:eastAsia="Times New Roman" w:hAnsi="Bookman Old Style" w:cs="Helvetica"/>
          <w:b/>
          <w:bCs/>
          <w:color w:val="FF0000"/>
          <w:sz w:val="40"/>
          <w:szCs w:val="40"/>
          <w:lang w:eastAsia="fr-FR"/>
        </w:rPr>
      </w:pPr>
      <w:r>
        <w:rPr>
          <w:rFonts w:ascii="Bookman Old Style" w:eastAsia="Times New Roman" w:hAnsi="Bookman Old Style" w:cs="Helvetica"/>
          <w:b/>
          <w:bCs/>
          <w:color w:val="FF0000"/>
          <w:sz w:val="40"/>
          <w:szCs w:val="40"/>
          <w:lang w:eastAsia="fr-FR"/>
        </w:rPr>
        <w:t>Diviser pour régner</w:t>
      </w:r>
    </w:p>
    <w:p w14:paraId="672A6659" w14:textId="77777777" w:rsidR="009A1137" w:rsidRPr="009A1137" w:rsidRDefault="009A113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5C1C06C3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 xml:space="preserve">Le </w:t>
      </w:r>
      <w:r w:rsidR="00C36250" w:rsidRPr="009A1137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>« </w:t>
      </w:r>
      <w:r w:rsidRPr="009A1137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  <w:t>diviser pour régner</w:t>
      </w:r>
      <w:r w:rsidR="00C36250" w:rsidRPr="009A1137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  <w:t> »</w:t>
      </w:r>
      <w:r w:rsidRPr="009A1137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 xml:space="preserve"> est une méthode algorithmique basée sur le principe suivant :</w:t>
      </w:r>
    </w:p>
    <w:p w14:paraId="3CEBD5DC" w14:textId="77777777" w:rsidR="00C36250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On prend un problème (généralement complexe à résoudre), on divise ce problème en une multitude de petits problèmes, l'idée étant que les "petits problèmes" seront plus simples à résoudre que le problème original. </w:t>
      </w:r>
    </w:p>
    <w:p w14:paraId="28870256" w14:textId="77777777" w:rsidR="00C43445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Une fois les petits problèmes résolus, on recombine les "petits problèmes résolus" afin d'obtenir la solution du problème de départ.</w:t>
      </w:r>
    </w:p>
    <w:p w14:paraId="0A37501D" w14:textId="77777777" w:rsidR="009A1137" w:rsidRPr="009A1137" w:rsidRDefault="009A113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2394003E" w14:textId="77777777" w:rsidR="00C43445" w:rsidRPr="009A1137" w:rsidRDefault="00C36250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>Le paradigme « </w:t>
      </w:r>
      <w:r w:rsidR="00C43445" w:rsidRPr="009A1137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  <w:t>diviser pour régner</w:t>
      </w:r>
      <w:r w:rsidRPr="009A1137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  <w:t> »</w:t>
      </w:r>
      <w:r w:rsidR="00C43445" w:rsidRPr="009A1137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 xml:space="preserve"> repose donc sur 3 étapes :</w:t>
      </w:r>
    </w:p>
    <w:p w14:paraId="338E6654" w14:textId="77777777" w:rsidR="009A1137" w:rsidRDefault="00C43445" w:rsidP="009A11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DIVISER</w:t>
      </w: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 : le problème d'origine est divisé en un certain nombre de sous-problèmes</w:t>
      </w:r>
      <w:r w:rsid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.</w:t>
      </w:r>
    </w:p>
    <w:p w14:paraId="727F21EA" w14:textId="77777777" w:rsidR="00C43445" w:rsidRPr="009A1137" w:rsidRDefault="00C43445" w:rsidP="00A03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RÉGNER</w:t>
      </w: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 : on résout les sous-problèmes (les sous-problèmes sont plus faciles à résoudre que le problème d'origine)</w:t>
      </w:r>
    </w:p>
    <w:p w14:paraId="6F806FB7" w14:textId="77777777" w:rsidR="00C43445" w:rsidRPr="009A1137" w:rsidRDefault="00C43445" w:rsidP="00A038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b/>
          <w:bCs/>
          <w:color w:val="000000"/>
          <w:sz w:val="24"/>
          <w:szCs w:val="24"/>
          <w:lang w:eastAsia="fr-FR"/>
        </w:rPr>
        <w:t>COMBINER</w:t>
      </w: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 : les solutions des sous-problèmes sont combinées afin d'obtenir la solution du problème d'origine.</w:t>
      </w:r>
    </w:p>
    <w:p w14:paraId="4E63A3F9" w14:textId="4F633662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Les algo</w:t>
      </w:r>
      <w:r w:rsidR="00C36250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rithmes basés sur le paradigme « </w:t>
      </w:r>
      <w:r w:rsidR="00C36250" w:rsidRPr="009A11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fr-FR"/>
        </w:rPr>
        <w:t>diviser pour régner</w:t>
      </w:r>
      <w:r w:rsidR="00C36250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»</w:t>
      </w:r>
      <w:r w:rsidR="00465999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sont très souvent 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des </w:t>
      </w:r>
      <w:r w:rsidRPr="009A11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fr-FR"/>
        </w:rPr>
        <w:t>algorithmes récursifs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5B91106A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Nous allons maintenant étudier un de ces algorithmes basés sur le principe diviser pour régner : le tri-fusion</w:t>
      </w:r>
      <w:r w:rsidR="009A1137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</w:t>
      </w:r>
    </w:p>
    <w:p w14:paraId="5DAB6C7B" w14:textId="77777777" w:rsidR="009A1137" w:rsidRDefault="009A113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02EB378F" w14:textId="77777777" w:rsidR="009A1137" w:rsidRDefault="009A113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63F5A690" w14:textId="77777777" w:rsidR="009A1137" w:rsidRPr="009A1137" w:rsidRDefault="009A1137" w:rsidP="009A1137">
      <w:pPr>
        <w:pStyle w:val="Paragraphedeliste"/>
        <w:numPr>
          <w:ilvl w:val="0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  <w:r w:rsidRPr="009A1137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Le Tri-fusion</w:t>
      </w:r>
    </w:p>
    <w:p w14:paraId="17148CE0" w14:textId="77777777" w:rsidR="009A1137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Nous avons déjà étudié des algorithmes de tri : le </w:t>
      </w:r>
      <w:r w:rsidRPr="009A11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fr-FR"/>
        </w:rPr>
        <w:t>tri par insertion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et le </w:t>
      </w:r>
      <w:r w:rsidRPr="009A11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fr-FR"/>
        </w:rPr>
        <w:t>tri par sélection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. </w:t>
      </w:r>
      <w:r w:rsidR="009A1137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(Voir cours de 1</w:t>
      </w:r>
      <w:r w:rsidR="009A1137" w:rsidRPr="009A1137">
        <w:rPr>
          <w:rFonts w:ascii="Bookman Old Style" w:eastAsia="Times New Roman" w:hAnsi="Bookman Old Style" w:cs="Times New Roman"/>
          <w:color w:val="000000"/>
          <w:sz w:val="24"/>
          <w:szCs w:val="24"/>
          <w:vertAlign w:val="superscript"/>
          <w:lang w:eastAsia="fr-FR"/>
        </w:rPr>
        <w:t>ère</w:t>
      </w:r>
      <w:r w:rsidR="009A1137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</w:t>
      </w:r>
    </w:p>
    <w:p w14:paraId="4BE7F4C8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Nous allons maintenant étudier une nouvelle méthode de tri, </w:t>
      </w:r>
      <w:r w:rsidRPr="009A1137">
        <w:rPr>
          <w:rFonts w:ascii="Bookman Old Style" w:eastAsia="Times New Roman" w:hAnsi="Bookman Old Style" w:cs="Times New Roman"/>
          <w:b/>
          <w:color w:val="000000"/>
          <w:sz w:val="24"/>
          <w:szCs w:val="24"/>
          <w:lang w:eastAsia="fr-FR"/>
        </w:rPr>
        <w:t>le tri-fusion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 Comme pour les algorithmes déjà étudiés, cet algorithme de tri fusion prend en entrée un tableau non trié et donne en sortie, le même tableau, mais trié.</w:t>
      </w:r>
    </w:p>
    <w:p w14:paraId="1804D8EA" w14:textId="22D270BF" w:rsidR="002F0089" w:rsidRDefault="00EB1087" w:rsidP="00EB1087">
      <w:pPr>
        <w:shd w:val="clear" w:color="auto" w:fill="FFFFFF"/>
        <w:spacing w:after="225" w:line="336" w:lineRule="atLeast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EB1087">
        <w:rPr>
          <w:rFonts w:ascii="Bookman Old Style" w:eastAsia="Times New Roman" w:hAnsi="Bookman Old Style" w:cs="Times New Roman"/>
          <w:b/>
          <w:color w:val="0070C0"/>
          <w:lang w:eastAsia="fr-FR"/>
        </w:rPr>
        <w:t>En vous aidant de l’animation « </w:t>
      </w:r>
      <w:hyperlink r:id="rId11" w:history="1">
        <w:r w:rsidRPr="00EB1087">
          <w:rPr>
            <w:rStyle w:val="Lienhypertexte"/>
            <w:rFonts w:ascii="Bookman Old Style" w:eastAsia="Times New Roman" w:hAnsi="Bookman Old Style" w:cs="Times New Roman"/>
            <w:b/>
            <w:lang w:eastAsia="fr-FR"/>
          </w:rPr>
          <w:t>http://lwh.free.fr/pages/algo/tri/tri_fusion.html</w:t>
        </w:r>
      </w:hyperlink>
      <w:r w:rsidRPr="00EB1087">
        <w:rPr>
          <w:rFonts w:ascii="Bookman Old Style" w:eastAsia="Times New Roman" w:hAnsi="Bookman Old Style" w:cs="Times New Roman"/>
          <w:b/>
          <w:color w:val="FF0000"/>
          <w:lang w:eastAsia="fr-FR"/>
        </w:rPr>
        <w:t> </w:t>
      </w:r>
      <w:r w:rsidRPr="00EB1087">
        <w:rPr>
          <w:rFonts w:ascii="Bookman Old Style" w:eastAsia="Times New Roman" w:hAnsi="Bookman Old Style" w:cs="Times New Roman"/>
          <w:b/>
          <w:color w:val="0070C0"/>
          <w:lang w:eastAsia="fr-FR"/>
        </w:rPr>
        <w:t>»</w:t>
      </w:r>
      <w:r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, é</w:t>
      </w:r>
      <w:r w:rsidR="002F0089"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tudiez cet algorithme en ajoutant des commentaires dans la 2</w:t>
      </w:r>
      <w:r w:rsidR="002F0089"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vertAlign w:val="superscript"/>
          <w:lang w:eastAsia="fr-FR"/>
        </w:rPr>
        <w:t>ème</w:t>
      </w:r>
      <w:r w:rsidR="002F0089"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 xml:space="preserve"> colonne.</w:t>
      </w:r>
    </w:p>
    <w:p w14:paraId="3DA458B8" w14:textId="17658721" w:rsidR="00EB1087" w:rsidRDefault="00EB1087" w:rsidP="002F008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</w:p>
    <w:p w14:paraId="2CFDBEB4" w14:textId="77777777" w:rsidR="005B66BF" w:rsidRPr="002F0089" w:rsidRDefault="005B66BF" w:rsidP="002F008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814"/>
      </w:tblGrid>
      <w:tr w:rsidR="002F0089" w:rsidRPr="00AC3547" w14:paraId="52F88515" w14:textId="77777777" w:rsidTr="005B66BF">
        <w:trPr>
          <w:trHeight w:val="198"/>
        </w:trPr>
        <w:tc>
          <w:tcPr>
            <w:tcW w:w="5387" w:type="dxa"/>
          </w:tcPr>
          <w:p w14:paraId="3A317814" w14:textId="77777777" w:rsidR="002F0089" w:rsidRPr="005B66BF" w:rsidRDefault="002F0089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b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b/>
                <w:color w:val="C00000"/>
                <w:sz w:val="20"/>
                <w:szCs w:val="20"/>
                <w:lang w:eastAsia="fr-FR"/>
              </w:rPr>
              <w:lastRenderedPageBreak/>
              <w:t>VARIABLE</w:t>
            </w:r>
          </w:p>
        </w:tc>
        <w:tc>
          <w:tcPr>
            <w:tcW w:w="4814" w:type="dxa"/>
          </w:tcPr>
          <w:p w14:paraId="5A39BBE3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2E784D4E" w14:textId="77777777" w:rsidTr="005B66BF">
        <w:trPr>
          <w:trHeight w:val="198"/>
        </w:trPr>
        <w:tc>
          <w:tcPr>
            <w:tcW w:w="5387" w:type="dxa"/>
          </w:tcPr>
          <w:p w14:paraId="1F08DAAB" w14:textId="77777777" w:rsidR="002F0089" w:rsidRPr="005B66BF" w:rsidRDefault="002F0089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A : tableau d'entiers</w:t>
            </w:r>
          </w:p>
        </w:tc>
        <w:tc>
          <w:tcPr>
            <w:tcW w:w="4814" w:type="dxa"/>
          </w:tcPr>
          <w:p w14:paraId="41C8F396" w14:textId="189B42FC" w:rsidR="002F0089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>Liste défini</w:t>
            </w:r>
          </w:p>
        </w:tc>
      </w:tr>
      <w:tr w:rsidR="002F0089" w:rsidRPr="00AC3547" w14:paraId="19633BB1" w14:textId="77777777" w:rsidTr="005B66BF">
        <w:trPr>
          <w:trHeight w:val="198"/>
        </w:trPr>
        <w:tc>
          <w:tcPr>
            <w:tcW w:w="5387" w:type="dxa"/>
          </w:tcPr>
          <w:p w14:paraId="1B5F4EF3" w14:textId="77777777" w:rsidR="002F0089" w:rsidRPr="005B66BF" w:rsidRDefault="002F0089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L : tableau d'entiers</w:t>
            </w:r>
          </w:p>
        </w:tc>
        <w:tc>
          <w:tcPr>
            <w:tcW w:w="4814" w:type="dxa"/>
          </w:tcPr>
          <w:p w14:paraId="72A3D3EC" w14:textId="2E87E7CE" w:rsidR="002F0089" w:rsidRPr="005B66BF" w:rsidRDefault="00AA5DB8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Première moitié de A</w:t>
            </w:r>
          </w:p>
        </w:tc>
      </w:tr>
      <w:tr w:rsidR="002F0089" w:rsidRPr="00AC3547" w14:paraId="1331B47D" w14:textId="77777777" w:rsidTr="005B66BF">
        <w:trPr>
          <w:trHeight w:val="198"/>
        </w:trPr>
        <w:tc>
          <w:tcPr>
            <w:tcW w:w="5387" w:type="dxa"/>
          </w:tcPr>
          <w:p w14:paraId="74FC7C35" w14:textId="77777777" w:rsidR="002F0089" w:rsidRPr="005B66BF" w:rsidRDefault="002F0089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R : tableau d'entiers</w:t>
            </w:r>
          </w:p>
        </w:tc>
        <w:tc>
          <w:tcPr>
            <w:tcW w:w="4814" w:type="dxa"/>
          </w:tcPr>
          <w:p w14:paraId="0D0B940D" w14:textId="779655ED" w:rsidR="002F0089" w:rsidRPr="005B66BF" w:rsidRDefault="00AA5DB8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Deuxième moitié de A</w:t>
            </w:r>
          </w:p>
        </w:tc>
      </w:tr>
      <w:tr w:rsidR="002F0089" w:rsidRPr="00AC3547" w14:paraId="38AD5030" w14:textId="77777777" w:rsidTr="005B66BF">
        <w:trPr>
          <w:trHeight w:val="198"/>
        </w:trPr>
        <w:tc>
          <w:tcPr>
            <w:tcW w:w="5387" w:type="dxa"/>
          </w:tcPr>
          <w:p w14:paraId="424D83F5" w14:textId="77777777" w:rsidR="002F0089" w:rsidRPr="005B66BF" w:rsidRDefault="002F0089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p : entier</w:t>
            </w:r>
          </w:p>
        </w:tc>
        <w:tc>
          <w:tcPr>
            <w:tcW w:w="4814" w:type="dxa"/>
          </w:tcPr>
          <w:p w14:paraId="0E27B00A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09B99714" w14:textId="77777777" w:rsidTr="005B66BF">
        <w:trPr>
          <w:trHeight w:val="198"/>
        </w:trPr>
        <w:tc>
          <w:tcPr>
            <w:tcW w:w="5387" w:type="dxa"/>
          </w:tcPr>
          <w:p w14:paraId="15898EAE" w14:textId="18FD9CA1" w:rsidR="002F0089" w:rsidRPr="005B66BF" w:rsidRDefault="00AA5DB8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</w:rPr>
            </w:pPr>
            <w:r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q</w:t>
            </w:r>
            <w:r w:rsidR="002F0089"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: entier</w:t>
            </w:r>
          </w:p>
        </w:tc>
        <w:tc>
          <w:tcPr>
            <w:tcW w:w="4814" w:type="dxa"/>
          </w:tcPr>
          <w:p w14:paraId="60061E4C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0587146E" w14:textId="77777777" w:rsidTr="005B66BF">
        <w:trPr>
          <w:trHeight w:val="198"/>
        </w:trPr>
        <w:tc>
          <w:tcPr>
            <w:tcW w:w="5387" w:type="dxa"/>
          </w:tcPr>
          <w:p w14:paraId="18EAE84B" w14:textId="2DC59D30" w:rsidR="002F0089" w:rsidRPr="005B66BF" w:rsidRDefault="00AA5DB8" w:rsidP="005B66BF">
            <w:pPr>
              <w:pStyle w:val="Sansinterligne"/>
              <w:ind w:left="709" w:hanging="709"/>
              <w:rPr>
                <w:rFonts w:ascii="Cascadia Code" w:hAnsi="Cascadia Code" w:cs="Cascadia Code"/>
                <w:sz w:val="20"/>
                <w:szCs w:val="20"/>
              </w:rPr>
            </w:pPr>
            <w:r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r</w:t>
            </w:r>
            <w:r w:rsidR="002F0089"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: entier</w:t>
            </w:r>
          </w:p>
        </w:tc>
        <w:tc>
          <w:tcPr>
            <w:tcW w:w="4814" w:type="dxa"/>
          </w:tcPr>
          <w:p w14:paraId="44EAFD9C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7C214A45" w14:textId="77777777" w:rsidTr="005B66BF">
        <w:trPr>
          <w:trHeight w:val="198"/>
        </w:trPr>
        <w:tc>
          <w:tcPr>
            <w:tcW w:w="5387" w:type="dxa"/>
          </w:tcPr>
          <w:p w14:paraId="11E94E07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n1 : entier</w:t>
            </w:r>
          </w:p>
        </w:tc>
        <w:tc>
          <w:tcPr>
            <w:tcW w:w="4814" w:type="dxa"/>
          </w:tcPr>
          <w:p w14:paraId="4B94D5A5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29408A72" w14:textId="77777777" w:rsidTr="005B66BF">
        <w:trPr>
          <w:trHeight w:val="198"/>
        </w:trPr>
        <w:tc>
          <w:tcPr>
            <w:tcW w:w="5387" w:type="dxa"/>
          </w:tcPr>
          <w:p w14:paraId="51E71239" w14:textId="77777777" w:rsidR="002F0089" w:rsidRPr="005B66BF" w:rsidRDefault="002F0089" w:rsidP="002F0089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n2 : entier</w:t>
            </w:r>
          </w:p>
        </w:tc>
        <w:tc>
          <w:tcPr>
            <w:tcW w:w="4814" w:type="dxa"/>
          </w:tcPr>
          <w:p w14:paraId="3DEEC669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3656B9AB" w14:textId="77777777" w:rsidTr="005B66BF">
        <w:trPr>
          <w:trHeight w:val="198"/>
        </w:trPr>
        <w:tc>
          <w:tcPr>
            <w:tcW w:w="5387" w:type="dxa"/>
          </w:tcPr>
          <w:p w14:paraId="45FB0818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4814" w:type="dxa"/>
          </w:tcPr>
          <w:p w14:paraId="049F31CB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5023F8CA" w14:textId="77777777" w:rsidTr="005B66BF">
        <w:trPr>
          <w:trHeight w:val="198"/>
        </w:trPr>
        <w:tc>
          <w:tcPr>
            <w:tcW w:w="5387" w:type="dxa"/>
          </w:tcPr>
          <w:p w14:paraId="417DFEBE" w14:textId="77777777" w:rsidR="002F0089" w:rsidRPr="005B66BF" w:rsidRDefault="002F0089" w:rsidP="005B66BF">
            <w:pPr>
              <w:rPr>
                <w:rFonts w:ascii="Cascadia Code" w:hAnsi="Cascadia Code" w:cs="Cascadia Code"/>
                <w:b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b/>
                <w:color w:val="C00000"/>
                <w:sz w:val="20"/>
                <w:szCs w:val="20"/>
                <w:lang w:eastAsia="fr-FR"/>
              </w:rPr>
              <w:t>DEBUT</w:t>
            </w:r>
          </w:p>
        </w:tc>
        <w:tc>
          <w:tcPr>
            <w:tcW w:w="4814" w:type="dxa"/>
          </w:tcPr>
          <w:p w14:paraId="53128261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62486C05" w14:textId="77777777" w:rsidTr="005B66BF">
        <w:trPr>
          <w:trHeight w:val="198"/>
        </w:trPr>
        <w:tc>
          <w:tcPr>
            <w:tcW w:w="5387" w:type="dxa"/>
          </w:tcPr>
          <w:p w14:paraId="4101652C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4814" w:type="dxa"/>
          </w:tcPr>
          <w:p w14:paraId="4B99056E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5AA55046" w14:textId="77777777" w:rsidTr="005B66BF">
        <w:trPr>
          <w:trHeight w:val="198"/>
        </w:trPr>
        <w:tc>
          <w:tcPr>
            <w:tcW w:w="5387" w:type="dxa"/>
          </w:tcPr>
          <w:p w14:paraId="1DD17CC5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b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b/>
                <w:color w:val="0070C0"/>
                <w:sz w:val="20"/>
                <w:szCs w:val="20"/>
                <w:lang w:eastAsia="fr-FR"/>
              </w:rPr>
              <w:t>FUSION (A, p, q, r):</w:t>
            </w:r>
          </w:p>
        </w:tc>
        <w:tc>
          <w:tcPr>
            <w:tcW w:w="4814" w:type="dxa"/>
          </w:tcPr>
          <w:p w14:paraId="1299C43A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06AF22C0" w14:textId="77777777" w:rsidTr="005B66BF">
        <w:trPr>
          <w:trHeight w:val="198"/>
        </w:trPr>
        <w:tc>
          <w:tcPr>
            <w:tcW w:w="5387" w:type="dxa"/>
          </w:tcPr>
          <w:p w14:paraId="21D217A5" w14:textId="4057A65E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n1 ← q</w:t>
            </w:r>
            <w:r w:rsidR="4D869829"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+1</w:t>
            </w: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- p</w:t>
            </w:r>
          </w:p>
        </w:tc>
        <w:tc>
          <w:tcPr>
            <w:tcW w:w="4814" w:type="dxa"/>
          </w:tcPr>
          <w:p w14:paraId="4DDBEF00" w14:textId="5EDC8E97" w:rsidR="002F0089" w:rsidRPr="005B66BF" w:rsidRDefault="3F5A4790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>Nombre d’éléments de la première liste</w:t>
            </w:r>
          </w:p>
        </w:tc>
      </w:tr>
      <w:tr w:rsidR="002F0089" w:rsidRPr="00AC3547" w14:paraId="03F58812" w14:textId="77777777" w:rsidTr="005B66BF">
        <w:trPr>
          <w:trHeight w:val="198"/>
        </w:trPr>
        <w:tc>
          <w:tcPr>
            <w:tcW w:w="5387" w:type="dxa"/>
          </w:tcPr>
          <w:p w14:paraId="070A1E2A" w14:textId="67BC2522" w:rsidR="002F0089" w:rsidRPr="005B66BF" w:rsidRDefault="00AA5DB8" w:rsidP="00AA5DB8">
            <w:pPr>
              <w:rPr>
                <w:rFonts w:ascii="Cascadia Code" w:hAnsi="Cascadia Code" w:cs="Cascadia Code"/>
                <w:sz w:val="20"/>
                <w:szCs w:val="20"/>
              </w:rPr>
            </w:pPr>
            <w:r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n2 ← r</w:t>
            </w:r>
            <w:r w:rsidR="002F0089"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- </w:t>
            </w:r>
            <w:r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q</w:t>
            </w:r>
          </w:p>
        </w:tc>
        <w:tc>
          <w:tcPr>
            <w:tcW w:w="4814" w:type="dxa"/>
          </w:tcPr>
          <w:p w14:paraId="3461D779" w14:textId="12CCC669" w:rsidR="002F0089" w:rsidRPr="005B66BF" w:rsidRDefault="6A3E4EE7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>Nombre d’éléments de la deuxième liste</w:t>
            </w:r>
          </w:p>
        </w:tc>
      </w:tr>
      <w:tr w:rsidR="002F0089" w:rsidRPr="00AC3547" w14:paraId="6DFAD89C" w14:textId="77777777" w:rsidTr="005B66BF">
        <w:trPr>
          <w:trHeight w:val="198"/>
        </w:trPr>
        <w:tc>
          <w:tcPr>
            <w:tcW w:w="5387" w:type="dxa"/>
          </w:tcPr>
          <w:p w14:paraId="0C5B675A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créer tableau L[1..n1+1] et R[1..n2+1]</w:t>
            </w:r>
          </w:p>
        </w:tc>
        <w:tc>
          <w:tcPr>
            <w:tcW w:w="4814" w:type="dxa"/>
          </w:tcPr>
          <w:p w14:paraId="3CF2D8B6" w14:textId="3A7C7344" w:rsidR="002F0089" w:rsidRPr="005B66BF" w:rsidRDefault="00302367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>On crée un tableau L de n1+1 cases et un tableau R de n2 + 1 cases</w:t>
            </w:r>
          </w:p>
        </w:tc>
      </w:tr>
      <w:tr w:rsidR="002F0089" w:rsidRPr="00AC3547" w14:paraId="0FB78278" w14:textId="77777777" w:rsidTr="005B66BF">
        <w:trPr>
          <w:trHeight w:val="198"/>
        </w:trPr>
        <w:tc>
          <w:tcPr>
            <w:tcW w:w="5387" w:type="dxa"/>
          </w:tcPr>
          <w:p w14:paraId="1FC39945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</w:p>
        </w:tc>
        <w:tc>
          <w:tcPr>
            <w:tcW w:w="4814" w:type="dxa"/>
          </w:tcPr>
          <w:p w14:paraId="0562CB0E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5B66BF" w:rsidRPr="00AC3547" w14:paraId="23994A4A" w14:textId="77777777" w:rsidTr="005B66BF">
        <w:trPr>
          <w:trHeight w:val="198"/>
        </w:trPr>
        <w:tc>
          <w:tcPr>
            <w:tcW w:w="5387" w:type="dxa"/>
          </w:tcPr>
          <w:p w14:paraId="054255F8" w14:textId="77777777" w:rsidR="005B66BF" w:rsidRPr="005B66BF" w:rsidRDefault="005B66BF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pour i ← 1 à n1:</w:t>
            </w:r>
          </w:p>
        </w:tc>
        <w:tc>
          <w:tcPr>
            <w:tcW w:w="4814" w:type="dxa"/>
            <w:vMerge w:val="restart"/>
          </w:tcPr>
          <w:p w14:paraId="34CE0A41" w14:textId="794E448E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Boucle for de paramètre variable i qui varie de 1 à la variable n1.</w:t>
            </w:r>
          </w:p>
        </w:tc>
      </w:tr>
      <w:tr w:rsidR="005B66BF" w:rsidRPr="00AC3547" w14:paraId="548C51B5" w14:textId="77777777" w:rsidTr="005B66BF">
        <w:trPr>
          <w:trHeight w:val="198"/>
        </w:trPr>
        <w:tc>
          <w:tcPr>
            <w:tcW w:w="5387" w:type="dxa"/>
          </w:tcPr>
          <w:p w14:paraId="74C35F28" w14:textId="77777777" w:rsidR="005B66BF" w:rsidRPr="005B66BF" w:rsidRDefault="005B66BF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L[i] ← A[p+i-1]</w:t>
            </w:r>
          </w:p>
        </w:tc>
        <w:tc>
          <w:tcPr>
            <w:tcW w:w="4814" w:type="dxa"/>
            <w:vMerge/>
          </w:tcPr>
          <w:p w14:paraId="62EBF3C5" w14:textId="52B8096C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5B66BF" w:rsidRPr="00AC3547" w14:paraId="307312EC" w14:textId="77777777" w:rsidTr="005B66BF">
        <w:trPr>
          <w:trHeight w:val="198"/>
        </w:trPr>
        <w:tc>
          <w:tcPr>
            <w:tcW w:w="5387" w:type="dxa"/>
          </w:tcPr>
          <w:p w14:paraId="353B4CE4" w14:textId="77777777" w:rsidR="005B66BF" w:rsidRPr="005B66BF" w:rsidRDefault="005B66BF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fin pour</w:t>
            </w:r>
          </w:p>
        </w:tc>
        <w:tc>
          <w:tcPr>
            <w:tcW w:w="4814" w:type="dxa"/>
            <w:vMerge/>
          </w:tcPr>
          <w:p w14:paraId="6D98A12B" w14:textId="77777777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2946DB82" w14:textId="77777777" w:rsidTr="005B66BF">
        <w:trPr>
          <w:trHeight w:val="198"/>
        </w:trPr>
        <w:tc>
          <w:tcPr>
            <w:tcW w:w="5387" w:type="dxa"/>
          </w:tcPr>
          <w:p w14:paraId="5997CC1D" w14:textId="77777777" w:rsidR="002F0089" w:rsidRPr="005B66BF" w:rsidRDefault="002F0089" w:rsidP="005B66BF">
            <w:pPr>
              <w:ind w:left="601"/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4814" w:type="dxa"/>
          </w:tcPr>
          <w:p w14:paraId="110FFD37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5B66BF" w:rsidRPr="00AC3547" w14:paraId="7F9AD067" w14:textId="77777777" w:rsidTr="005B66BF">
        <w:trPr>
          <w:trHeight w:val="198"/>
        </w:trPr>
        <w:tc>
          <w:tcPr>
            <w:tcW w:w="5387" w:type="dxa"/>
          </w:tcPr>
          <w:p w14:paraId="0B2E5BC5" w14:textId="77777777" w:rsidR="005B66BF" w:rsidRPr="005B66BF" w:rsidRDefault="005B66BF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pour j ← 1 à n2:</w:t>
            </w:r>
          </w:p>
        </w:tc>
        <w:tc>
          <w:tcPr>
            <w:tcW w:w="4814" w:type="dxa"/>
            <w:vMerge w:val="restart"/>
          </w:tcPr>
          <w:p w14:paraId="6B699379" w14:textId="6C31D950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Boucle for de paramètre variable j qui varie de 1 à la variable n2.</w:t>
            </w:r>
          </w:p>
        </w:tc>
      </w:tr>
      <w:tr w:rsidR="005B66BF" w:rsidRPr="00AC3547" w14:paraId="0BE828F2" w14:textId="77777777" w:rsidTr="005B66BF">
        <w:trPr>
          <w:trHeight w:val="198"/>
        </w:trPr>
        <w:tc>
          <w:tcPr>
            <w:tcW w:w="5387" w:type="dxa"/>
          </w:tcPr>
          <w:p w14:paraId="3263FA76" w14:textId="77777777" w:rsidR="005B66BF" w:rsidRPr="005B66BF" w:rsidRDefault="005B66BF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R[j] ← A[</w:t>
            </w:r>
            <w:proofErr w:type="spellStart"/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q+j</w:t>
            </w:r>
            <w:proofErr w:type="spellEnd"/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>]</w:t>
            </w:r>
          </w:p>
        </w:tc>
        <w:tc>
          <w:tcPr>
            <w:tcW w:w="4814" w:type="dxa"/>
            <w:vMerge/>
          </w:tcPr>
          <w:p w14:paraId="3FE9F23F" w14:textId="77777777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04618758" w14:textId="77777777" w:rsidTr="005B66BF">
        <w:trPr>
          <w:trHeight w:val="198"/>
        </w:trPr>
        <w:tc>
          <w:tcPr>
            <w:tcW w:w="5387" w:type="dxa"/>
          </w:tcPr>
          <w:p w14:paraId="61B9C2C6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fin pour</w:t>
            </w:r>
          </w:p>
        </w:tc>
        <w:tc>
          <w:tcPr>
            <w:tcW w:w="4814" w:type="dxa"/>
          </w:tcPr>
          <w:p w14:paraId="1F72F646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08CE6F91" w14:textId="77777777" w:rsidTr="005B66BF">
        <w:trPr>
          <w:trHeight w:val="198"/>
        </w:trPr>
        <w:tc>
          <w:tcPr>
            <w:tcW w:w="5387" w:type="dxa"/>
          </w:tcPr>
          <w:p w14:paraId="61CDCEAD" w14:textId="77777777" w:rsidR="002F0089" w:rsidRPr="005B66BF" w:rsidRDefault="002F0089" w:rsidP="005B66BF">
            <w:pPr>
              <w:ind w:left="601"/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4814" w:type="dxa"/>
          </w:tcPr>
          <w:p w14:paraId="6BB9E253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5B66BF" w:rsidRPr="00AC3547" w14:paraId="1CFBCC50" w14:textId="77777777" w:rsidTr="005B66BF">
        <w:trPr>
          <w:trHeight w:val="198"/>
        </w:trPr>
        <w:tc>
          <w:tcPr>
            <w:tcW w:w="5387" w:type="dxa"/>
          </w:tcPr>
          <w:p w14:paraId="02A6B2B8" w14:textId="77777777" w:rsidR="005B66BF" w:rsidRPr="005B66BF" w:rsidRDefault="005B66BF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L[n1+1] ← ∞</w:t>
            </w:r>
          </w:p>
        </w:tc>
        <w:tc>
          <w:tcPr>
            <w:tcW w:w="4814" w:type="dxa"/>
            <w:vMerge w:val="restart"/>
          </w:tcPr>
          <w:p w14:paraId="23DE523C" w14:textId="0E878E23" w:rsidR="005B66BF" w:rsidRPr="005B66BF" w:rsidRDefault="005B66BF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>L</w:t>
            </w: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es</w:t>
            </w: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 xml:space="preserve"> dernière</w:t>
            </w: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s</w:t>
            </w: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 xml:space="preserve"> case</w:t>
            </w: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s</w:t>
            </w: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 xml:space="preserve"> de chaque tableau</w:t>
            </w: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x</w:t>
            </w:r>
            <w:r w:rsidRPr="005B66BF">
              <w:rPr>
                <w:rFonts w:ascii="Cascadia Code" w:hAnsi="Cascadia Code" w:cs="Cascadia Code"/>
                <w:color w:val="00B050"/>
                <w:sz w:val="20"/>
                <w:szCs w:val="20"/>
              </w:rPr>
              <w:t xml:space="preserve"> prend la valeur de l’infini.</w:t>
            </w:r>
          </w:p>
        </w:tc>
      </w:tr>
      <w:tr w:rsidR="005B66BF" w:rsidRPr="00AC3547" w14:paraId="72A7397A" w14:textId="77777777" w:rsidTr="005B66BF">
        <w:trPr>
          <w:trHeight w:val="198"/>
        </w:trPr>
        <w:tc>
          <w:tcPr>
            <w:tcW w:w="5387" w:type="dxa"/>
          </w:tcPr>
          <w:p w14:paraId="5F9F16A6" w14:textId="77777777" w:rsidR="005B66BF" w:rsidRPr="005B66BF" w:rsidRDefault="005B66BF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R[n2+1] ← ∞</w:t>
            </w:r>
          </w:p>
        </w:tc>
        <w:tc>
          <w:tcPr>
            <w:tcW w:w="4814" w:type="dxa"/>
            <w:vMerge/>
          </w:tcPr>
          <w:p w14:paraId="52E56223" w14:textId="77777777" w:rsidR="005B66BF" w:rsidRPr="005B66BF" w:rsidRDefault="005B66BF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271BA11D" w14:textId="77777777" w:rsidTr="005B66BF">
        <w:trPr>
          <w:trHeight w:val="198"/>
        </w:trPr>
        <w:tc>
          <w:tcPr>
            <w:tcW w:w="5387" w:type="dxa"/>
          </w:tcPr>
          <w:p w14:paraId="45296365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i ← 1</w:t>
            </w:r>
          </w:p>
        </w:tc>
        <w:tc>
          <w:tcPr>
            <w:tcW w:w="4814" w:type="dxa"/>
          </w:tcPr>
          <w:p w14:paraId="07547A01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4EEB6712" w14:textId="77777777" w:rsidTr="005B66BF">
        <w:trPr>
          <w:trHeight w:val="198"/>
        </w:trPr>
        <w:tc>
          <w:tcPr>
            <w:tcW w:w="5387" w:type="dxa"/>
          </w:tcPr>
          <w:p w14:paraId="3596766D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j ← 1</w:t>
            </w:r>
          </w:p>
        </w:tc>
        <w:tc>
          <w:tcPr>
            <w:tcW w:w="4814" w:type="dxa"/>
          </w:tcPr>
          <w:p w14:paraId="5043CB0F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7FB19831" w14:textId="77777777" w:rsidTr="005B66BF">
        <w:trPr>
          <w:trHeight w:val="198"/>
        </w:trPr>
        <w:tc>
          <w:tcPr>
            <w:tcW w:w="5387" w:type="dxa"/>
          </w:tcPr>
          <w:p w14:paraId="5A00E8C9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pour k ← p à r:</w:t>
            </w:r>
          </w:p>
        </w:tc>
        <w:tc>
          <w:tcPr>
            <w:tcW w:w="4814" w:type="dxa"/>
          </w:tcPr>
          <w:p w14:paraId="07459315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39DC9637" w14:textId="77777777" w:rsidTr="005B66BF">
        <w:trPr>
          <w:trHeight w:val="198"/>
        </w:trPr>
        <w:tc>
          <w:tcPr>
            <w:tcW w:w="5387" w:type="dxa"/>
          </w:tcPr>
          <w:p w14:paraId="361F115F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si L[i] </w:t>
            </w:r>
            <w:r w:rsidRPr="005B66BF">
              <w:rPr>
                <w:rFonts w:ascii="Cambria Math" w:hAnsi="Cambria Math" w:cs="Cambria Math"/>
                <w:sz w:val="20"/>
                <w:szCs w:val="20"/>
                <w:lang w:eastAsia="fr-FR"/>
              </w:rPr>
              <w:t>⩽</w:t>
            </w: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R[j]:</w:t>
            </w:r>
          </w:p>
        </w:tc>
        <w:tc>
          <w:tcPr>
            <w:tcW w:w="4814" w:type="dxa"/>
          </w:tcPr>
          <w:p w14:paraId="6537F28F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6BD18CB4" w14:textId="77777777" w:rsidTr="005B66BF">
        <w:trPr>
          <w:trHeight w:val="198"/>
        </w:trPr>
        <w:tc>
          <w:tcPr>
            <w:tcW w:w="5387" w:type="dxa"/>
          </w:tcPr>
          <w:p w14:paraId="5ABFAAC2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     A[k] ← L[i]</w:t>
            </w:r>
          </w:p>
        </w:tc>
        <w:tc>
          <w:tcPr>
            <w:tcW w:w="4814" w:type="dxa"/>
          </w:tcPr>
          <w:p w14:paraId="6DFB9E20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3547B7B0" w14:textId="77777777" w:rsidTr="005B66BF">
        <w:trPr>
          <w:trHeight w:val="198"/>
        </w:trPr>
        <w:tc>
          <w:tcPr>
            <w:tcW w:w="5387" w:type="dxa"/>
          </w:tcPr>
          <w:p w14:paraId="776345BB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     i ← i + 1</w:t>
            </w:r>
          </w:p>
        </w:tc>
        <w:tc>
          <w:tcPr>
            <w:tcW w:w="4814" w:type="dxa"/>
          </w:tcPr>
          <w:p w14:paraId="70DF9E56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6719A12E" w14:textId="77777777" w:rsidTr="005B66BF">
        <w:trPr>
          <w:trHeight w:val="198"/>
        </w:trPr>
        <w:tc>
          <w:tcPr>
            <w:tcW w:w="5387" w:type="dxa"/>
          </w:tcPr>
          <w:p w14:paraId="0EEE1A26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sinon:</w:t>
            </w:r>
          </w:p>
        </w:tc>
        <w:tc>
          <w:tcPr>
            <w:tcW w:w="4814" w:type="dxa"/>
          </w:tcPr>
          <w:p w14:paraId="44E871BC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3A4EFA46" w14:textId="77777777" w:rsidTr="005B66BF">
        <w:trPr>
          <w:trHeight w:val="198"/>
        </w:trPr>
        <w:tc>
          <w:tcPr>
            <w:tcW w:w="5387" w:type="dxa"/>
          </w:tcPr>
          <w:p w14:paraId="15D41922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     A[k] ← R[j]</w:t>
            </w:r>
          </w:p>
        </w:tc>
        <w:tc>
          <w:tcPr>
            <w:tcW w:w="4814" w:type="dxa"/>
          </w:tcPr>
          <w:p w14:paraId="144A5D23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418EE3C2" w14:textId="77777777" w:rsidTr="005B66BF">
        <w:trPr>
          <w:trHeight w:val="198"/>
        </w:trPr>
        <w:tc>
          <w:tcPr>
            <w:tcW w:w="5387" w:type="dxa"/>
          </w:tcPr>
          <w:p w14:paraId="1591295C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     j ← j + 1</w:t>
            </w:r>
          </w:p>
        </w:tc>
        <w:tc>
          <w:tcPr>
            <w:tcW w:w="4814" w:type="dxa"/>
          </w:tcPr>
          <w:p w14:paraId="738610EB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642F15E0" w14:textId="77777777" w:rsidTr="005B66BF">
        <w:trPr>
          <w:trHeight w:val="198"/>
        </w:trPr>
        <w:tc>
          <w:tcPr>
            <w:tcW w:w="5387" w:type="dxa"/>
          </w:tcPr>
          <w:p w14:paraId="108A463E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fin si</w:t>
            </w:r>
          </w:p>
        </w:tc>
        <w:tc>
          <w:tcPr>
            <w:tcW w:w="4814" w:type="dxa"/>
          </w:tcPr>
          <w:p w14:paraId="637805D2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2CE447E7" w14:textId="77777777" w:rsidTr="005B66BF">
        <w:trPr>
          <w:trHeight w:val="198"/>
        </w:trPr>
        <w:tc>
          <w:tcPr>
            <w:tcW w:w="5387" w:type="dxa"/>
          </w:tcPr>
          <w:p w14:paraId="47526B52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fin pour</w:t>
            </w:r>
          </w:p>
        </w:tc>
        <w:tc>
          <w:tcPr>
            <w:tcW w:w="4814" w:type="dxa"/>
          </w:tcPr>
          <w:p w14:paraId="463F29E8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29B632EA" w14:textId="77777777" w:rsidTr="005B66BF">
        <w:trPr>
          <w:trHeight w:val="198"/>
        </w:trPr>
        <w:tc>
          <w:tcPr>
            <w:tcW w:w="5387" w:type="dxa"/>
          </w:tcPr>
          <w:p w14:paraId="6C4BB23A" w14:textId="77777777" w:rsidR="002F0089" w:rsidRPr="005B66BF" w:rsidRDefault="002F0089" w:rsidP="005B66BF">
            <w:pPr>
              <w:rPr>
                <w:rFonts w:ascii="Cascadia Code" w:hAnsi="Cascadia Code" w:cs="Cascadia Code"/>
                <w:b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b/>
                <w:color w:val="0070C0"/>
                <w:sz w:val="20"/>
                <w:szCs w:val="20"/>
                <w:lang w:eastAsia="fr-FR"/>
              </w:rPr>
              <w:t>fin FUSION</w:t>
            </w:r>
          </w:p>
        </w:tc>
        <w:tc>
          <w:tcPr>
            <w:tcW w:w="4814" w:type="dxa"/>
          </w:tcPr>
          <w:p w14:paraId="3B7B4B86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3A0FF5F2" w14:textId="77777777" w:rsidTr="005B66BF">
        <w:trPr>
          <w:trHeight w:val="198"/>
        </w:trPr>
        <w:tc>
          <w:tcPr>
            <w:tcW w:w="5387" w:type="dxa"/>
          </w:tcPr>
          <w:p w14:paraId="5630AD66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</w:p>
        </w:tc>
        <w:tc>
          <w:tcPr>
            <w:tcW w:w="4814" w:type="dxa"/>
          </w:tcPr>
          <w:p w14:paraId="61829076" w14:textId="77777777" w:rsidR="002F0089" w:rsidRPr="005B66BF" w:rsidRDefault="002F0089" w:rsidP="005B66BF">
            <w:pPr>
              <w:rPr>
                <w:rFonts w:ascii="Cascadia Code" w:hAnsi="Cascadia Code" w:cs="Cascadia Code"/>
                <w:color w:val="FF0000"/>
                <w:sz w:val="20"/>
                <w:szCs w:val="20"/>
              </w:rPr>
            </w:pPr>
          </w:p>
        </w:tc>
      </w:tr>
      <w:tr w:rsidR="002F0089" w:rsidRPr="00AC3547" w14:paraId="28777A39" w14:textId="77777777" w:rsidTr="005B66BF">
        <w:trPr>
          <w:trHeight w:val="198"/>
        </w:trPr>
        <w:tc>
          <w:tcPr>
            <w:tcW w:w="5387" w:type="dxa"/>
          </w:tcPr>
          <w:p w14:paraId="0EDC1F45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b/>
                <w:color w:val="00B050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b/>
                <w:color w:val="00B050"/>
                <w:sz w:val="20"/>
                <w:szCs w:val="20"/>
                <w:lang w:eastAsia="fr-FR"/>
              </w:rPr>
              <w:t>TRI-FUSION(A, p, r):</w:t>
            </w:r>
          </w:p>
        </w:tc>
        <w:tc>
          <w:tcPr>
            <w:tcW w:w="4814" w:type="dxa"/>
          </w:tcPr>
          <w:p w14:paraId="2BA226A1" w14:textId="3050A640" w:rsidR="00AA5DB8" w:rsidRPr="006A7B72" w:rsidRDefault="7945CC71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 w:rsidRPr="006A7B72">
              <w:rPr>
                <w:rFonts w:ascii="Cascadia Code" w:hAnsi="Cascadia Code" w:cs="Cascadia Code"/>
                <w:color w:val="00B050"/>
                <w:sz w:val="20"/>
                <w:szCs w:val="20"/>
              </w:rPr>
              <w:t>A=tableau à trier; p=indice du premier terme et r=indice du dernier terme</w:t>
            </w:r>
            <w:r w:rsidR="00AA5DB8" w:rsidRPr="006A7B72">
              <w:rPr>
                <w:rFonts w:ascii="Cascadia Code" w:hAnsi="Cascadia Code" w:cs="Cascadia Code"/>
                <w:color w:val="00B050"/>
                <w:sz w:val="20"/>
                <w:szCs w:val="20"/>
              </w:rPr>
              <w:t xml:space="preserve"> et q le milieu</w:t>
            </w:r>
          </w:p>
        </w:tc>
      </w:tr>
      <w:tr w:rsidR="002F0089" w:rsidRPr="00AC3547" w14:paraId="0C9C12EC" w14:textId="77777777" w:rsidTr="005B66BF">
        <w:trPr>
          <w:trHeight w:val="198"/>
        </w:trPr>
        <w:tc>
          <w:tcPr>
            <w:tcW w:w="5387" w:type="dxa"/>
          </w:tcPr>
          <w:p w14:paraId="3619D2B1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si p &lt; r:</w:t>
            </w:r>
          </w:p>
        </w:tc>
        <w:tc>
          <w:tcPr>
            <w:tcW w:w="4814" w:type="dxa"/>
          </w:tcPr>
          <w:p w14:paraId="17AD93B2" w14:textId="5DD74194" w:rsidR="002F0089" w:rsidRPr="006A7B72" w:rsidRDefault="006A7B72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  <w:r>
              <w:rPr>
                <w:rFonts w:ascii="Cascadia Code" w:hAnsi="Cascadia Code" w:cs="Cascadia Code"/>
                <w:color w:val="00B050"/>
                <w:sz w:val="20"/>
                <w:szCs w:val="20"/>
              </w:rPr>
              <w:t>La liste a une taille supérieur à 1</w:t>
            </w:r>
            <w:bookmarkStart w:id="0" w:name="_GoBack"/>
            <w:bookmarkEnd w:id="0"/>
          </w:p>
        </w:tc>
      </w:tr>
      <w:tr w:rsidR="002F0089" w:rsidRPr="00AC3547" w14:paraId="00E36025" w14:textId="77777777" w:rsidTr="005B66BF">
        <w:trPr>
          <w:trHeight w:val="198"/>
        </w:trPr>
        <w:tc>
          <w:tcPr>
            <w:tcW w:w="5387" w:type="dxa"/>
          </w:tcPr>
          <w:p w14:paraId="11563266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q = (p + r) / 2</w:t>
            </w:r>
          </w:p>
        </w:tc>
        <w:tc>
          <w:tcPr>
            <w:tcW w:w="4814" w:type="dxa"/>
          </w:tcPr>
          <w:p w14:paraId="0DE4B5B7" w14:textId="36D15F6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19F7A1DB" w14:textId="77777777" w:rsidTr="005B66BF">
        <w:trPr>
          <w:trHeight w:val="198"/>
        </w:trPr>
        <w:tc>
          <w:tcPr>
            <w:tcW w:w="5387" w:type="dxa"/>
          </w:tcPr>
          <w:p w14:paraId="3FFFF2C3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TRI-FUSION(A, p, q)</w:t>
            </w:r>
          </w:p>
        </w:tc>
        <w:tc>
          <w:tcPr>
            <w:tcW w:w="4814" w:type="dxa"/>
          </w:tcPr>
          <w:p w14:paraId="66204FF1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62C3525A" w14:textId="77777777" w:rsidTr="005B66BF">
        <w:trPr>
          <w:trHeight w:val="198"/>
        </w:trPr>
        <w:tc>
          <w:tcPr>
            <w:tcW w:w="5387" w:type="dxa"/>
          </w:tcPr>
          <w:p w14:paraId="1311426F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TRI-FUSION(A, q+1, r)</w:t>
            </w:r>
          </w:p>
        </w:tc>
        <w:tc>
          <w:tcPr>
            <w:tcW w:w="4814" w:type="dxa"/>
          </w:tcPr>
          <w:p w14:paraId="2DBF0D7D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237AFA80" w14:textId="77777777" w:rsidTr="005B66BF">
        <w:trPr>
          <w:trHeight w:val="198"/>
        </w:trPr>
        <w:tc>
          <w:tcPr>
            <w:tcW w:w="5387" w:type="dxa"/>
          </w:tcPr>
          <w:p w14:paraId="3794BA5D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     FUSION(A, p, q, r)</w:t>
            </w:r>
          </w:p>
        </w:tc>
        <w:tc>
          <w:tcPr>
            <w:tcW w:w="4814" w:type="dxa"/>
          </w:tcPr>
          <w:p w14:paraId="6B62F1B3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5296E7ED" w14:textId="77777777" w:rsidTr="005B66BF">
        <w:trPr>
          <w:trHeight w:val="198"/>
        </w:trPr>
        <w:tc>
          <w:tcPr>
            <w:tcW w:w="5387" w:type="dxa"/>
          </w:tcPr>
          <w:p w14:paraId="55B744B6" w14:textId="77777777" w:rsidR="002F0089" w:rsidRPr="005B66BF" w:rsidRDefault="002F0089" w:rsidP="005B66BF">
            <w:pPr>
              <w:rPr>
                <w:rFonts w:ascii="Cascadia Code" w:hAnsi="Cascadia Code" w:cs="Cascadia Code"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sz w:val="20"/>
                <w:szCs w:val="20"/>
                <w:lang w:eastAsia="fr-FR"/>
              </w:rPr>
              <w:t xml:space="preserve">     fin si</w:t>
            </w:r>
          </w:p>
        </w:tc>
        <w:tc>
          <w:tcPr>
            <w:tcW w:w="4814" w:type="dxa"/>
          </w:tcPr>
          <w:p w14:paraId="02F2C34E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24C6EAF1" w14:textId="77777777" w:rsidTr="005B66BF">
        <w:trPr>
          <w:trHeight w:val="198"/>
        </w:trPr>
        <w:tc>
          <w:tcPr>
            <w:tcW w:w="5387" w:type="dxa"/>
          </w:tcPr>
          <w:p w14:paraId="7C5BAC18" w14:textId="77777777" w:rsidR="002F0089" w:rsidRPr="005B66BF" w:rsidRDefault="002F0089" w:rsidP="005B66BF">
            <w:pPr>
              <w:pStyle w:val="Sansinterligne"/>
              <w:rPr>
                <w:rFonts w:ascii="Cascadia Code" w:hAnsi="Cascadia Code" w:cs="Cascadia Code"/>
                <w:b/>
                <w:sz w:val="20"/>
                <w:szCs w:val="20"/>
                <w:lang w:eastAsia="fr-FR"/>
              </w:rPr>
            </w:pPr>
            <w:r w:rsidRPr="005B66BF">
              <w:rPr>
                <w:rFonts w:ascii="Cascadia Code" w:hAnsi="Cascadia Code" w:cs="Cascadia Code"/>
                <w:b/>
                <w:color w:val="00B050"/>
                <w:sz w:val="20"/>
                <w:szCs w:val="20"/>
                <w:lang w:eastAsia="fr-FR"/>
              </w:rPr>
              <w:t>fin TRI-FUSION</w:t>
            </w:r>
          </w:p>
        </w:tc>
        <w:tc>
          <w:tcPr>
            <w:tcW w:w="4814" w:type="dxa"/>
          </w:tcPr>
          <w:p w14:paraId="680A4E5D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19219836" w14:textId="77777777" w:rsidTr="005B66BF">
        <w:trPr>
          <w:trHeight w:val="198"/>
        </w:trPr>
        <w:tc>
          <w:tcPr>
            <w:tcW w:w="5387" w:type="dxa"/>
          </w:tcPr>
          <w:p w14:paraId="296FEF7D" w14:textId="77777777" w:rsidR="002F0089" w:rsidRPr="005B66BF" w:rsidRDefault="002F0089" w:rsidP="005B66BF">
            <w:pPr>
              <w:rPr>
                <w:rFonts w:ascii="Cascadia Code" w:hAnsi="Cascadia Code" w:cs="Cascadia Code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14:paraId="7194DBDC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  <w:tr w:rsidR="002F0089" w:rsidRPr="00AC3547" w14:paraId="49D8B752" w14:textId="77777777" w:rsidTr="005B66BF">
        <w:trPr>
          <w:trHeight w:val="198"/>
        </w:trPr>
        <w:tc>
          <w:tcPr>
            <w:tcW w:w="5387" w:type="dxa"/>
          </w:tcPr>
          <w:p w14:paraId="4C9DC92B" w14:textId="77777777" w:rsidR="002F0089" w:rsidRPr="005B66BF" w:rsidRDefault="002F0089" w:rsidP="005B66BF">
            <w:pPr>
              <w:rPr>
                <w:rFonts w:ascii="Cascadia Code" w:hAnsi="Cascadia Code" w:cs="Cascadia Code"/>
                <w:b/>
                <w:sz w:val="20"/>
                <w:szCs w:val="20"/>
              </w:rPr>
            </w:pPr>
            <w:r w:rsidRPr="005B66BF">
              <w:rPr>
                <w:rFonts w:ascii="Cascadia Code" w:hAnsi="Cascadia Code" w:cs="Cascadia Code"/>
                <w:b/>
                <w:color w:val="FF0000"/>
                <w:sz w:val="20"/>
                <w:szCs w:val="20"/>
                <w:lang w:eastAsia="fr-FR"/>
              </w:rPr>
              <w:t>FIN</w:t>
            </w:r>
          </w:p>
        </w:tc>
        <w:tc>
          <w:tcPr>
            <w:tcW w:w="4814" w:type="dxa"/>
          </w:tcPr>
          <w:p w14:paraId="769D0D3C" w14:textId="77777777" w:rsidR="002F0089" w:rsidRPr="006A7B72" w:rsidRDefault="002F0089" w:rsidP="005B66BF">
            <w:pPr>
              <w:rPr>
                <w:rFonts w:ascii="Cascadia Code" w:hAnsi="Cascadia Code" w:cs="Cascadia Code"/>
                <w:color w:val="00B050"/>
                <w:sz w:val="20"/>
                <w:szCs w:val="20"/>
              </w:rPr>
            </w:pPr>
          </w:p>
        </w:tc>
      </w:tr>
    </w:tbl>
    <w:p w14:paraId="54CD245A" w14:textId="77777777" w:rsidR="002F0089" w:rsidRDefault="002F0089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75634CA4" w14:textId="1F488C7A" w:rsidR="0030236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Pour trier un tableau A, on fait l'appel initial TRI-</w:t>
      </w:r>
      <w:proofErr w:type="gramStart"/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FUSION(</w:t>
      </w:r>
      <w:proofErr w:type="gramEnd"/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A, </w:t>
      </w:r>
      <w:r w:rsidR="0030236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p=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1, </w:t>
      </w:r>
      <w:r w:rsidR="0030236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r=</w:t>
      </w:r>
      <w:proofErr w:type="spellStart"/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A.longueur</w:t>
      </w:r>
      <w:proofErr w:type="spellEnd"/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</w:t>
      </w:r>
    </w:p>
    <w:p w14:paraId="73E607C7" w14:textId="77777777" w:rsidR="00AC3547" w:rsidRDefault="00AC354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</w:pPr>
    </w:p>
    <w:p w14:paraId="64BC1D57" w14:textId="77777777" w:rsidR="00302367" w:rsidRPr="00E04A56" w:rsidRDefault="00302367" w:rsidP="00302367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</w:pPr>
      <w:r w:rsidRPr="00E04A56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fr-FR"/>
        </w:rPr>
        <w:t>Rappel : Attention, en algorithmique, les indices des tableaux commencent à 1</w:t>
      </w:r>
    </w:p>
    <w:p w14:paraId="1FBE7A62" w14:textId="6969CB07" w:rsidR="00302367" w:rsidRDefault="00302367" w:rsidP="00302367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>Cet algorithme est un peu difficile à appréhender, on notera qu'il est composé de deux fonctions FUSION et TRI-FUSION (fonction récursive). La fonction TRI-FUSION assure la phase "DIVISER" et la fonction FUSION assure les phases "RÉGNER" et "COMBINER".</w:t>
      </w:r>
    </w:p>
    <w:p w14:paraId="70893066" w14:textId="0A60A483" w:rsidR="00302367" w:rsidRPr="009A1137" w:rsidRDefault="00302367" w:rsidP="00302367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B1E0C04" w14:textId="2B6BAC35" w:rsidR="00D81F52" w:rsidRPr="00732919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8"/>
          <w:szCs w:val="28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0070C0"/>
          <w:sz w:val="28"/>
          <w:szCs w:val="28"/>
          <w:lang w:eastAsia="fr-FR"/>
        </w:rPr>
        <w:t xml:space="preserve">Exemple </w:t>
      </w:r>
      <w:r w:rsidR="00732919" w:rsidRPr="00732919">
        <w:rPr>
          <w:rFonts w:ascii="Bookman Old Style" w:eastAsia="Times New Roman" w:hAnsi="Bookman Old Style" w:cs="Times New Roman"/>
          <w:b/>
          <w:color w:val="0070C0"/>
          <w:sz w:val="28"/>
          <w:szCs w:val="28"/>
          <w:lang w:eastAsia="fr-FR"/>
        </w:rPr>
        <w:t xml:space="preserve">à compléter </w:t>
      </w:r>
      <w:r w:rsidRPr="00732919">
        <w:rPr>
          <w:rFonts w:ascii="Bookman Old Style" w:eastAsia="Times New Roman" w:hAnsi="Bookman Old Style" w:cs="Times New Roman"/>
          <w:b/>
          <w:color w:val="0070C0"/>
          <w:sz w:val="28"/>
          <w:szCs w:val="28"/>
          <w:lang w:eastAsia="fr-FR"/>
        </w:rPr>
        <w:t>avec une liste A à diviser :</w:t>
      </w:r>
    </w:p>
    <w:p w14:paraId="1D7FB74A" w14:textId="09804274" w:rsidR="00D81F52" w:rsidRPr="00732919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FF000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FF0000"/>
          <w:sz w:val="24"/>
          <w:szCs w:val="24"/>
          <w:lang w:eastAsia="fr-FR"/>
        </w:rPr>
        <w:t>Liste A : Éléments : A1, A2, A3, A4, A5, A6, A7, A8, A9, A10, A11</w:t>
      </w:r>
    </w:p>
    <w:p w14:paraId="4DF87CE0" w14:textId="2945B0C7" w:rsidR="00D81F52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1 et r = 11</w:t>
      </w:r>
      <w:r w:rsidR="003F47B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 w:rsidR="003F47B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p&lt;r</w:t>
      </w:r>
    </w:p>
    <w:p w14:paraId="0DFF35DA" w14:textId="20FB5114" w:rsidR="00D81F52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(1+11)/2 = 6</w:t>
      </w:r>
    </w:p>
    <w:p w14:paraId="64622955" w14:textId="039DDD63" w:rsidR="00D81F52" w:rsidRPr="00732919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Liste 1 : [a1, a2, a3, a4, a5, a6]</w:t>
      </w:r>
    </w:p>
    <w:p w14:paraId="5A42D0B7" w14:textId="02537341" w:rsidR="003F47BB" w:rsidRDefault="003F47BB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 = 6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p&lt;r</w:t>
      </w:r>
    </w:p>
    <w:p w14:paraId="2C6B2C5D" w14:textId="4BCD86B6" w:rsidR="003F47BB" w:rsidRDefault="003F47BB" w:rsidP="003F47B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(1+6)/2 = 3</w:t>
      </w:r>
    </w:p>
    <w:p w14:paraId="7304909A" w14:textId="4C65663B" w:rsidR="003F47BB" w:rsidRPr="00732919" w:rsidRDefault="003F47BB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B05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00B050"/>
          <w:sz w:val="24"/>
          <w:szCs w:val="24"/>
          <w:lang w:eastAsia="fr-FR"/>
        </w:rPr>
        <w:tab/>
        <w:t>Liste1.1 : [a1, a2, a3]</w:t>
      </w:r>
    </w:p>
    <w:p w14:paraId="690FD3E0" w14:textId="61F90C83" w:rsidR="003F47BB" w:rsidRDefault="003F47BB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 w:rsidR="003069D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 w:rsidR="003069D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1</w:t>
      </w:r>
      <w:r w:rsidR="003069D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et r=3</w:t>
      </w:r>
      <w:r w:rsidR="003069D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p&lt;r</w:t>
      </w:r>
    </w:p>
    <w:p w14:paraId="18CE3569" w14:textId="37735F6C" w:rsidR="003069DB" w:rsidRDefault="003069DB" w:rsidP="003069D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</w:t>
      </w:r>
      <w:r w:rsidR="00732919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3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)/2 = </w:t>
      </w:r>
      <w:r w:rsidR="00732919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2</w:t>
      </w:r>
    </w:p>
    <w:p w14:paraId="60208CE5" w14:textId="1C796A98" w:rsidR="00732919" w:rsidRPr="00732919" w:rsidRDefault="00732919" w:rsidP="003069D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Liste1.1.1 : [a1, a2]</w:t>
      </w:r>
    </w:p>
    <w:p w14:paraId="78FB0801" w14:textId="08A51BCB" w:rsidR="00732919" w:rsidRDefault="00732919" w:rsidP="003069D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r=2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p&lt;r</w:t>
      </w:r>
    </w:p>
    <w:p w14:paraId="44FD5943" w14:textId="65024686" w:rsidR="00732919" w:rsidRDefault="00732919" w:rsidP="0073291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(1+2)/2 = 1</w:t>
      </w:r>
    </w:p>
    <w:p w14:paraId="23587B3E" w14:textId="7120AE89" w:rsidR="00732919" w:rsidRPr="00732919" w:rsidRDefault="00732919" w:rsidP="0073291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Liste1.1.1.1 : [a1]</w:t>
      </w:r>
    </w:p>
    <w:p w14:paraId="0DD4AC98" w14:textId="2FCE8758" w:rsidR="00732919" w:rsidRDefault="00732919" w:rsidP="0073291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r=1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p=r, donc p n’est pas strictement inférieur à r</w:t>
      </w:r>
    </w:p>
    <w:p w14:paraId="180DE861" w14:textId="719B628D" w:rsidR="00732919" w:rsidRPr="00732919" w:rsidRDefault="00732919" w:rsidP="00732919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  <w:t>Liste1.1.1.2 : [a2]</w:t>
      </w:r>
    </w:p>
    <w:p w14:paraId="4127F8C9" w14:textId="2414974E" w:rsidR="00732919" w:rsidRDefault="00732919" w:rsidP="003069D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53BD3164" w14:textId="4534FA76" w:rsidR="00732919" w:rsidRPr="00732919" w:rsidRDefault="00732919" w:rsidP="003069DB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ab/>
        <w:t>Liste1.1.2 : [a3]</w:t>
      </w:r>
    </w:p>
    <w:p w14:paraId="2A61E392" w14:textId="1F9F9BB0" w:rsidR="003069DB" w:rsidRDefault="003069DB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35B57FAC" w14:textId="77777777" w:rsidR="002B18F4" w:rsidRPr="002B18F4" w:rsidRDefault="003F47BB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00B050"/>
          <w:sz w:val="24"/>
          <w:szCs w:val="24"/>
          <w:lang w:eastAsia="fr-FR"/>
        </w:rPr>
        <w:tab/>
        <w:t>Liste1.2 : [a4, a5, a6]</w:t>
      </w:r>
      <w:r w:rsidR="002B18F4">
        <w:rPr>
          <w:rFonts w:ascii="Bookman Old Style" w:eastAsia="Times New Roman" w:hAnsi="Bookman Old Style" w:cs="Times New Roman"/>
          <w:b/>
          <w:color w:val="00B050"/>
          <w:sz w:val="24"/>
          <w:szCs w:val="24"/>
          <w:lang w:eastAsia="fr-FR"/>
        </w:rPr>
        <w:tab/>
      </w:r>
      <w:r w:rsidR="002B18F4">
        <w:rPr>
          <w:rFonts w:ascii="Bookman Old Style" w:eastAsia="Times New Roman" w:hAnsi="Bookman Old Style" w:cs="Times New Roman"/>
          <w:b/>
          <w:color w:val="00B050"/>
          <w:sz w:val="24"/>
          <w:szCs w:val="24"/>
          <w:lang w:eastAsia="fr-FR"/>
        </w:rPr>
        <w:tab/>
      </w:r>
      <w:r w:rsidR="002B18F4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Compléter cet exemple</w:t>
      </w:r>
    </w:p>
    <w:p w14:paraId="50D24ADA" w14:textId="77777777" w:rsidR="002B18F4" w:rsidRDefault="002B18F4" w:rsidP="002B18F4">
      <w:pPr>
        <w:shd w:val="clear" w:color="auto" w:fill="FFFFFF"/>
        <w:spacing w:after="225" w:line="336" w:lineRule="atLeast"/>
        <w:ind w:left="708" w:firstLine="708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r=3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p&lt;r</w:t>
      </w:r>
    </w:p>
    <w:p w14:paraId="2E8E7A11" w14:textId="77777777" w:rsidR="002B18F4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(1+3)/2 = 2</w:t>
      </w:r>
    </w:p>
    <w:p w14:paraId="2AEDB518" w14:textId="77777777" w:rsidR="002B18F4" w:rsidRPr="00732919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Liste1.</w:t>
      </w:r>
      <w:r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2</w:t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.1 : [a</w:t>
      </w:r>
      <w:r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4</w:t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, a</w:t>
      </w:r>
      <w:r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5</w:t>
      </w:r>
      <w:r w:rsidRPr="00732919">
        <w:rPr>
          <w:rFonts w:ascii="Bookman Old Style" w:eastAsia="Times New Roman" w:hAnsi="Bookman Old Style" w:cs="Times New Roman"/>
          <w:b/>
          <w:color w:val="7030A0"/>
          <w:sz w:val="24"/>
          <w:szCs w:val="24"/>
          <w:lang w:eastAsia="fr-FR"/>
        </w:rPr>
        <w:t>]</w:t>
      </w:r>
    </w:p>
    <w:p w14:paraId="7C49282A" w14:textId="77777777" w:rsidR="002B18F4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r=2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p&lt;r</w:t>
      </w:r>
    </w:p>
    <w:p w14:paraId="1D96DA48" w14:textId="77777777" w:rsidR="002B18F4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q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= (</w:t>
      </w:r>
      <w:proofErr w:type="spell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p+r</w:t>
      </w:r>
      <w:proofErr w:type="spell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)/2 = (1+2)/2 = 1</w:t>
      </w:r>
    </w:p>
    <w:p w14:paraId="3F40BBEC" w14:textId="77777777" w:rsidR="002B18F4" w:rsidRPr="00732919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Liste1.</w:t>
      </w:r>
      <w:r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2</w:t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.1.1 : [a</w:t>
      </w:r>
      <w:r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4</w:t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]</w:t>
      </w:r>
    </w:p>
    <w:p w14:paraId="31761651" w14:textId="77777777" w:rsidR="002B18F4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=1 et r=1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  <w:t>p=r, donc p n’est pas strictement inférieur à r</w:t>
      </w:r>
    </w:p>
    <w:p w14:paraId="1A42E324" w14:textId="77777777" w:rsidR="002B18F4" w:rsidRPr="00732919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ab/>
        <w:t>Liste1.</w:t>
      </w:r>
      <w:r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2</w:t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.1.2 : [a</w:t>
      </w:r>
      <w:r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5</w:t>
      </w:r>
      <w:r w:rsidRPr="00732919">
        <w:rPr>
          <w:rFonts w:ascii="Bookman Old Style" w:eastAsia="Times New Roman" w:hAnsi="Bookman Old Style" w:cs="Times New Roman"/>
          <w:b/>
          <w:color w:val="C00000"/>
          <w:sz w:val="24"/>
          <w:szCs w:val="24"/>
          <w:lang w:eastAsia="fr-FR"/>
        </w:rPr>
        <w:t>]</w:t>
      </w:r>
    </w:p>
    <w:p w14:paraId="2C41BB7D" w14:textId="77777777" w:rsidR="002B18F4" w:rsidRDefault="002B18F4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</w:p>
    <w:p w14:paraId="4F37B6EB" w14:textId="5759D6D2" w:rsidR="00D81F52" w:rsidRPr="00732919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73291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Liste 2 : [a7, a8, a9, a10, a11]</w:t>
      </w:r>
      <w:r w:rsidR="002B18F4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ab/>
      </w:r>
      <w:r w:rsidR="002B18F4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ab/>
        <w:t>Compléter cet exemple</w:t>
      </w:r>
    </w:p>
    <w:p w14:paraId="03FC1163" w14:textId="77777777" w:rsidR="002B18F4" w:rsidRDefault="002B18F4" w:rsidP="002B18F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ab/>
      </w:r>
      <w:proofErr w:type="gramStart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p</w:t>
      </w:r>
      <w:proofErr w:type="gramEnd"/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=7 et r = 11</w:t>
      </w:r>
    </w:p>
    <w:p w14:paraId="696CD618" w14:textId="24C5F7DA" w:rsidR="00D81F52" w:rsidRDefault="00D81F52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59C23ACA" w14:textId="700EA3C3" w:rsidR="007E479B" w:rsidRDefault="007E479B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br w:type="page"/>
      </w:r>
    </w:p>
    <w:p w14:paraId="2632B7FF" w14:textId="77777777" w:rsidR="00E04A56" w:rsidRPr="00E04A56" w:rsidRDefault="00E04A56" w:rsidP="00E04A56">
      <w:pPr>
        <w:pStyle w:val="Paragraphedeliste"/>
        <w:numPr>
          <w:ilvl w:val="0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  <w:r w:rsidRPr="00E04A56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lastRenderedPageBreak/>
        <w:t>Exemple</w:t>
      </w:r>
    </w:p>
    <w:p w14:paraId="16B2107A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Voici un exemple d'application de cet algorithme sur le tableau A = [23, 12, 4, 56, 35, 32, 42, 57, 3] :</w:t>
      </w:r>
    </w:p>
    <w:p w14:paraId="1F6F5148" w14:textId="77777777" w:rsidR="00C43445" w:rsidRPr="002F0089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Étudiez attentivement le schéma ci-dessous afin de mieux comprendre le principe du tri-fusion (identifiez bien les phases "DIVISER" et "COMBINER").</w:t>
      </w:r>
    </w:p>
    <w:p w14:paraId="30D7AA69" w14:textId="17A0F319" w:rsidR="00C43445" w:rsidRPr="009A1137" w:rsidRDefault="00C43445" w:rsidP="002F0089">
      <w:pPr>
        <w:shd w:val="clear" w:color="auto" w:fill="FFFFFF"/>
        <w:spacing w:after="0" w:line="240" w:lineRule="auto"/>
        <w:jc w:val="center"/>
        <w:rPr>
          <w:rFonts w:ascii="Bookman Old Style" w:eastAsia="Times New Roman" w:hAnsi="Bookman Old Style" w:cs="Helvetica"/>
          <w:color w:val="34495E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464E1191" wp14:editId="62DF7989">
            <wp:extent cx="5439355" cy="6583680"/>
            <wp:effectExtent l="0" t="0" r="9525" b="7620"/>
            <wp:docPr id="2" name="Image 2" descr="https://pixees.fr/informatiquelycee/n_site/img/nsi_term_algo_div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6" cy="65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76F" w14:textId="77777777" w:rsidR="00302367" w:rsidRDefault="0030236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2D80E8C9" w14:textId="77777777" w:rsidR="00302367" w:rsidRDefault="00302367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770A0880" w14:textId="63361999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On remarque que dans le cas du tri-fusion, la phase "RÉGNER" se réduit à sa plus simple expression, en effet, à la fin de la phase "DIVISER", nous avons à trier des tableaux qui comportent un seul élément, ce qui est évidemment trivial.</w:t>
      </w:r>
    </w:p>
    <w:p w14:paraId="37DB78A3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>La fusion des 2 tableaux déjà triés est simple, prenons comme exemple la dernière fusion entre le tableau [4, 12, 23, 35, 56] et le tableau [3, 32, 42, 57] (le principe est identique pour toutes les fusions) :</w:t>
      </w:r>
    </w:p>
    <w:p w14:paraId="7164E6EA" w14:textId="77777777" w:rsidR="00C43445" w:rsidRPr="009A1137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Soit T le tableau issu de la fusion du tableau B = [4, 12, 23, 35, 56] et du tableau C = [3, 32, 42, 57] (on donne des noms aux tableaux uniquement pour essayer de rendre l'explication la plus claire possible).</w:t>
      </w:r>
    </w:p>
    <w:p w14:paraId="11DE1BAF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considère le premier élément du tableau B (4) et le premier élément du tableau C (3) : 3 est inférieur à 4, on place 3 dans le tableau T et on le supprime du tableau C. Nous avons donc alors T = [3], B = [4, 12, 23, 35, 56] et C = [32, 42, 57].</w:t>
      </w:r>
    </w:p>
    <w:p w14:paraId="2FD41FD6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recommence ensuite à comparer le premier élément du tableau B (4) et le premier élément du tableau C (32) : 4 est inférieur à 32, on place 4 dans le tableau T et on le supprime du tableau B. Nous avons donc alors T = [3, 4], B = [12, 23, 35, 56] et C = [32, 42, 57].</w:t>
      </w:r>
    </w:p>
    <w:p w14:paraId="6D96B3D5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(12) et le premier élément du tableau C (32) : 12 est inférieur à 32, on place 12 dans le tableau T et on le supprime du tableau B. Nous avons donc alors T = [3, 4, 12], B = [23, 35, 56] et C = [32, 42, 57].</w:t>
      </w:r>
    </w:p>
    <w:p w14:paraId="2CE58123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(23) et le premier élément du tableau C (32) : 23 est inférieur à 32, on place 23 dans le tableau T et on le supprime du tableau B. Nous avons donc alors T = [3, 4, 12, 23], B = [35, 56] et C = [32, 42, 57].</w:t>
      </w:r>
    </w:p>
    <w:p w14:paraId="2913FA2A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(35) et le premier élément du tableau C (32) : 32 est inférieur à 35, on place 32 dans le tableau T et on le supprime du tableau A. Nous avons donc alors T = [3, 4, 12, 23, 32], B = [35, 56] et C = [42, 57].</w:t>
      </w:r>
    </w:p>
    <w:p w14:paraId="3AB05DE4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(35) et le premier élément du tableau C (42) : 35 est inférieur à 42, on place 35 dans le tableau T et on le supprime du tableau A. Nous avons donc alors T = [3, 4, 12, 23, 32, 35], B = [56] et C = [42, 57].</w:t>
      </w:r>
    </w:p>
    <w:p w14:paraId="2B6F79B9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(56) et le premier élément du tableau C (42) : 42 est inférieur à 56, on place 42 dans le tableau T et on le supprime du tableau A. Nous avons donc alors T = [3, 4, 12, 23, 32, 35, 42], B = [56] et C = [57].</w:t>
      </w:r>
    </w:p>
    <w:p w14:paraId="57C7D7BD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On compare le premier élément du tableau B (56) et le premier élément du tableau C (57) : 56 est inférieur à 57, on place 56 dans le tableau T et on le supprime du tableau B. Nous avons donc alors T = [3, 4, 12, 23, 32, 35, 42, 56], B = [] et C = [57].</w:t>
      </w:r>
    </w:p>
    <w:p w14:paraId="698E713E" w14:textId="77777777" w:rsidR="00C43445" w:rsidRPr="009A1137" w:rsidRDefault="00C43445" w:rsidP="00A038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color w:val="000000"/>
          <w:sz w:val="24"/>
          <w:szCs w:val="24"/>
          <w:lang w:eastAsia="fr-FR"/>
        </w:rPr>
        <w:t>Le tableau B est vide, il nous reste juste à placer le seul élément qui reste dans C (57) dans T : T = [3, 4, 12, 23, 32, 35, 42, 56, 57], B = [] et C = []. La fusion est terminée.</w:t>
      </w:r>
    </w:p>
    <w:p w14:paraId="7196D064" w14:textId="43199B2B" w:rsidR="002F0089" w:rsidRDefault="002F0089" w:rsidP="002F0089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</w:p>
    <w:p w14:paraId="486286C1" w14:textId="5B38DFDA" w:rsidR="00302367" w:rsidRDefault="00302367" w:rsidP="002F0089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</w:p>
    <w:p w14:paraId="2FF09526" w14:textId="77777777" w:rsidR="00302367" w:rsidRDefault="00302367" w:rsidP="002F0089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</w:p>
    <w:p w14:paraId="3FB4894F" w14:textId="77777777" w:rsidR="00E04A56" w:rsidRPr="00E04A56" w:rsidRDefault="00E04A56" w:rsidP="00E04A56">
      <w:pPr>
        <w:pStyle w:val="Paragraphedeliste"/>
        <w:numPr>
          <w:ilvl w:val="0"/>
          <w:numId w:val="4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</w:pPr>
      <w:r w:rsidRPr="00E04A56">
        <w:rPr>
          <w:rFonts w:ascii="Bookman Old Style" w:eastAsia="Times New Roman" w:hAnsi="Bookman Old Style" w:cs="Times New Roman"/>
          <w:b/>
          <w:color w:val="000000"/>
          <w:sz w:val="32"/>
          <w:szCs w:val="32"/>
          <w:lang w:eastAsia="fr-FR"/>
        </w:rPr>
        <w:t>Exercice</w:t>
      </w:r>
    </w:p>
    <w:p w14:paraId="56278444" w14:textId="77777777" w:rsidR="00E04A56" w:rsidRPr="002F0089" w:rsidRDefault="00C43445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</w:pPr>
      <w:r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 xml:space="preserve">Reprenez tout le raisonnement qui vient d'être fait </w:t>
      </w:r>
      <w:r w:rsidR="002F0089"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avec</w:t>
      </w:r>
      <w:r w:rsidRPr="002F0089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 xml:space="preserve"> le tableau T = [10, 9, 8, 7, 6, 5, 4, 3, 2, 1]. </w:t>
      </w:r>
    </w:p>
    <w:p w14:paraId="1FCCDC86" w14:textId="77777777" w:rsidR="00C43445" w:rsidRPr="009A1137" w:rsidRDefault="00E04A56" w:rsidP="00A03834">
      <w:p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lastRenderedPageBreak/>
        <w:t>Comme pour l’exemple, v</w:t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ous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ferez</w:t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</w:t>
      </w:r>
      <w:r w:rsidR="00F35865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dans un premier temps </w:t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un schéma</w:t>
      </w:r>
      <w:r w:rsidR="00F35865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, puis, toujours comme dans l’exemple, vous expliquerez les étapes de la fusion des deux derniers </w:t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tableaux triés.</w:t>
      </w:r>
    </w:p>
    <w:p w14:paraId="34FF1C98" w14:textId="77777777" w:rsidR="00C43445" w:rsidRDefault="00C43445" w:rsidP="00A03834">
      <w:p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6D072C0D" w14:textId="77777777" w:rsidR="008B4782" w:rsidRDefault="008B4782" w:rsidP="00A03834">
      <w:pPr>
        <w:spacing w:before="300" w:after="300" w:line="24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22462A8C" w14:textId="77777777" w:rsidR="00F35865" w:rsidRPr="00F35865" w:rsidRDefault="008B4782" w:rsidP="00F35865">
      <w:pPr>
        <w:pStyle w:val="Paragraphedeliste"/>
        <w:numPr>
          <w:ilvl w:val="0"/>
          <w:numId w:val="4"/>
        </w:numPr>
        <w:spacing w:before="300" w:after="300" w:line="240" w:lineRule="auto"/>
        <w:jc w:val="both"/>
        <w:rPr>
          <w:rFonts w:ascii="Bookman Old Style" w:eastAsia="Times New Roman" w:hAnsi="Bookman Old Style" w:cs="Times New Roman"/>
          <w:b/>
          <w:sz w:val="32"/>
          <w:szCs w:val="32"/>
          <w:lang w:eastAsia="fr-FR"/>
        </w:rPr>
      </w:pPr>
      <w:r>
        <w:rPr>
          <w:rFonts w:ascii="Bookman Old Style" w:eastAsia="Times New Roman" w:hAnsi="Bookman Old Style" w:cs="Times New Roman"/>
          <w:b/>
          <w:sz w:val="32"/>
          <w:szCs w:val="32"/>
          <w:lang w:eastAsia="fr-FR"/>
        </w:rPr>
        <w:t>Efficacité de</w:t>
      </w:r>
      <w:r w:rsidR="00F35865" w:rsidRPr="00F35865">
        <w:rPr>
          <w:rFonts w:ascii="Bookman Old Style" w:eastAsia="Times New Roman" w:hAnsi="Bookman Old Style" w:cs="Times New Roman"/>
          <w:b/>
          <w:sz w:val="32"/>
          <w:szCs w:val="32"/>
          <w:lang w:eastAsia="fr-FR"/>
        </w:rPr>
        <w:t xml:space="preserve"> </w:t>
      </w:r>
      <w:r>
        <w:rPr>
          <w:rFonts w:ascii="Bookman Old Style" w:eastAsia="Times New Roman" w:hAnsi="Bookman Old Style" w:cs="Times New Roman"/>
          <w:b/>
          <w:sz w:val="32"/>
          <w:szCs w:val="32"/>
          <w:lang w:eastAsia="fr-FR"/>
        </w:rPr>
        <w:t>l’algorithme (hors programme)</w:t>
      </w:r>
    </w:p>
    <w:p w14:paraId="4BE9A51A" w14:textId="09BCB4F1" w:rsidR="00C43445" w:rsidRDefault="00C43445" w:rsidP="00A03834">
      <w:pPr>
        <w:shd w:val="clear" w:color="auto" w:fill="FFFFFF"/>
        <w:spacing w:after="0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Nous avons vu que le tri par insertion et tri par sélection ont tous les deux une complexité </w:t>
      </w:r>
      <w:r w:rsidR="00DA2B2B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notée </w:t>
      </w:r>
      <w:r w:rsidR="00DA2B2B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O</w:t>
      </w:r>
      <w:r w:rsidR="00F3586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(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n</w:t>
      </w:r>
      <w:r w:rsidR="00F35865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²)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. Qu'en est-il pour le tri-fusion ?</w:t>
      </w:r>
    </w:p>
    <w:p w14:paraId="48A21919" w14:textId="77777777" w:rsidR="00F35865" w:rsidRPr="009A1137" w:rsidRDefault="00F35865" w:rsidP="00A03834">
      <w:pPr>
        <w:shd w:val="clear" w:color="auto" w:fill="FFFFFF"/>
        <w:spacing w:after="0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</w:p>
    <w:p w14:paraId="01700B63" w14:textId="32A8A0D0" w:rsidR="00F35865" w:rsidRDefault="00F35865" w:rsidP="00A03834">
      <w:pPr>
        <w:shd w:val="clear" w:color="auto" w:fill="FFFFFF"/>
        <w:spacing w:after="0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</w:pPr>
      <w:r w:rsidRPr="009A1137">
        <w:rPr>
          <w:rFonts w:ascii="Bookman Old Style" w:eastAsia="Times New Roman" w:hAnsi="Bookman Old Style" w:cs="Helvetica"/>
          <w:noProof/>
          <w:color w:val="34495E"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93FED27" wp14:editId="07777777">
            <wp:simplePos x="0" y="0"/>
            <wp:positionH relativeFrom="page">
              <wp:posOffset>4480560</wp:posOffset>
            </wp:positionH>
            <wp:positionV relativeFrom="paragraph">
              <wp:posOffset>161290</wp:posOffset>
            </wp:positionV>
            <wp:extent cx="2567305" cy="3753485"/>
            <wp:effectExtent l="0" t="0" r="4445" b="0"/>
            <wp:wrapTight wrapText="bothSides">
              <wp:wrapPolygon edited="0">
                <wp:start x="0" y="0"/>
                <wp:lineTo x="0" y="21487"/>
                <wp:lineTo x="21477" y="21487"/>
                <wp:lineTo x="21477" y="0"/>
                <wp:lineTo x="0" y="0"/>
              </wp:wrapPolygon>
            </wp:wrapTight>
            <wp:docPr id="1" name="Image 1" descr="https://pixees.fr/informatiquelycee/n_site/img/nsi_term_algo_div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xees.fr/informatiquelycee/n_site/img/nsi_term_algo_div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Le calcul rigoureux de la complexité de cet algorithme sort du cadre de ce cours. Mais, en remarquant que la première phase (DIVISER) consiste à "couper" les tableaux en deux plusieurs fois de suite, intuitivement, on peut dire qu'un logarithme base 2 doit intervenir. La deuxième phase consiste à faire des comparaisons entre les premiers éléments de chaque tableau à fusionner, on peut donc supposer que pour un tableau de n éléments, on aura n comparaisons. En combinant ces 2 constations on peut donc dire que la complexité du tri-fusion est en </w:t>
      </w:r>
      <w:r w:rsidR="00DA2B2B"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O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  <w:bdr w:val="none" w:sz="0" w:space="0" w:color="auto" w:frame="1"/>
          <w:lang w:eastAsia="fr-FR"/>
        </w:rPr>
        <w:t>(n.log(n)).</w:t>
      </w:r>
      <w:r w:rsidR="00C43445"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 </w:t>
      </w:r>
    </w:p>
    <w:p w14:paraId="461F7989" w14:textId="77777777" w:rsidR="001A4269" w:rsidRPr="002F0089" w:rsidRDefault="00C43445" w:rsidP="002F0089">
      <w:pPr>
        <w:shd w:val="clear" w:color="auto" w:fill="FFFFFF"/>
        <w:spacing w:after="0" w:line="336" w:lineRule="atLeast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sectPr w:rsidR="001A4269" w:rsidRPr="002F0089" w:rsidSect="005B66BF">
          <w:footerReference w:type="default" r:id="rId14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La comparaison des courbes de la fonction </w:t>
      </w:r>
      <w:r w:rsidRPr="00F35865">
        <w:rPr>
          <w:rFonts w:ascii="Bookman Old Style" w:eastAsia="Times New Roman" w:hAnsi="Bookman Old Style" w:cs="Times New Roman"/>
          <w:b/>
          <w:color w:val="FF0000"/>
          <w:sz w:val="24"/>
          <w:szCs w:val="24"/>
          <w:bdr w:val="none" w:sz="0" w:space="0" w:color="auto" w:frame="1"/>
          <w:lang w:eastAsia="fr-FR"/>
        </w:rPr>
        <w:t>n</w:t>
      </w:r>
      <w:r w:rsidRPr="00F35865">
        <w:rPr>
          <w:rFonts w:ascii="Bookman Old Style" w:eastAsia="Times New Roman" w:hAnsi="Bookman Old Style" w:cs="Times New Roman"/>
          <w:b/>
          <w:color w:val="FF0000"/>
          <w:sz w:val="24"/>
          <w:szCs w:val="24"/>
          <w:bdr w:val="none" w:sz="0" w:space="0" w:color="auto" w:frame="1"/>
          <w:vertAlign w:val="superscript"/>
          <w:lang w:eastAsia="fr-FR"/>
        </w:rPr>
        <w:t>2</w:t>
      </w:r>
      <w:r w:rsidRPr="00F35865">
        <w:rPr>
          <w:rFonts w:ascii="Bookman Old Style" w:eastAsia="Times New Roman" w:hAnsi="Bookman Old Style" w:cs="Times New Roman"/>
          <w:b/>
          <w:color w:val="FF0000"/>
          <w:sz w:val="24"/>
          <w:szCs w:val="24"/>
          <w:lang w:eastAsia="fr-FR"/>
        </w:rPr>
        <w:t> (en rouge)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 xml:space="preserve"> et </w:t>
      </w:r>
      <w:r w:rsidR="00F35865">
        <w:rPr>
          <w:rFonts w:ascii="Bookman Old Style" w:eastAsia="Times New Roman" w:hAnsi="Bookman Old Style" w:cs="Times New Roman"/>
          <w:b/>
          <w:color w:val="0070C0"/>
          <w:sz w:val="24"/>
          <w:szCs w:val="24"/>
          <w:bdr w:val="none" w:sz="0" w:space="0" w:color="auto" w:frame="1"/>
          <w:lang w:eastAsia="fr-FR"/>
        </w:rPr>
        <w:t xml:space="preserve">n.log(n)n </w:t>
      </w:r>
      <w:r w:rsidRPr="00F35865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(en b</w:t>
      </w:r>
      <w:r w:rsidR="00F35865" w:rsidRPr="00F35865">
        <w:rPr>
          <w:rFonts w:ascii="Bookman Old Style" w:eastAsia="Times New Roman" w:hAnsi="Bookman Old Style" w:cs="Times New Roman"/>
          <w:b/>
          <w:color w:val="0070C0"/>
          <w:sz w:val="24"/>
          <w:szCs w:val="24"/>
          <w:lang w:eastAsia="fr-FR"/>
        </w:rPr>
        <w:t>leu)</w:t>
      </w:r>
      <w:r w:rsidR="00F35865" w:rsidRPr="00F35865">
        <w:rPr>
          <w:rFonts w:ascii="Bookman Old Style" w:eastAsia="Times New Roman" w:hAnsi="Bookman Old Style" w:cs="Times New Roman"/>
          <w:color w:val="0070C0"/>
          <w:sz w:val="24"/>
          <w:szCs w:val="24"/>
          <w:lang w:eastAsia="fr-FR"/>
        </w:rPr>
        <w:t xml:space="preserve"> </w:t>
      </w:r>
      <w:r w:rsidRPr="009A1137">
        <w:rPr>
          <w:rFonts w:ascii="Bookman Old Style" w:eastAsia="Times New Roman" w:hAnsi="Bookman Old Style" w:cs="Times New Roman"/>
          <w:color w:val="000000"/>
          <w:sz w:val="24"/>
          <w:szCs w:val="24"/>
          <w:lang w:eastAsia="fr-FR"/>
        </w:rPr>
        <w:t>nous montre que l'algorithme de tri-fusion est plus "efficace" que l'algorithme de tri par insertion ou que l'algorithme de tri par sélection.</w:t>
      </w:r>
    </w:p>
    <w:p w14:paraId="39B6B1D1" w14:textId="77777777" w:rsidR="001A4269" w:rsidRPr="001A4269" w:rsidRDefault="001A4269" w:rsidP="002F0089">
      <w:pPr>
        <w:pStyle w:val="Sansinterligne"/>
        <w:rPr>
          <w:lang w:eastAsia="fr-FR"/>
        </w:rPr>
      </w:pPr>
      <w:r w:rsidRPr="001A4269">
        <w:rPr>
          <w:lang w:eastAsia="fr-FR"/>
        </w:rPr>
        <w:lastRenderedPageBreak/>
        <w:t xml:space="preserve">    </w:t>
      </w:r>
    </w:p>
    <w:p w14:paraId="2062D821" w14:textId="77777777" w:rsidR="001A4269" w:rsidRPr="001A4269" w:rsidRDefault="001A4269" w:rsidP="001A4269">
      <w:pPr>
        <w:pStyle w:val="Sansinterligne"/>
        <w:ind w:left="709"/>
        <w:rPr>
          <w:lang w:eastAsia="fr-FR"/>
        </w:rPr>
      </w:pPr>
      <w:r w:rsidRPr="001A4269">
        <w:rPr>
          <w:lang w:eastAsia="fr-FR"/>
        </w:rPr>
        <w:t xml:space="preserve">    </w:t>
      </w:r>
    </w:p>
    <w:p w14:paraId="0DFAE634" w14:textId="77777777" w:rsidR="001A4269" w:rsidRDefault="001A4269" w:rsidP="002F0089">
      <w:pPr>
        <w:pStyle w:val="Sansinterligne"/>
        <w:ind w:left="709"/>
        <w:sectPr w:rsidR="001A4269" w:rsidSect="001A426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1A4269">
        <w:rPr>
          <w:lang w:eastAsia="fr-FR"/>
        </w:rPr>
        <w:t xml:space="preserve">  </w:t>
      </w:r>
    </w:p>
    <w:p w14:paraId="6BD18F9B" w14:textId="77777777" w:rsidR="001A4269" w:rsidRPr="001A4269" w:rsidRDefault="001A4269" w:rsidP="002F0089"/>
    <w:sectPr w:rsidR="001A4269" w:rsidRPr="001A4269" w:rsidSect="001A426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1675D" w14:textId="77777777" w:rsidR="00AA5DB8" w:rsidRDefault="00AA5DB8" w:rsidP="00960010">
      <w:pPr>
        <w:spacing w:after="0" w:line="240" w:lineRule="auto"/>
      </w:pPr>
      <w:r>
        <w:separator/>
      </w:r>
    </w:p>
  </w:endnote>
  <w:endnote w:type="continuationSeparator" w:id="0">
    <w:p w14:paraId="2D45FD9F" w14:textId="77777777" w:rsidR="00AA5DB8" w:rsidRDefault="00AA5DB8" w:rsidP="0096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F3BF7" w14:textId="77777777" w:rsidR="00AA5DB8" w:rsidRDefault="00AA5DB8">
    <w:pPr>
      <w:pStyle w:val="Pieddepage"/>
    </w:pPr>
    <w:r>
      <w:t xml:space="preserve">D’après </w:t>
    </w:r>
    <w:hyperlink r:id="rId1" w:history="1">
      <w:r w:rsidRPr="000F4B23">
        <w:rPr>
          <w:rStyle w:val="Lienhypertexte"/>
        </w:rPr>
        <w:t>https://pixees.fr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FB8E7" w14:textId="77777777" w:rsidR="00AA5DB8" w:rsidRDefault="00AA5DB8" w:rsidP="00960010">
      <w:pPr>
        <w:spacing w:after="0" w:line="240" w:lineRule="auto"/>
      </w:pPr>
      <w:r>
        <w:separator/>
      </w:r>
    </w:p>
  </w:footnote>
  <w:footnote w:type="continuationSeparator" w:id="0">
    <w:p w14:paraId="4A898EDF" w14:textId="77777777" w:rsidR="00AA5DB8" w:rsidRDefault="00AA5DB8" w:rsidP="00960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4466"/>
    <w:multiLevelType w:val="multilevel"/>
    <w:tmpl w:val="7538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2A09"/>
    <w:multiLevelType w:val="multilevel"/>
    <w:tmpl w:val="C164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35D80"/>
    <w:multiLevelType w:val="hybridMultilevel"/>
    <w:tmpl w:val="1C16C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F08EA"/>
    <w:multiLevelType w:val="hybridMultilevel"/>
    <w:tmpl w:val="A5CCFE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45"/>
    <w:rsid w:val="000D5979"/>
    <w:rsid w:val="001A4269"/>
    <w:rsid w:val="002B18F4"/>
    <w:rsid w:val="002F0089"/>
    <w:rsid w:val="00302367"/>
    <w:rsid w:val="003069DB"/>
    <w:rsid w:val="003F47BB"/>
    <w:rsid w:val="00465999"/>
    <w:rsid w:val="005046ED"/>
    <w:rsid w:val="005B66BF"/>
    <w:rsid w:val="005D1055"/>
    <w:rsid w:val="006215B4"/>
    <w:rsid w:val="006A7B72"/>
    <w:rsid w:val="00724611"/>
    <w:rsid w:val="00732919"/>
    <w:rsid w:val="007418D3"/>
    <w:rsid w:val="0075058E"/>
    <w:rsid w:val="007C26C2"/>
    <w:rsid w:val="007E479B"/>
    <w:rsid w:val="00827BAC"/>
    <w:rsid w:val="00842CB1"/>
    <w:rsid w:val="008B4782"/>
    <w:rsid w:val="008E2129"/>
    <w:rsid w:val="00960010"/>
    <w:rsid w:val="009A1137"/>
    <w:rsid w:val="009C12BA"/>
    <w:rsid w:val="00A03834"/>
    <w:rsid w:val="00AA5DB8"/>
    <w:rsid w:val="00AC3547"/>
    <w:rsid w:val="00AF629C"/>
    <w:rsid w:val="00C36250"/>
    <w:rsid w:val="00C43445"/>
    <w:rsid w:val="00D74825"/>
    <w:rsid w:val="00D81F52"/>
    <w:rsid w:val="00DA2B2B"/>
    <w:rsid w:val="00DE0CB6"/>
    <w:rsid w:val="00E04A56"/>
    <w:rsid w:val="00EB1087"/>
    <w:rsid w:val="00F35865"/>
    <w:rsid w:val="00FD5107"/>
    <w:rsid w:val="15582E91"/>
    <w:rsid w:val="3434E26E"/>
    <w:rsid w:val="3703CA44"/>
    <w:rsid w:val="3F5A4790"/>
    <w:rsid w:val="4A6D41C4"/>
    <w:rsid w:val="4CD33B32"/>
    <w:rsid w:val="4D869829"/>
    <w:rsid w:val="57329C6F"/>
    <w:rsid w:val="5778F424"/>
    <w:rsid w:val="6A3E4EE7"/>
    <w:rsid w:val="7315F836"/>
    <w:rsid w:val="76D8F234"/>
    <w:rsid w:val="7945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E1D6"/>
  <w15:chartTrackingRefBased/>
  <w15:docId w15:val="{AF52AD7D-E0C2-42A9-A87E-A196758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C434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4344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4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4344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4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4344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4344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Policepardfaut"/>
    <w:rsid w:val="00C43445"/>
  </w:style>
  <w:style w:type="character" w:customStyle="1" w:styleId="mo">
    <w:name w:val="mo"/>
    <w:basedOn w:val="Policepardfaut"/>
    <w:rsid w:val="00C43445"/>
  </w:style>
  <w:style w:type="character" w:customStyle="1" w:styleId="mn">
    <w:name w:val="mn"/>
    <w:basedOn w:val="Policepardfaut"/>
    <w:rsid w:val="00C43445"/>
  </w:style>
  <w:style w:type="character" w:customStyle="1" w:styleId="mjxassistivemathml">
    <w:name w:val="mjx_assistive_mathml"/>
    <w:basedOn w:val="Policepardfaut"/>
    <w:rsid w:val="00C43445"/>
  </w:style>
  <w:style w:type="paragraph" w:styleId="En-tte">
    <w:name w:val="header"/>
    <w:basedOn w:val="Normal"/>
    <w:link w:val="En-tteCar"/>
    <w:uiPriority w:val="99"/>
    <w:unhideWhenUsed/>
    <w:rsid w:val="00960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010"/>
  </w:style>
  <w:style w:type="paragraph" w:styleId="Pieddepage">
    <w:name w:val="footer"/>
    <w:basedOn w:val="Normal"/>
    <w:link w:val="PieddepageCar"/>
    <w:uiPriority w:val="99"/>
    <w:unhideWhenUsed/>
    <w:rsid w:val="00960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010"/>
  </w:style>
  <w:style w:type="character" w:styleId="Lienhypertexte">
    <w:name w:val="Hyperlink"/>
    <w:basedOn w:val="Policepardfaut"/>
    <w:uiPriority w:val="99"/>
    <w:unhideWhenUsed/>
    <w:rsid w:val="0096001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113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A4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1A4269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A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EB10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wh.free.fr/pages/algo/tri/tri_fusion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ixe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B442-5D51-4080-BA1C-05CF9DE53F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5710A-AA92-4191-9B36-C50C85291CD3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4dff41af-dc9d-4999-97e1-e1993e0ed7b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92FAA9D-C48C-4C6C-8D18-D5F2B6EF9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8922AB-F37E-4C5A-BB57-FE77951F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887F60D4.dotm</Template>
  <TotalTime>85</TotalTime>
  <Pages>7</Pages>
  <Words>1347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 Stephane</dc:creator>
  <cp:keywords/>
  <dc:description/>
  <cp:lastModifiedBy>Martin PASQUIER</cp:lastModifiedBy>
  <cp:revision>8</cp:revision>
  <cp:lastPrinted>2021-03-26T04:33:00Z</cp:lastPrinted>
  <dcterms:created xsi:type="dcterms:W3CDTF">2021-03-26T05:29:00Z</dcterms:created>
  <dcterms:modified xsi:type="dcterms:W3CDTF">2023-02-07T08:50:00Z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