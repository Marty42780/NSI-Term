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8.xml" ContentType="application/vnd.ms-office.classificationlabels+xml"/>
  <Override PartName="/docMetadata/LabelInfo13.xml" ContentType="application/vnd.ms-office.classificationlabels+xml"/>
  <Override PartName="/docMetadata/LabelInfo21.xml" ContentType="application/vnd.ms-office.classificationlabels+xml"/>
  <Override PartName="/docMetadata/LabelInfo16.xml" ContentType="application/vnd.ms-office.classificationlabel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20.xml" ContentType="application/vnd.ms-office.classificationlabels+xml"/>
  <Override PartName="/docMetadata/LabelInfo4.xml" ContentType="application/vnd.ms-office.classificationlabels+xml"/>
  <Override PartName="/docMetadata/LabelInfo11.xml" ContentType="application/vnd.ms-office.classificationlabels+xml"/>
  <Override PartName="/docMetadata/LabelInfo15.xml" ContentType="application/vnd.ms-office.classificationlabels+xml"/>
  <Override PartName="/docMetadata/LabelInfo24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9.xml" ContentType="application/vnd.ms-office.classificationlabels+xml"/>
  <Override PartName="/docMetadata/LabelInfo27.xml" ContentType="application/vnd.ms-office.classificationlabels+xml"/>
  <Override PartName="/docMetadata/LabelInfo0.xml" ContentType="application/vnd.ms-office.classificationlabels+xml"/>
  <Override PartName="/docMetadata/LabelInfo10.xml" ContentType="application/vnd.ms-office.classificationlabels+xml"/>
  <Override PartName="/docMetadata/LabelInfo17.xml" ContentType="application/vnd.ms-office.classificationlabels+xml"/>
  <Override PartName="/docMetadata/LabelInfo23.xml" ContentType="application/vnd.ms-office.classificationlabels+xml"/>
  <Override PartName="/docMetadata/LabelInfo22.xml" ContentType="application/vnd.ms-office.classificationlabels+xml"/>
  <Override PartName="/docMetadata/LabelInfo5.xml" ContentType="application/vnd.ms-office.classificationlabels+xml"/>
  <Override PartName="/docMetadata/LabelInfo25.xml" ContentType="application/vnd.ms-office.classificationlabels+xml"/>
  <Override PartName="/docMetadata/LabelInfo.xml" ContentType="application/vnd.ms-office.classificationlabels+xml"/>
  <Override PartName="/docMetadata/LabelInfo26.xml" ContentType="application/vnd.ms-office.classificationlabels+xml"/>
  <Override PartName="/docMetadata/LabelInfo18.xml" ContentType="application/vnd.ms-office.classificationlabels+xml"/>
  <Override PartName="/docMetadata/LabelInfo14.xml" ContentType="application/vnd.ms-office.classificationlabels+xml"/>
  <Override PartName="/docMetadata/LabelInfo9.xml" ContentType="application/vnd.ms-office.classificationlabels+xml"/>
  <Override PartName="/docMetadata/LabelInfo3.xml" ContentType="application/vnd.ms-office.classificationlabels+xml"/>
</Types>
</file>

<file path=_rels/.rels><?xml version="1.0" encoding="UTF-8" standalone="yes"?>
<Relationships xmlns="http://schemas.openxmlformats.org/package/2006/relationships"><Relationship Id="rId13" Type="http://schemas.microsoft.com/office/2020/02/relationships/classificationlabels" Target="docMetadata/LabelInfo8.xml"/><Relationship Id="rId18" Type="http://schemas.microsoft.com/office/2020/02/relationships/classificationlabels" Target="docMetadata/LabelInfo13.xml"/><Relationship Id="rId26" Type="http://schemas.microsoft.com/office/2020/02/relationships/classificationlabels" Target="docMetadata/LabelInfo21.xml"/><Relationship Id="rId3" Type="http://schemas.openxmlformats.org/officeDocument/2006/relationships/extended-properties" Target="docProps/app.xml"/><Relationship Id="rId21" Type="http://schemas.microsoft.com/office/2020/02/relationships/classificationlabels" Target="docMetadata/LabelInfo16.xml"/><Relationship Id="rId7" Type="http://schemas.microsoft.com/office/2020/02/relationships/classificationlabels" Target="docMetadata/LabelInfo2.xml"/><Relationship Id="rId12" Type="http://schemas.microsoft.com/office/2020/02/relationships/classificationlabels" Target="docMetadata/LabelInfo7.xml"/><Relationship Id="rId17" Type="http://schemas.microsoft.com/office/2020/02/relationships/classificationlabels" Target="docMetadata/LabelInfo12.xml"/><Relationship Id="rId25" Type="http://schemas.microsoft.com/office/2020/02/relationships/classificationlabels" Target="docMetadata/LabelInfo20.xml"/><Relationship Id="rId33" Type="http://schemas.microsoft.com/office/2020/02/relationships/classificationlabels" Target="docMetadata/LabelInfo4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1.xml"/><Relationship Id="rId20" Type="http://schemas.microsoft.com/office/2020/02/relationships/classificationlabels" Target="docMetadata/LabelInfo15.xml"/><Relationship Id="rId29" Type="http://schemas.microsoft.com/office/2020/02/relationships/classificationlabels" Target="docMetadata/LabelInfo24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6.xml"/><Relationship Id="rId24" Type="http://schemas.microsoft.com/office/2020/02/relationships/classificationlabels" Target="docMetadata/LabelInfo19.xml"/><Relationship Id="rId32" Type="http://schemas.microsoft.com/office/2020/02/relationships/classificationlabels" Target="docMetadata/LabelInfo27.xml"/><Relationship Id="rId5" Type="http://schemas.microsoft.com/office/2020/02/relationships/classificationlabels" Target="docMetadata/LabelInfo0.xml"/><Relationship Id="rId15" Type="http://schemas.microsoft.com/office/2020/02/relationships/classificationlabels" Target="docMetadata/LabelInfo10.xml"/><Relationship Id="rId23" Type="http://schemas.microsoft.com/office/2020/02/relationships/classificationlabels" Target="docMetadata/LabelInfo17.xml"/><Relationship Id="rId28" Type="http://schemas.microsoft.com/office/2020/02/relationships/classificationlabels" Target="docMetadata/LabelInfo23.xml"/><Relationship Id="rId19" Type="http://schemas.microsoft.com/office/2020/02/relationships/classificationlabels" Target="docMetadata/LabelInfo22.xml"/><Relationship Id="rId10" Type="http://schemas.microsoft.com/office/2020/02/relationships/classificationlabels" Target="docMetadata/LabelInfo5.xml"/><Relationship Id="rId31" Type="http://schemas.microsoft.com/office/2020/02/relationships/classificationlabels" Target="docMetadata/LabelInfo25.xml"/><Relationship Id="rId4" Type="http://schemas.openxmlformats.org/officeDocument/2006/relationships/custom-properties" Target="docProps/custom.xml"/><Relationship Id="rId27" Type="http://schemas.microsoft.com/office/2020/02/relationships/classificationlabels" Target="docMetadata/LabelInfo.xml"/><Relationship Id="rId30" Type="http://schemas.microsoft.com/office/2020/02/relationships/classificationlabels" Target="docMetadata/LabelInfo26.xml"/><Relationship Id="rId22" Type="http://schemas.microsoft.com/office/2020/02/relationships/classificationlabels" Target="docMetadata/LabelInfo18.xml"/><Relationship Id="rId14" Type="http://schemas.microsoft.com/office/2020/02/relationships/classificationlabels" Target="docMetadata/LabelInfo14.xml"/><Relationship Id="rId9" Type="http://schemas.microsoft.com/office/2020/02/relationships/classificationlabels" Target="docMetadata/LabelInfo9.xml"/><Relationship Id="rId8" Type="http://schemas.microsoft.com/office/2020/02/relationships/classificationlabels" Target="docMetadata/LabelInfo3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65F31" w14:textId="06CB4227" w:rsidR="00614076" w:rsidRPr="008041BC" w:rsidRDefault="008041BC" w:rsidP="0099744A">
      <w:pPr>
        <w:spacing w:after="0" w:line="265" w:lineRule="auto"/>
        <w:jc w:val="center"/>
        <w:rPr>
          <w:rFonts w:ascii="Bookman Old Style" w:hAnsi="Bookman Old Style"/>
          <w:b/>
          <w:bCs/>
          <w:sz w:val="40"/>
          <w:szCs w:val="40"/>
        </w:rPr>
      </w:pPr>
      <w:r w:rsidRPr="008041BC">
        <w:rPr>
          <w:rFonts w:ascii="Bookman Old Style" w:hAnsi="Bookman Old Style"/>
          <w:b/>
          <w:bCs/>
          <w:sz w:val="40"/>
          <w:szCs w:val="40"/>
        </w:rPr>
        <w:t>LES GRAPHES</w:t>
      </w:r>
    </w:p>
    <w:p w14:paraId="3EB59860" w14:textId="77777777" w:rsidR="008041BC" w:rsidRPr="008041BC" w:rsidRDefault="008041BC" w:rsidP="0099744A">
      <w:pPr>
        <w:spacing w:after="0" w:line="265" w:lineRule="auto"/>
        <w:jc w:val="both"/>
        <w:rPr>
          <w:rFonts w:ascii="Bookman Old Style" w:hAnsi="Bookman Old Style"/>
          <w:b/>
          <w:bCs/>
          <w:sz w:val="32"/>
          <w:szCs w:val="32"/>
        </w:rPr>
      </w:pPr>
    </w:p>
    <w:p w14:paraId="7F72D292" w14:textId="7390BF5D" w:rsidR="00C17ACC" w:rsidRDefault="00C727A2" w:rsidP="0099744A">
      <w:pPr>
        <w:pStyle w:val="Titre1"/>
        <w:numPr>
          <w:ilvl w:val="0"/>
          <w:numId w:val="9"/>
        </w:numPr>
        <w:spacing w:after="0"/>
        <w:jc w:val="both"/>
        <w:rPr>
          <w:rFonts w:ascii="Bookman Old Style" w:hAnsi="Bookman Old Style"/>
          <w:bCs/>
          <w:sz w:val="32"/>
          <w:szCs w:val="32"/>
          <w:u w:val="single"/>
        </w:rPr>
      </w:pPr>
      <w:r>
        <w:rPr>
          <w:rFonts w:ascii="Bookman Old Style" w:hAnsi="Bookman Old Style"/>
          <w:bCs/>
          <w:sz w:val="32"/>
          <w:szCs w:val="32"/>
          <w:u w:val="single"/>
        </w:rPr>
        <w:t>Introduction</w:t>
      </w:r>
    </w:p>
    <w:p w14:paraId="130A51A4" w14:textId="77777777" w:rsidR="009213EF" w:rsidRPr="009213EF" w:rsidRDefault="009213EF" w:rsidP="009213EF"/>
    <w:p w14:paraId="06046B59" w14:textId="77777777" w:rsidR="005822CD" w:rsidRPr="00027794" w:rsidRDefault="005822CD" w:rsidP="005822CD">
      <w:pPr>
        <w:pStyle w:val="Paragraphedeliste"/>
        <w:spacing w:after="0" w:line="240" w:lineRule="auto"/>
        <w:ind w:left="502" w:firstLine="0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 xml:space="preserve">Objectifs pédagogiques : </w:t>
      </w:r>
    </w:p>
    <w:p w14:paraId="23EC6DAC" w14:textId="315FCB18" w:rsidR="005822CD" w:rsidRPr="00027794" w:rsidRDefault="005822CD" w:rsidP="0002779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 xml:space="preserve">Modéliser des situations sous forme de graphes. </w:t>
      </w:r>
    </w:p>
    <w:p w14:paraId="46470A7B" w14:textId="517B7926" w:rsidR="005822CD" w:rsidRPr="00027794" w:rsidRDefault="005822CD" w:rsidP="0002779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 xml:space="preserve">Écrire les </w:t>
      </w:r>
      <w:r w:rsidRPr="00DE5A1A">
        <w:rPr>
          <w:rFonts w:ascii="Bookman Old Style" w:hAnsi="Bookman Old Style"/>
          <w:b/>
          <w:bCs/>
          <w:sz w:val="24"/>
          <w:szCs w:val="24"/>
        </w:rPr>
        <w:t>implémentations</w:t>
      </w:r>
      <w:r w:rsidRPr="00027794">
        <w:rPr>
          <w:rFonts w:ascii="Bookman Old Style" w:hAnsi="Bookman Old Style"/>
          <w:sz w:val="24"/>
          <w:szCs w:val="24"/>
        </w:rPr>
        <w:t xml:space="preserve"> correspondantes d’un graphe : </w:t>
      </w:r>
      <w:r w:rsidRPr="00DE5A1A">
        <w:rPr>
          <w:rFonts w:ascii="Bookman Old Style" w:hAnsi="Bookman Old Style"/>
          <w:b/>
          <w:bCs/>
          <w:sz w:val="24"/>
          <w:szCs w:val="24"/>
        </w:rPr>
        <w:t>matrice d’adjacence</w:t>
      </w:r>
      <w:r w:rsidRPr="00027794">
        <w:rPr>
          <w:rFonts w:ascii="Bookman Old Style" w:hAnsi="Bookman Old Style"/>
          <w:sz w:val="24"/>
          <w:szCs w:val="24"/>
        </w:rPr>
        <w:t xml:space="preserve">, liste de </w:t>
      </w:r>
      <w:r w:rsidRPr="00DE5A1A">
        <w:rPr>
          <w:rFonts w:ascii="Bookman Old Style" w:hAnsi="Bookman Old Style"/>
          <w:b/>
          <w:bCs/>
          <w:sz w:val="24"/>
          <w:szCs w:val="24"/>
        </w:rPr>
        <w:t>successeurs</w:t>
      </w:r>
      <w:r w:rsidRPr="00027794">
        <w:rPr>
          <w:rFonts w:ascii="Bookman Old Style" w:hAnsi="Bookman Old Style"/>
          <w:sz w:val="24"/>
          <w:szCs w:val="24"/>
        </w:rPr>
        <w:t xml:space="preserve">/de </w:t>
      </w:r>
      <w:r w:rsidRPr="00DE5A1A">
        <w:rPr>
          <w:rFonts w:ascii="Bookman Old Style" w:hAnsi="Bookman Old Style"/>
          <w:b/>
          <w:bCs/>
          <w:sz w:val="24"/>
          <w:szCs w:val="24"/>
        </w:rPr>
        <w:t>prédécesseurs</w:t>
      </w:r>
      <w:r w:rsidRPr="00027794">
        <w:rPr>
          <w:rFonts w:ascii="Bookman Old Style" w:hAnsi="Bookman Old Style"/>
          <w:sz w:val="24"/>
          <w:szCs w:val="24"/>
        </w:rPr>
        <w:t xml:space="preserve">. Passer d’une représentation à une </w:t>
      </w:r>
      <w:proofErr w:type="gramStart"/>
      <w:r w:rsidRPr="00027794">
        <w:rPr>
          <w:rFonts w:ascii="Bookman Old Style" w:hAnsi="Bookman Old Style"/>
          <w:sz w:val="24"/>
          <w:szCs w:val="24"/>
        </w:rPr>
        <w:t xml:space="preserve">autre </w:t>
      </w:r>
      <w:r w:rsidR="00423F83">
        <w:rPr>
          <w:rFonts w:ascii="Bookman Old Style" w:hAnsi="Bookman Old Style"/>
          <w:sz w:val="24"/>
          <w:szCs w:val="24"/>
        </w:rPr>
        <w:t>.</w:t>
      </w:r>
      <w:proofErr w:type="gramEnd"/>
    </w:p>
    <w:p w14:paraId="1ABA82A1" w14:textId="28F10695" w:rsidR="00D62168" w:rsidRPr="00027794" w:rsidRDefault="005822CD" w:rsidP="0002779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DE5A1A">
        <w:rPr>
          <w:rFonts w:ascii="Bookman Old Style" w:hAnsi="Bookman Old Style"/>
          <w:b/>
          <w:bCs/>
          <w:sz w:val="24"/>
          <w:szCs w:val="24"/>
        </w:rPr>
        <w:t xml:space="preserve">Parcourir un graphe en profondeur </w:t>
      </w:r>
      <w:r w:rsidRPr="00027794">
        <w:rPr>
          <w:rFonts w:ascii="Bookman Old Style" w:hAnsi="Bookman Old Style"/>
          <w:sz w:val="24"/>
          <w:szCs w:val="24"/>
        </w:rPr>
        <w:t xml:space="preserve">d’abord, en </w:t>
      </w:r>
      <w:r w:rsidRPr="00DE5A1A">
        <w:rPr>
          <w:rFonts w:ascii="Bookman Old Style" w:hAnsi="Bookman Old Style"/>
          <w:b/>
          <w:bCs/>
          <w:sz w:val="24"/>
          <w:szCs w:val="24"/>
        </w:rPr>
        <w:t>largeur</w:t>
      </w:r>
      <w:r w:rsidRPr="00027794">
        <w:rPr>
          <w:rFonts w:ascii="Bookman Old Style" w:hAnsi="Bookman Old Style"/>
          <w:sz w:val="24"/>
          <w:szCs w:val="24"/>
        </w:rPr>
        <w:t xml:space="preserve"> </w:t>
      </w:r>
      <w:r w:rsidR="00DE5A1A">
        <w:rPr>
          <w:rFonts w:ascii="Bookman Old Style" w:hAnsi="Bookman Old Style"/>
          <w:sz w:val="24"/>
          <w:szCs w:val="24"/>
        </w:rPr>
        <w:t>ensuite.</w:t>
      </w:r>
      <w:r w:rsidRPr="00027794">
        <w:rPr>
          <w:rFonts w:ascii="Bookman Old Style" w:hAnsi="Bookman Old Style"/>
          <w:sz w:val="24"/>
          <w:szCs w:val="24"/>
        </w:rPr>
        <w:t xml:space="preserve"> </w:t>
      </w:r>
    </w:p>
    <w:p w14:paraId="1B516E47" w14:textId="0736BF3F" w:rsidR="00D62168" w:rsidRPr="00027794" w:rsidRDefault="005822CD" w:rsidP="0002779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 xml:space="preserve">Repérer la présence d’un cycle dans un graphe </w:t>
      </w:r>
    </w:p>
    <w:p w14:paraId="69906C11" w14:textId="77777777" w:rsidR="00027794" w:rsidRPr="00027794" w:rsidRDefault="005822CD" w:rsidP="00027794">
      <w:pPr>
        <w:pStyle w:val="Paragraphedeliste"/>
        <w:numPr>
          <w:ilvl w:val="0"/>
          <w:numId w:val="1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 xml:space="preserve">Chercher un chemin dans un graphe </w:t>
      </w:r>
    </w:p>
    <w:p w14:paraId="79B79364" w14:textId="77777777" w:rsidR="00027794" w:rsidRPr="00027794" w:rsidRDefault="00027794" w:rsidP="00027794">
      <w:pPr>
        <w:pStyle w:val="Paragraphedeliste"/>
        <w:spacing w:after="0" w:line="240" w:lineRule="auto"/>
        <w:ind w:left="1776" w:firstLine="0"/>
        <w:jc w:val="both"/>
        <w:rPr>
          <w:rFonts w:ascii="Bookman Old Style" w:hAnsi="Bookman Old Style"/>
          <w:sz w:val="24"/>
          <w:szCs w:val="24"/>
        </w:rPr>
      </w:pPr>
    </w:p>
    <w:p w14:paraId="5E6EEBFB" w14:textId="77777777" w:rsidR="00027794" w:rsidRPr="00027794" w:rsidRDefault="005822CD" w:rsidP="005822CD">
      <w:pPr>
        <w:pStyle w:val="Paragraphedeliste"/>
        <w:spacing w:after="0" w:line="240" w:lineRule="auto"/>
        <w:ind w:left="708" w:firstLine="0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 xml:space="preserve">Initiée par le grand mathématicien suisse Euler, avec le célèbre problème des 7 ponts de Königsberg, les applications de la théorie des graphes et de la recherche opérationnelle sont aujourd'hui immenses tant au plan civil que militaire : </w:t>
      </w:r>
    </w:p>
    <w:p w14:paraId="59DE7C1D" w14:textId="6546EBB3" w:rsidR="00027794" w:rsidRPr="00027794" w:rsidRDefault="007B0DDC" w:rsidP="00027794">
      <w:pPr>
        <w:pStyle w:val="Paragraphedeliste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>Aide</w:t>
      </w:r>
      <w:r w:rsidR="005822CD" w:rsidRPr="00027794">
        <w:rPr>
          <w:rFonts w:ascii="Bookman Old Style" w:hAnsi="Bookman Old Style"/>
          <w:sz w:val="24"/>
          <w:szCs w:val="24"/>
        </w:rPr>
        <w:t xml:space="preserve"> à la prise de décision ; </w:t>
      </w:r>
    </w:p>
    <w:p w14:paraId="56857211" w14:textId="152708F7" w:rsidR="00027794" w:rsidRPr="00027794" w:rsidRDefault="007B0DDC" w:rsidP="00027794">
      <w:pPr>
        <w:pStyle w:val="Paragraphedeliste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>Recherche</w:t>
      </w:r>
      <w:r w:rsidR="005822CD" w:rsidRPr="00027794">
        <w:rPr>
          <w:rFonts w:ascii="Bookman Old Style" w:hAnsi="Bookman Old Style"/>
          <w:sz w:val="24"/>
          <w:szCs w:val="24"/>
        </w:rPr>
        <w:t xml:space="preserve"> de la meilleure stratégie ; </w:t>
      </w:r>
    </w:p>
    <w:p w14:paraId="3CD382F1" w14:textId="42B03C5B" w:rsidR="00027794" w:rsidRPr="00027794" w:rsidRDefault="007B0DDC" w:rsidP="00027794">
      <w:pPr>
        <w:pStyle w:val="Paragraphedeliste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>Optimisation</w:t>
      </w:r>
      <w:r w:rsidR="005822CD" w:rsidRPr="00027794">
        <w:rPr>
          <w:rFonts w:ascii="Bookman Old Style" w:hAnsi="Bookman Old Style"/>
          <w:sz w:val="24"/>
          <w:szCs w:val="24"/>
        </w:rPr>
        <w:t xml:space="preserve"> (plus court chemin, GPS, coût minimal, ordonnancement des tâches …) ; </w:t>
      </w:r>
    </w:p>
    <w:p w14:paraId="27080199" w14:textId="1F1AEEA4" w:rsidR="00027794" w:rsidRPr="00027794" w:rsidRDefault="007B0DDC" w:rsidP="00027794">
      <w:pPr>
        <w:pStyle w:val="Paragraphedeliste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>Réseaux</w:t>
      </w:r>
      <w:r w:rsidR="005822CD" w:rsidRPr="00027794">
        <w:rPr>
          <w:rFonts w:ascii="Bookman Old Style" w:hAnsi="Bookman Old Style"/>
          <w:sz w:val="24"/>
          <w:szCs w:val="24"/>
        </w:rPr>
        <w:t xml:space="preserve"> de transports (autoroutes, chemins de fer, métro, lignes aériennes …) ; </w:t>
      </w:r>
    </w:p>
    <w:p w14:paraId="109B5837" w14:textId="64D85BE3" w:rsidR="00027794" w:rsidRPr="00027794" w:rsidRDefault="007B0DDC" w:rsidP="00027794">
      <w:pPr>
        <w:pStyle w:val="Paragraphedeliste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>Transport</w:t>
      </w:r>
      <w:r w:rsidR="005822CD" w:rsidRPr="00027794">
        <w:rPr>
          <w:rFonts w:ascii="Bookman Old Style" w:hAnsi="Bookman Old Style"/>
          <w:sz w:val="24"/>
          <w:szCs w:val="24"/>
        </w:rPr>
        <w:t xml:space="preserve"> de l’énergie (électricité, gaz …) ; </w:t>
      </w:r>
    </w:p>
    <w:p w14:paraId="0EABEFF8" w14:textId="417A3478" w:rsidR="005822CD" w:rsidRDefault="007B0DDC" w:rsidP="00027794">
      <w:pPr>
        <w:pStyle w:val="Paragraphedeliste"/>
        <w:numPr>
          <w:ilvl w:val="0"/>
          <w:numId w:val="14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027794">
        <w:rPr>
          <w:rFonts w:ascii="Bookman Old Style" w:hAnsi="Bookman Old Style"/>
          <w:sz w:val="24"/>
          <w:szCs w:val="24"/>
        </w:rPr>
        <w:t>Transport</w:t>
      </w:r>
      <w:r w:rsidR="005822CD" w:rsidRPr="00027794">
        <w:rPr>
          <w:rFonts w:ascii="Bookman Old Style" w:hAnsi="Bookman Old Style"/>
          <w:sz w:val="24"/>
          <w:szCs w:val="24"/>
        </w:rPr>
        <w:t xml:space="preserve"> de l’informations : internet, réseaux sociaux …</w:t>
      </w:r>
    </w:p>
    <w:p w14:paraId="1D744CF7" w14:textId="06529C97" w:rsidR="00423F83" w:rsidRDefault="00423F83" w:rsidP="00423F8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A4E0C2C" w14:textId="77777777" w:rsidR="00423F83" w:rsidRPr="00423F83" w:rsidRDefault="00423F83" w:rsidP="00423F8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19F1B3" w14:textId="77777777" w:rsidR="00C727A2" w:rsidRPr="00C727A2" w:rsidRDefault="00C727A2" w:rsidP="00C727A2"/>
    <w:p w14:paraId="73867DC2" w14:textId="42AB3A7B" w:rsidR="00340CAB" w:rsidRDefault="00340CAB" w:rsidP="0099744A">
      <w:pPr>
        <w:pStyle w:val="Titre1"/>
        <w:numPr>
          <w:ilvl w:val="0"/>
          <w:numId w:val="9"/>
        </w:numPr>
        <w:spacing w:after="0"/>
        <w:jc w:val="both"/>
        <w:rPr>
          <w:rFonts w:ascii="Bookman Old Style" w:hAnsi="Bookman Old Style"/>
          <w:bCs/>
          <w:sz w:val="32"/>
          <w:szCs w:val="32"/>
          <w:u w:val="single"/>
        </w:rPr>
      </w:pPr>
      <w:r>
        <w:rPr>
          <w:rFonts w:ascii="Bookman Old Style" w:hAnsi="Bookman Old Style"/>
          <w:bCs/>
          <w:sz w:val="32"/>
          <w:szCs w:val="32"/>
          <w:u w:val="single"/>
        </w:rPr>
        <w:t>Vocabulaire</w:t>
      </w:r>
      <w:r w:rsidR="00DF3F98">
        <w:rPr>
          <w:rFonts w:ascii="Bookman Old Style" w:hAnsi="Bookman Old Style"/>
          <w:bCs/>
          <w:sz w:val="32"/>
          <w:szCs w:val="32"/>
          <w:u w:val="single"/>
        </w:rPr>
        <w:t xml:space="preserve"> </w:t>
      </w:r>
      <w:r w:rsidR="00A83795">
        <w:rPr>
          <w:rFonts w:ascii="Bookman Old Style" w:hAnsi="Bookman Old Style"/>
          <w:bCs/>
          <w:sz w:val="32"/>
          <w:szCs w:val="32"/>
          <w:u w:val="single"/>
        </w:rPr>
        <w:t>et situa</w:t>
      </w:r>
      <w:r w:rsidR="00DF3F98">
        <w:rPr>
          <w:rFonts w:ascii="Bookman Old Style" w:hAnsi="Bookman Old Style"/>
          <w:bCs/>
          <w:sz w:val="32"/>
          <w:szCs w:val="32"/>
          <w:u w:val="single"/>
        </w:rPr>
        <w:t>tions</w:t>
      </w:r>
    </w:p>
    <w:p w14:paraId="73F00100" w14:textId="77777777" w:rsidR="001F4BB4" w:rsidRPr="001F4BB4" w:rsidRDefault="001F4BB4" w:rsidP="001F4BB4"/>
    <w:p w14:paraId="1B31EB57" w14:textId="77777777" w:rsidR="00423F83" w:rsidRDefault="001F4BB4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  <w:r w:rsidRPr="001F4BB4">
        <w:rPr>
          <w:rFonts w:ascii="Bookman Old Style" w:hAnsi="Bookman Old Style"/>
          <w:sz w:val="24"/>
          <w:szCs w:val="24"/>
        </w:rPr>
        <w:t xml:space="preserve">D’un point de vue mathématique, un graphe est la donnée d'un certain nombre de points du plan, appelés </w:t>
      </w:r>
      <w:r w:rsidRPr="00423F83">
        <w:rPr>
          <w:rFonts w:ascii="Bookman Old Style" w:hAnsi="Bookman Old Style"/>
          <w:b/>
          <w:bCs/>
          <w:sz w:val="24"/>
          <w:szCs w:val="24"/>
        </w:rPr>
        <w:t>sommets</w:t>
      </w:r>
      <w:r w:rsidRPr="001F4BB4">
        <w:rPr>
          <w:rFonts w:ascii="Bookman Old Style" w:hAnsi="Bookman Old Style"/>
          <w:sz w:val="24"/>
          <w:szCs w:val="24"/>
        </w:rPr>
        <w:t xml:space="preserve">, certains étant reliés par des segments de droites ou de courbes (simples) appelés </w:t>
      </w:r>
      <w:r w:rsidRPr="00423F83">
        <w:rPr>
          <w:rFonts w:ascii="Bookman Old Style" w:hAnsi="Bookman Old Style"/>
          <w:b/>
          <w:bCs/>
          <w:sz w:val="24"/>
          <w:szCs w:val="24"/>
        </w:rPr>
        <w:t>arêtes</w:t>
      </w:r>
      <w:r w:rsidRPr="001F4BB4">
        <w:rPr>
          <w:rFonts w:ascii="Bookman Old Style" w:hAnsi="Bookman Old Style"/>
          <w:sz w:val="24"/>
          <w:szCs w:val="24"/>
        </w:rPr>
        <w:t xml:space="preserve">, la disposition des sommets et la forme choisie pour les arêtes n'intervenant pas. </w:t>
      </w:r>
    </w:p>
    <w:p w14:paraId="5089B365" w14:textId="77777777" w:rsidR="00423F83" w:rsidRDefault="001F4BB4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  <w:r w:rsidRPr="001F4BB4">
        <w:rPr>
          <w:rFonts w:ascii="Bookman Old Style" w:hAnsi="Bookman Old Style"/>
          <w:sz w:val="24"/>
          <w:szCs w:val="24"/>
        </w:rPr>
        <w:t xml:space="preserve">Le </w:t>
      </w:r>
      <w:r w:rsidRPr="00423F83">
        <w:rPr>
          <w:rFonts w:ascii="Bookman Old Style" w:hAnsi="Bookman Old Style"/>
          <w:b/>
          <w:bCs/>
          <w:sz w:val="24"/>
          <w:szCs w:val="24"/>
        </w:rPr>
        <w:t>nombre de sommets</w:t>
      </w:r>
      <w:r w:rsidRPr="001F4BB4">
        <w:rPr>
          <w:rFonts w:ascii="Bookman Old Style" w:hAnsi="Bookman Old Style"/>
          <w:sz w:val="24"/>
          <w:szCs w:val="24"/>
        </w:rPr>
        <w:t xml:space="preserve"> du graphe est son </w:t>
      </w:r>
      <w:r w:rsidRPr="00423F83">
        <w:rPr>
          <w:rFonts w:ascii="Bookman Old Style" w:hAnsi="Bookman Old Style"/>
          <w:b/>
          <w:bCs/>
          <w:sz w:val="24"/>
          <w:szCs w:val="24"/>
        </w:rPr>
        <w:t>ordre</w:t>
      </w:r>
      <w:r w:rsidRPr="001F4BB4">
        <w:rPr>
          <w:rFonts w:ascii="Bookman Old Style" w:hAnsi="Bookman Old Style"/>
          <w:sz w:val="24"/>
          <w:szCs w:val="24"/>
        </w:rPr>
        <w:t xml:space="preserve">. Sauf indication contraire, un graphe sera considéré comme non orienté et les arêtes pourront être parcourues dans les deux sens. </w:t>
      </w:r>
    </w:p>
    <w:p w14:paraId="0CADB8F4" w14:textId="77777777" w:rsidR="00423F83" w:rsidRDefault="001F4BB4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  <w:r w:rsidRPr="001F4BB4">
        <w:rPr>
          <w:rFonts w:ascii="Bookman Old Style" w:hAnsi="Bookman Old Style"/>
          <w:sz w:val="24"/>
          <w:szCs w:val="24"/>
        </w:rPr>
        <w:t xml:space="preserve">Ce type de graphe peut se présenter dans des problèmes élémentaires de type combinatoire. La plupart des applications de la théorie graphes, (problèmes d'optimisation, communications, trafics aériens, ...) conduisent à des graphes orientés où les arêtes orientées sont appelées arcs. </w:t>
      </w:r>
    </w:p>
    <w:p w14:paraId="2DB6A828" w14:textId="77777777" w:rsidR="00F44A7F" w:rsidRDefault="001F4BB4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  <w:r w:rsidRPr="001F4BB4">
        <w:rPr>
          <w:rFonts w:ascii="Bookman Old Style" w:hAnsi="Bookman Old Style"/>
          <w:sz w:val="24"/>
          <w:szCs w:val="24"/>
        </w:rPr>
        <w:t xml:space="preserve">Le </w:t>
      </w:r>
      <w:r w:rsidRPr="00F44A7F">
        <w:rPr>
          <w:rFonts w:ascii="Bookman Old Style" w:hAnsi="Bookman Old Style"/>
          <w:b/>
          <w:bCs/>
          <w:sz w:val="24"/>
          <w:szCs w:val="24"/>
        </w:rPr>
        <w:t>degré d'un sommet</w:t>
      </w:r>
      <w:r w:rsidRPr="001F4BB4">
        <w:rPr>
          <w:rFonts w:ascii="Bookman Old Style" w:hAnsi="Bookman Old Style"/>
          <w:sz w:val="24"/>
          <w:szCs w:val="24"/>
        </w:rPr>
        <w:t xml:space="preserve"> est le </w:t>
      </w:r>
      <w:r w:rsidRPr="00F44A7F">
        <w:rPr>
          <w:rFonts w:ascii="Bookman Old Style" w:hAnsi="Bookman Old Style"/>
          <w:b/>
          <w:bCs/>
          <w:sz w:val="24"/>
          <w:szCs w:val="24"/>
        </w:rPr>
        <w:t>nombre d'arêtes</w:t>
      </w:r>
      <w:r w:rsidRPr="001F4BB4">
        <w:rPr>
          <w:rFonts w:ascii="Bookman Old Style" w:hAnsi="Bookman Old Style"/>
          <w:sz w:val="24"/>
          <w:szCs w:val="24"/>
        </w:rPr>
        <w:t xml:space="preserve"> auxquelles il est relié. </w:t>
      </w:r>
    </w:p>
    <w:p w14:paraId="74E67C35" w14:textId="3364EF77" w:rsidR="001F4BB4" w:rsidRDefault="001F4BB4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  <w:r w:rsidRPr="001F4BB4">
        <w:rPr>
          <w:rFonts w:ascii="Bookman Old Style" w:hAnsi="Bookman Old Style"/>
          <w:sz w:val="24"/>
          <w:szCs w:val="24"/>
        </w:rPr>
        <w:t xml:space="preserve">Deux sommets d'un graphe sont dits </w:t>
      </w:r>
      <w:r w:rsidRPr="00F44A7F">
        <w:rPr>
          <w:rFonts w:ascii="Bookman Old Style" w:hAnsi="Bookman Old Style"/>
          <w:b/>
          <w:bCs/>
          <w:sz w:val="24"/>
          <w:szCs w:val="24"/>
        </w:rPr>
        <w:t>adjacents</w:t>
      </w:r>
      <w:r w:rsidRPr="001F4BB4">
        <w:rPr>
          <w:rFonts w:ascii="Bookman Old Style" w:hAnsi="Bookman Old Style"/>
          <w:sz w:val="24"/>
          <w:szCs w:val="24"/>
        </w:rPr>
        <w:t xml:space="preserve"> s'il existe une arête (ou un arc) qui les relie. Un graphe est dit </w:t>
      </w:r>
      <w:r w:rsidRPr="00DA51CF">
        <w:rPr>
          <w:rFonts w:ascii="Bookman Old Style" w:hAnsi="Bookman Old Style"/>
          <w:b/>
          <w:bCs/>
          <w:sz w:val="24"/>
          <w:szCs w:val="24"/>
        </w:rPr>
        <w:t>complet</w:t>
      </w:r>
      <w:r w:rsidRPr="001F4BB4">
        <w:rPr>
          <w:rFonts w:ascii="Bookman Old Style" w:hAnsi="Bookman Old Style"/>
          <w:sz w:val="24"/>
          <w:szCs w:val="24"/>
        </w:rPr>
        <w:t xml:space="preserve"> si deux quelconques de ses sommets sont adjacents</w:t>
      </w:r>
      <w:r w:rsidR="00DA51CF">
        <w:rPr>
          <w:rFonts w:ascii="Bookman Old Style" w:hAnsi="Bookman Old Style"/>
          <w:sz w:val="24"/>
          <w:szCs w:val="24"/>
        </w:rPr>
        <w:t>.</w:t>
      </w:r>
    </w:p>
    <w:p w14:paraId="389CA201" w14:textId="77777777" w:rsidR="001F4BB4" w:rsidRDefault="001F4BB4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</w:p>
    <w:p w14:paraId="4421EE41" w14:textId="77777777" w:rsidR="00083D68" w:rsidRDefault="00083D68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</w:p>
    <w:p w14:paraId="2E6EBC00" w14:textId="46B280B0" w:rsidR="001F4BB4" w:rsidRPr="00FE1345" w:rsidRDefault="001F4BB4" w:rsidP="00FE1345">
      <w:pPr>
        <w:pStyle w:val="Paragraphedeliste"/>
        <w:numPr>
          <w:ilvl w:val="0"/>
          <w:numId w:val="9"/>
        </w:num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FE1345">
        <w:rPr>
          <w:rFonts w:ascii="Bookman Old Style" w:hAnsi="Bookman Old Style"/>
          <w:b/>
          <w:bCs/>
          <w:sz w:val="32"/>
          <w:szCs w:val="32"/>
        </w:rPr>
        <w:lastRenderedPageBreak/>
        <w:t>Le dilemme du gardien de parc</w:t>
      </w:r>
    </w:p>
    <w:p w14:paraId="1A3D1BA0" w14:textId="04E160DA" w:rsidR="00083D68" w:rsidRDefault="00D30E46" w:rsidP="001F4BB4">
      <w:pPr>
        <w:spacing w:after="0" w:line="240" w:lineRule="auto"/>
        <w:ind w:left="0" w:firstLine="0"/>
        <w:rPr>
          <w:rFonts w:ascii="Bookman Old Style" w:hAnsi="Bookman Old Style"/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C9C2CC8" wp14:editId="20FC46CA">
            <wp:extent cx="6691630" cy="2585720"/>
            <wp:effectExtent l="0" t="0" r="1270" b="5080"/>
            <wp:docPr id="5" name="Image 5" descr="Une image contenant objet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5DD" w14:textId="77777777" w:rsidR="005F3849" w:rsidRPr="005F3849" w:rsidRDefault="005F3849" w:rsidP="001F4BB4">
      <w:pPr>
        <w:spacing w:after="0" w:line="240" w:lineRule="auto"/>
        <w:ind w:left="0" w:firstLine="0"/>
        <w:rPr>
          <w:rFonts w:ascii="Bookman Old Style" w:hAnsi="Bookman Old Style"/>
          <w:b/>
          <w:bCs/>
          <w:sz w:val="32"/>
          <w:szCs w:val="32"/>
        </w:rPr>
      </w:pPr>
    </w:p>
    <w:p w14:paraId="6CCD66B4" w14:textId="4F7B736C" w:rsidR="00D30E46" w:rsidRDefault="00D30E46" w:rsidP="00AF4DBC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D30E46">
        <w:rPr>
          <w:rFonts w:ascii="Bookman Old Style" w:hAnsi="Bookman Old Style"/>
          <w:color w:val="auto"/>
          <w:sz w:val="24"/>
          <w:szCs w:val="24"/>
        </w:rPr>
        <w:t>Vous travaillez dans un parc et devez entretenir les ponts</w:t>
      </w:r>
      <w:r w:rsidRPr="004D2745">
        <w:rPr>
          <w:rFonts w:ascii="Bookman Old Style" w:hAnsi="Bookman Old Style"/>
          <w:color w:val="auto"/>
          <w:sz w:val="24"/>
          <w:szCs w:val="24"/>
        </w:rPr>
        <w:t xml:space="preserve"> </w:t>
      </w:r>
      <w:r w:rsidRPr="00D30E46">
        <w:rPr>
          <w:rFonts w:ascii="Bookman Old Style" w:hAnsi="Bookman Old Style"/>
          <w:color w:val="auto"/>
          <w:sz w:val="24"/>
          <w:szCs w:val="24"/>
        </w:rPr>
        <w:t>représentés en rouge sur la figure ci-dessus. Pour économiser du temps et de l'énergie, vous désirez passer sur chaque pont une et une seule fois.</w:t>
      </w:r>
    </w:p>
    <w:p w14:paraId="4E07E86D" w14:textId="77777777" w:rsidR="005F3849" w:rsidRPr="004D2745" w:rsidRDefault="005F3849" w:rsidP="00AF4DBC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</w:p>
    <w:p w14:paraId="057BC854" w14:textId="6C86A451" w:rsidR="00D30E46" w:rsidRDefault="00D30E46" w:rsidP="00AF4DB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5306E">
        <w:rPr>
          <w:rFonts w:ascii="Bookman Old Style" w:hAnsi="Bookman Old Style"/>
          <w:color w:val="0070C0"/>
          <w:sz w:val="24"/>
          <w:szCs w:val="24"/>
        </w:rPr>
        <w:t>Établir le graphe modélisant la situation décrite.</w:t>
      </w:r>
    </w:p>
    <w:p w14:paraId="045AA26D" w14:textId="4587CEA8" w:rsidR="006D308D" w:rsidRDefault="006D308D" w:rsidP="006D308D">
      <w:pPr>
        <w:pStyle w:val="Paragraphedeliste"/>
        <w:spacing w:after="0" w:line="240" w:lineRule="auto"/>
        <w:ind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noProof/>
          <w:color w:val="0070C0"/>
          <w:sz w:val="24"/>
          <w:szCs w:val="24"/>
        </w:rPr>
        <w:drawing>
          <wp:inline distT="0" distB="0" distL="0" distR="0" wp14:anchorId="060FCA4B" wp14:editId="576D9508">
            <wp:extent cx="2626157" cy="2171103"/>
            <wp:effectExtent l="0" t="0" r="3175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ns tit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61" cy="21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F85" w14:textId="20017BBF" w:rsidR="00D30E46" w:rsidRDefault="00D30E46" w:rsidP="00AF4DB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5306E">
        <w:rPr>
          <w:rFonts w:ascii="Bookman Old Style" w:hAnsi="Bookman Old Style"/>
          <w:color w:val="0070C0"/>
          <w:sz w:val="24"/>
          <w:szCs w:val="24"/>
        </w:rPr>
        <w:t>En partant de la zone C, trouvez tous les chemins possibles.</w:t>
      </w:r>
    </w:p>
    <w:p w14:paraId="73F50502" w14:textId="2CF754DE" w:rsidR="00363A10" w:rsidRPr="00363A10" w:rsidRDefault="00363A10" w:rsidP="00363A10">
      <w:pPr>
        <w:spacing w:after="0" w:line="240" w:lineRule="auto"/>
        <w:ind w:left="708"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 w:rsidRPr="00363A10">
        <w:rPr>
          <w:rFonts w:ascii="Bookman Old Style" w:hAnsi="Bookman Old Style"/>
          <w:color w:val="0070C0"/>
          <w:sz w:val="24"/>
          <w:szCs w:val="24"/>
        </w:rPr>
        <w:t>CABCDBD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CABDCBD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CABDBCD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CBACDBD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CBDBACD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CBDCABD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CDBCABD</w:t>
      </w:r>
      <w:r>
        <w:rPr>
          <w:rFonts w:ascii="Bookman Old Style" w:hAnsi="Bookman Old Style"/>
          <w:color w:val="0070C0"/>
          <w:sz w:val="24"/>
          <w:szCs w:val="24"/>
        </w:rPr>
        <w:t xml:space="preserve">, </w:t>
      </w:r>
      <w:r w:rsidRPr="00363A10">
        <w:rPr>
          <w:rFonts w:ascii="Bookman Old Style" w:hAnsi="Bookman Old Style"/>
          <w:color w:val="0070C0"/>
          <w:sz w:val="24"/>
          <w:szCs w:val="24"/>
        </w:rPr>
        <w:t>CDBACBD</w:t>
      </w:r>
      <w:r>
        <w:rPr>
          <w:rFonts w:ascii="Bookman Old Style" w:hAnsi="Bookman Old Style"/>
          <w:color w:val="0070C0"/>
          <w:sz w:val="24"/>
          <w:szCs w:val="24"/>
        </w:rPr>
        <w:t>.</w:t>
      </w:r>
    </w:p>
    <w:p w14:paraId="0EB457B3" w14:textId="40631D27" w:rsidR="00D30E46" w:rsidRDefault="00D30E46" w:rsidP="00AF4DB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5306E">
        <w:rPr>
          <w:rFonts w:ascii="Bookman Old Style" w:hAnsi="Bookman Old Style"/>
          <w:color w:val="0070C0"/>
          <w:sz w:val="24"/>
          <w:szCs w:val="24"/>
        </w:rPr>
        <w:t xml:space="preserve">Cela est-il possible en commençant depuis l'île B ? Expliquez. </w:t>
      </w:r>
    </w:p>
    <w:p w14:paraId="35623C0F" w14:textId="7A5492E5" w:rsidR="00363A10" w:rsidRPr="00E5306E" w:rsidRDefault="00363A10" w:rsidP="00363A10">
      <w:pPr>
        <w:pStyle w:val="Paragraphedeliste"/>
        <w:spacing w:after="0" w:line="240" w:lineRule="auto"/>
        <w:ind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Il est impossible de partir de l’île B car son nombre de branche est impair</w:t>
      </w:r>
    </w:p>
    <w:p w14:paraId="6FFF3A5A" w14:textId="1CB00551" w:rsidR="00D30E46" w:rsidRDefault="00D30E46" w:rsidP="00AF4DB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5306E">
        <w:rPr>
          <w:rFonts w:ascii="Bookman Old Style" w:hAnsi="Bookman Old Style"/>
          <w:color w:val="0070C0"/>
          <w:sz w:val="24"/>
          <w:szCs w:val="24"/>
        </w:rPr>
        <w:t xml:space="preserve">Quel est l’ordre du graphe ? </w:t>
      </w:r>
    </w:p>
    <w:p w14:paraId="27C8B58A" w14:textId="3FD07839" w:rsidR="00363A10" w:rsidRPr="00E5306E" w:rsidRDefault="00363A10" w:rsidP="00363A10">
      <w:pPr>
        <w:pStyle w:val="Paragraphedeliste"/>
        <w:spacing w:after="0" w:line="240" w:lineRule="auto"/>
        <w:ind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L’ordre du graphe est 4.</w:t>
      </w:r>
    </w:p>
    <w:p w14:paraId="01C0E985" w14:textId="574DF1C2" w:rsidR="00D30E46" w:rsidRDefault="00D30E46" w:rsidP="00AF4DB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5306E">
        <w:rPr>
          <w:rFonts w:ascii="Bookman Old Style" w:hAnsi="Bookman Old Style"/>
          <w:color w:val="0070C0"/>
          <w:sz w:val="24"/>
          <w:szCs w:val="24"/>
        </w:rPr>
        <w:t xml:space="preserve">Précisez le degré de chaque sommet du graphe. </w:t>
      </w:r>
    </w:p>
    <w:p w14:paraId="64408F91" w14:textId="78086E9B" w:rsidR="00363A10" w:rsidRPr="00E5306E" w:rsidRDefault="00363A10" w:rsidP="00363A10">
      <w:pPr>
        <w:pStyle w:val="Paragraphedeliste"/>
        <w:spacing w:after="0" w:line="240" w:lineRule="auto"/>
        <w:ind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 xml:space="preserve">Le sommet A </w:t>
      </w:r>
      <w:proofErr w:type="spellStart"/>
      <w:r>
        <w:rPr>
          <w:rFonts w:ascii="Bookman Old Style" w:hAnsi="Bookman Old Style"/>
          <w:color w:val="0070C0"/>
          <w:sz w:val="24"/>
          <w:szCs w:val="24"/>
        </w:rPr>
        <w:t>a</w:t>
      </w:r>
      <w:proofErr w:type="spellEnd"/>
      <w:r>
        <w:rPr>
          <w:rFonts w:ascii="Bookman Old Style" w:hAnsi="Bookman Old Style"/>
          <w:color w:val="0070C0"/>
          <w:sz w:val="24"/>
          <w:szCs w:val="24"/>
        </w:rPr>
        <w:t xml:space="preserve"> un degré de 2, le sommet B a un degré de 4, le sommet C a un degré de 3 et le sommet D </w:t>
      </w:r>
      <w:proofErr w:type="spellStart"/>
      <w:r>
        <w:rPr>
          <w:rFonts w:ascii="Bookman Old Style" w:hAnsi="Bookman Old Style"/>
          <w:color w:val="0070C0"/>
          <w:sz w:val="24"/>
          <w:szCs w:val="24"/>
        </w:rPr>
        <w:t>a</w:t>
      </w:r>
      <w:proofErr w:type="spellEnd"/>
      <w:r>
        <w:rPr>
          <w:rFonts w:ascii="Bookman Old Style" w:hAnsi="Bookman Old Style"/>
          <w:color w:val="0070C0"/>
          <w:sz w:val="24"/>
          <w:szCs w:val="24"/>
        </w:rPr>
        <w:t xml:space="preserve"> un degré de 3.</w:t>
      </w:r>
    </w:p>
    <w:p w14:paraId="3F1CC51D" w14:textId="657A3831" w:rsidR="00D30E46" w:rsidRDefault="00D30E46" w:rsidP="00AF4DBC">
      <w:pPr>
        <w:pStyle w:val="Paragraphedeliste"/>
        <w:numPr>
          <w:ilvl w:val="0"/>
          <w:numId w:val="15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E5306E">
        <w:rPr>
          <w:rFonts w:ascii="Bookman Old Style" w:hAnsi="Bookman Old Style"/>
          <w:color w:val="0070C0"/>
          <w:sz w:val="24"/>
          <w:szCs w:val="24"/>
        </w:rPr>
        <w:t>Pourquoi, selon vous, le graphe modélisant la situation étudiée est-il qualifié de non orienté.</w:t>
      </w:r>
    </w:p>
    <w:p w14:paraId="1CCA9EB2" w14:textId="4983DC64" w:rsidR="00363A10" w:rsidRPr="00E5306E" w:rsidRDefault="00363A10" w:rsidP="00363A10">
      <w:pPr>
        <w:pStyle w:val="Paragraphedeliste"/>
        <w:spacing w:after="0" w:line="240" w:lineRule="auto"/>
        <w:ind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Car tous les ponts peuvent être empruntés dans les deux sens.</w:t>
      </w:r>
    </w:p>
    <w:p w14:paraId="28674181" w14:textId="3C66C386" w:rsidR="007157B5" w:rsidRDefault="007157B5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</w:p>
    <w:p w14:paraId="4D67C811" w14:textId="77777777" w:rsidR="007157B5" w:rsidRPr="001F4BB4" w:rsidRDefault="007157B5" w:rsidP="001F4BB4">
      <w:pPr>
        <w:pStyle w:val="Paragraphedeliste"/>
        <w:spacing w:after="0" w:line="240" w:lineRule="auto"/>
        <w:ind w:left="502" w:firstLine="0"/>
        <w:jc w:val="both"/>
        <w:rPr>
          <w:rFonts w:ascii="Bookman Old Style" w:hAnsi="Bookman Old Style"/>
          <w:sz w:val="24"/>
          <w:szCs w:val="24"/>
        </w:rPr>
      </w:pPr>
    </w:p>
    <w:p w14:paraId="421E79D6" w14:textId="696707BA" w:rsidR="00E5306E" w:rsidRPr="00FE1345" w:rsidRDefault="00E5306E" w:rsidP="00FE1345">
      <w:pPr>
        <w:pStyle w:val="Paragraphedeliste"/>
        <w:numPr>
          <w:ilvl w:val="0"/>
          <w:numId w:val="9"/>
        </w:num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FE1345">
        <w:rPr>
          <w:rFonts w:ascii="Bookman Old Style" w:hAnsi="Bookman Old Style"/>
          <w:b/>
          <w:bCs/>
          <w:sz w:val="32"/>
          <w:szCs w:val="32"/>
        </w:rPr>
        <w:t>Le problème des 7 ponts de Königsberg</w:t>
      </w:r>
    </w:p>
    <w:p w14:paraId="336FC8EF" w14:textId="77777777" w:rsidR="005D646D" w:rsidRPr="00E5306E" w:rsidRDefault="005D646D" w:rsidP="00E5306E">
      <w:pPr>
        <w:spacing w:after="0" w:line="240" w:lineRule="auto"/>
        <w:ind w:left="0" w:firstLine="0"/>
        <w:rPr>
          <w:rFonts w:ascii="Bookman Old Style" w:hAnsi="Bookman Old Style"/>
          <w:b/>
          <w:bCs/>
          <w:i/>
          <w:iCs/>
          <w:sz w:val="32"/>
          <w:szCs w:val="32"/>
        </w:rPr>
      </w:pPr>
    </w:p>
    <w:p w14:paraId="1847943F" w14:textId="77777777" w:rsidR="00AF4DBC" w:rsidRPr="00AF4DBC" w:rsidRDefault="00AF4DBC" w:rsidP="00AF4DBC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AF4DBC">
        <w:rPr>
          <w:rFonts w:ascii="Bookman Old Style" w:hAnsi="Bookman Old Style"/>
          <w:color w:val="auto"/>
          <w:sz w:val="24"/>
          <w:szCs w:val="24"/>
        </w:rPr>
        <w:t>Précurseur avec Leibniz de la théorie des graphes et de la topologie, Euler résolut (1735) le problème des sept ponts de Königsberg (aujourd'hui Kaliningrad, Fédération de Russie) :</w:t>
      </w:r>
    </w:p>
    <w:p w14:paraId="24286491" w14:textId="6D71D10C" w:rsidR="00DF3F98" w:rsidRPr="00AF4DBC" w:rsidRDefault="00AF4DBC" w:rsidP="00FE1345">
      <w:pPr>
        <w:spacing w:after="0" w:line="240" w:lineRule="auto"/>
        <w:ind w:left="0" w:firstLine="0"/>
        <w:jc w:val="center"/>
        <w:rPr>
          <w:rFonts w:ascii="Bookman Old Style" w:hAnsi="Bookman Old Style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26DB631" wp14:editId="4E054CF9">
            <wp:extent cx="4976446" cy="2015040"/>
            <wp:effectExtent l="0" t="0" r="0" b="4445"/>
            <wp:docPr id="7" name="Image 7" descr="Une image contenant objet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39" cy="201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E395" w14:textId="77777777" w:rsidR="007157B5" w:rsidRDefault="007157B5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</w:p>
    <w:p w14:paraId="4104A27E" w14:textId="21730C98" w:rsidR="00A36396" w:rsidRPr="004D2745" w:rsidRDefault="00160C96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160C96">
        <w:rPr>
          <w:rFonts w:ascii="Bookman Old Style" w:hAnsi="Bookman Old Style"/>
          <w:color w:val="auto"/>
          <w:sz w:val="24"/>
          <w:szCs w:val="24"/>
        </w:rPr>
        <w:t xml:space="preserve">La ville de Königsberg avait 7 ponts qui traversent une rivière telle qu’illustrée ci-dessus. Euler se demanda s’il était possible de faire une promenade à partir d’un des points A, B, C ou D, de traverser tous les ponts une seule fois et de revenir à son point de départ. En représentant le problème par un graphe, on peut alors reformuler la question de la promenade d’Euler ainsi : peut-on parcourir toutes les arêtes du graphe une unique fois et revenir à notre point de départ ? </w:t>
      </w:r>
    </w:p>
    <w:p w14:paraId="06BDEAD4" w14:textId="2375DC72" w:rsidR="00DA236B" w:rsidRPr="004D2745" w:rsidRDefault="00DA236B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</w:p>
    <w:p w14:paraId="007127CF" w14:textId="01A3662C" w:rsidR="00A36396" w:rsidRPr="004D2745" w:rsidRDefault="00160C96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160C96">
        <w:rPr>
          <w:rFonts w:ascii="Bookman Old Style" w:hAnsi="Bookman Old Style"/>
          <w:color w:val="auto"/>
          <w:sz w:val="24"/>
          <w:szCs w:val="24"/>
        </w:rPr>
        <w:t xml:space="preserve">Les deux contraintes importantes sont : </w:t>
      </w:r>
    </w:p>
    <w:p w14:paraId="713DA990" w14:textId="53B22A72" w:rsidR="00A36396" w:rsidRPr="004D2745" w:rsidRDefault="00160C96" w:rsidP="00F0483A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color w:val="auto"/>
          <w:sz w:val="24"/>
          <w:szCs w:val="24"/>
        </w:rPr>
      </w:pPr>
      <w:r w:rsidRPr="004D2745">
        <w:rPr>
          <w:rFonts w:ascii="Bookman Old Style" w:hAnsi="Bookman Old Style"/>
          <w:color w:val="auto"/>
          <w:sz w:val="24"/>
          <w:szCs w:val="24"/>
        </w:rPr>
        <w:t xml:space="preserve">Le promeneur doit revenir à son point de départ à la fin de son parcours, c’est-à-dire suivre ce qu’on appelle un cycle. </w:t>
      </w:r>
    </w:p>
    <w:p w14:paraId="1E7C82BD" w14:textId="5088D032" w:rsidR="00A36396" w:rsidRPr="004D2745" w:rsidRDefault="00160C96" w:rsidP="00F0483A">
      <w:pPr>
        <w:pStyle w:val="Paragraphedeliste"/>
        <w:numPr>
          <w:ilvl w:val="0"/>
          <w:numId w:val="19"/>
        </w:numPr>
        <w:spacing w:after="0" w:line="240" w:lineRule="auto"/>
        <w:jc w:val="both"/>
        <w:rPr>
          <w:rFonts w:ascii="Bookman Old Style" w:hAnsi="Bookman Old Style"/>
          <w:color w:val="auto"/>
          <w:sz w:val="24"/>
          <w:szCs w:val="24"/>
        </w:rPr>
      </w:pPr>
      <w:r w:rsidRPr="004D2745">
        <w:rPr>
          <w:rFonts w:ascii="Bookman Old Style" w:hAnsi="Bookman Old Style"/>
          <w:color w:val="auto"/>
          <w:sz w:val="24"/>
          <w:szCs w:val="24"/>
        </w:rPr>
        <w:t>Chaque pont doit être traversé une fois exactement (on appelle aujourd’hui « cycle eulérien » un tel cycle).</w:t>
      </w:r>
    </w:p>
    <w:p w14:paraId="2DDE83F4" w14:textId="2375DC72" w:rsidR="00DA236B" w:rsidRPr="004D2745" w:rsidRDefault="00DA236B" w:rsidP="00F0483A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</w:p>
    <w:p w14:paraId="08C2E37F" w14:textId="7154CFAA" w:rsidR="00AF560C" w:rsidRPr="004D2745" w:rsidRDefault="00160C96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160C96">
        <w:rPr>
          <w:rFonts w:ascii="Bookman Old Style" w:hAnsi="Bookman Old Style"/>
          <w:color w:val="auto"/>
          <w:sz w:val="24"/>
          <w:szCs w:val="24"/>
        </w:rPr>
        <w:t>Essayer tous les chemins possibles peut devenir très long lorsque la taille du graphe augmente. Le génie d’Euler a été de trouver une condition très simple pour savoir si un tel chemin existe. Euler a remarqué ceci :</w:t>
      </w:r>
    </w:p>
    <w:p w14:paraId="3C533166" w14:textId="592B4A7F" w:rsidR="003A31A5" w:rsidRPr="004D2745" w:rsidRDefault="003834E7" w:rsidP="00F0483A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color w:val="auto"/>
          <w:sz w:val="24"/>
          <w:szCs w:val="24"/>
        </w:rPr>
      </w:pPr>
      <w:r w:rsidRPr="004D2745">
        <w:rPr>
          <w:rFonts w:ascii="Bookman Old Style" w:hAnsi="Bookman Old Style"/>
          <w:color w:val="auto"/>
          <w:sz w:val="24"/>
          <w:szCs w:val="24"/>
        </w:rPr>
        <w:t>Chaque</w:t>
      </w:r>
      <w:r w:rsidR="00160C96" w:rsidRPr="004D2745">
        <w:rPr>
          <w:rFonts w:ascii="Bookman Old Style" w:hAnsi="Bookman Old Style"/>
          <w:color w:val="auto"/>
          <w:sz w:val="24"/>
          <w:szCs w:val="24"/>
        </w:rPr>
        <w:t xml:space="preserve"> pont ne doit être parcouru qu’une fois donc il faut autant de ponts pour quitter un quartier que pour y revenir (sinon l’on ne reviendrait jamais au point de départ) ;</w:t>
      </w:r>
    </w:p>
    <w:p w14:paraId="7A452699" w14:textId="49C47629" w:rsidR="003A31A5" w:rsidRPr="004D2745" w:rsidRDefault="003834E7" w:rsidP="00F0483A">
      <w:pPr>
        <w:pStyle w:val="Paragraphedeliste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/>
          <w:color w:val="auto"/>
          <w:sz w:val="24"/>
          <w:szCs w:val="24"/>
        </w:rPr>
      </w:pPr>
      <w:r w:rsidRPr="004D2745">
        <w:rPr>
          <w:rFonts w:ascii="Bookman Old Style" w:hAnsi="Bookman Old Style"/>
          <w:color w:val="auto"/>
          <w:sz w:val="24"/>
          <w:szCs w:val="24"/>
        </w:rPr>
        <w:t>Il</w:t>
      </w:r>
      <w:r w:rsidR="00160C96" w:rsidRPr="004D2745">
        <w:rPr>
          <w:rFonts w:ascii="Bookman Old Style" w:hAnsi="Bookman Old Style"/>
          <w:color w:val="auto"/>
          <w:sz w:val="24"/>
          <w:szCs w:val="24"/>
        </w:rPr>
        <w:t xml:space="preserve"> faut donc que chaque quartier comporte un nombre pair de ponts. </w:t>
      </w:r>
    </w:p>
    <w:p w14:paraId="19E65568" w14:textId="2375DC72" w:rsidR="0078546E" w:rsidRPr="004D2745" w:rsidRDefault="0078546E" w:rsidP="00F0483A">
      <w:pPr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</w:p>
    <w:p w14:paraId="358ACB13" w14:textId="50AF89AE" w:rsidR="003A31A5" w:rsidRPr="004D2745" w:rsidRDefault="00160C96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</w:pPr>
      <w:r w:rsidRPr="00160C96"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  <w:t xml:space="preserve">Un cycle est forcément </w:t>
      </w:r>
      <w:r w:rsidR="003834E7" w:rsidRPr="00160C96"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  <w:t>non-eulérien</w:t>
      </w:r>
      <w:r w:rsidRPr="00160C96"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  <w:t xml:space="preserve"> si au moins un de ses sommets possède un nombre impair d’arêtes. </w:t>
      </w:r>
    </w:p>
    <w:p w14:paraId="26E88592" w14:textId="77777777" w:rsidR="00F0483A" w:rsidRPr="00F0483A" w:rsidRDefault="00F0483A" w:rsidP="00DA236B">
      <w:pPr>
        <w:spacing w:after="0" w:line="240" w:lineRule="auto"/>
        <w:ind w:left="0" w:firstLine="0"/>
        <w:jc w:val="both"/>
        <w:rPr>
          <w:rFonts w:ascii="Bookman Old Style" w:hAnsi="Bookman Old Style"/>
          <w:color w:val="0070C0"/>
          <w:sz w:val="24"/>
          <w:szCs w:val="24"/>
        </w:rPr>
      </w:pPr>
    </w:p>
    <w:p w14:paraId="3115D5F8" w14:textId="4406126D" w:rsidR="00F0483A" w:rsidRPr="00F0483A" w:rsidRDefault="00160C96" w:rsidP="00F0483A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F0483A">
        <w:rPr>
          <w:rFonts w:ascii="Bookman Old Style" w:hAnsi="Bookman Old Style"/>
          <w:color w:val="0070C0"/>
          <w:sz w:val="24"/>
          <w:szCs w:val="24"/>
        </w:rPr>
        <w:lastRenderedPageBreak/>
        <w:t xml:space="preserve">Etablir le graphe modélisant la situation décrite. </w:t>
      </w:r>
      <w:r w:rsidR="006D308D">
        <w:rPr>
          <w:rFonts w:ascii="Bookman Old Style" w:hAnsi="Bookman Old Style"/>
          <w:noProof/>
          <w:color w:val="0070C0"/>
          <w:sz w:val="24"/>
          <w:szCs w:val="24"/>
        </w:rPr>
        <w:drawing>
          <wp:inline distT="0" distB="0" distL="0" distR="0" wp14:anchorId="37FDC9FF" wp14:editId="7921A87C">
            <wp:extent cx="2823667" cy="2334389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ns tit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22" cy="23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B583" w14:textId="41516E51" w:rsidR="00160C96" w:rsidRDefault="00160C96" w:rsidP="00F0483A">
      <w:pPr>
        <w:pStyle w:val="Paragraphedeliste"/>
        <w:numPr>
          <w:ilvl w:val="0"/>
          <w:numId w:val="21"/>
        </w:numPr>
        <w:spacing w:after="0" w:line="240" w:lineRule="auto"/>
        <w:jc w:val="both"/>
        <w:rPr>
          <w:rFonts w:ascii="Bookman Old Style" w:hAnsi="Bookman Old Style"/>
          <w:color w:val="0070C0"/>
          <w:sz w:val="24"/>
          <w:szCs w:val="24"/>
        </w:rPr>
      </w:pPr>
      <w:r w:rsidRPr="00F0483A">
        <w:rPr>
          <w:rFonts w:ascii="Bookman Old Style" w:hAnsi="Bookman Old Style"/>
          <w:color w:val="0070C0"/>
          <w:sz w:val="24"/>
          <w:szCs w:val="24"/>
        </w:rPr>
        <w:t>Le problème des 7 ponts admet-il une solution ? Justifier.</w:t>
      </w:r>
    </w:p>
    <w:p w14:paraId="6C01E1CE" w14:textId="506E781C" w:rsidR="006D308D" w:rsidRPr="00F0483A" w:rsidRDefault="006D308D" w:rsidP="006D308D">
      <w:pPr>
        <w:pStyle w:val="Paragraphedeliste"/>
        <w:spacing w:after="0" w:line="240" w:lineRule="auto"/>
        <w:ind w:firstLine="0"/>
        <w:jc w:val="both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Ce problème n’a pas de solution car il existe un sommet avec un degré impair.</w:t>
      </w:r>
    </w:p>
    <w:p w14:paraId="5362B91F" w14:textId="77777777" w:rsidR="005D646D" w:rsidRPr="00DF3F98" w:rsidRDefault="005D646D" w:rsidP="00DF3F98"/>
    <w:p w14:paraId="253A5942" w14:textId="77777777" w:rsidR="000C1ABE" w:rsidRPr="00B417B2" w:rsidRDefault="000C1ABE" w:rsidP="007E231C">
      <w:pPr>
        <w:spacing w:after="0" w:line="240" w:lineRule="auto"/>
        <w:ind w:left="0" w:firstLine="0"/>
        <w:rPr>
          <w:rFonts w:ascii="Bookman Old Style" w:hAnsi="Bookman Old Style"/>
          <w:b/>
          <w:bCs/>
          <w:sz w:val="32"/>
          <w:szCs w:val="32"/>
        </w:rPr>
      </w:pPr>
    </w:p>
    <w:p w14:paraId="7642CADA" w14:textId="307C9A48" w:rsidR="007E231C" w:rsidRPr="00FE1345" w:rsidRDefault="007E231C" w:rsidP="00FE1345">
      <w:pPr>
        <w:pStyle w:val="Paragraphedeliste"/>
        <w:numPr>
          <w:ilvl w:val="0"/>
          <w:numId w:val="9"/>
        </w:numPr>
        <w:spacing w:after="0" w:line="240" w:lineRule="auto"/>
        <w:rPr>
          <w:rFonts w:ascii="Bookman Old Style" w:hAnsi="Bookman Old Style"/>
          <w:b/>
          <w:bCs/>
          <w:sz w:val="32"/>
          <w:szCs w:val="32"/>
        </w:rPr>
      </w:pPr>
      <w:r w:rsidRPr="00FE1345">
        <w:rPr>
          <w:rFonts w:ascii="Bookman Old Style" w:hAnsi="Bookman Old Style"/>
          <w:b/>
          <w:bCs/>
          <w:sz w:val="32"/>
          <w:szCs w:val="32"/>
        </w:rPr>
        <w:t>Réseaux sociaux : modélisation par un graphe</w:t>
      </w:r>
    </w:p>
    <w:p w14:paraId="19DFEBDD" w14:textId="054CA432" w:rsidR="00573183" w:rsidRPr="004D2745" w:rsidRDefault="00402938" w:rsidP="00573183">
      <w:pPr>
        <w:pStyle w:val="NormalWeb"/>
        <w:shd w:val="clear" w:color="auto" w:fill="FFFFFF"/>
        <w:jc w:val="both"/>
        <w:rPr>
          <w:rFonts w:ascii="Bookman Old Style" w:eastAsia="Calibri" w:hAnsi="Bookman Old Style" w:cs="Calibri"/>
        </w:rPr>
      </w:pPr>
      <w:r w:rsidRPr="00E33EA7">
        <w:rPr>
          <w:rFonts w:ascii="Bookman Old Style" w:hAnsi="Bookman Old Style"/>
          <w:noProof/>
        </w:rPr>
        <w:drawing>
          <wp:anchor distT="0" distB="0" distL="114300" distR="114300" simplePos="0" relativeHeight="251657222" behindDoc="0" locked="0" layoutInCell="1" allowOverlap="1" wp14:anchorId="35F11BD9" wp14:editId="600457D5">
            <wp:simplePos x="0" y="0"/>
            <wp:positionH relativeFrom="margin">
              <wp:posOffset>5395034</wp:posOffset>
            </wp:positionH>
            <wp:positionV relativeFrom="paragraph">
              <wp:posOffset>1589342</wp:posOffset>
            </wp:positionV>
            <wp:extent cx="1384814" cy="1846418"/>
            <wp:effectExtent l="0" t="0" r="6350" b="190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14" cy="1846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183" w:rsidRPr="004D2745">
        <w:rPr>
          <w:rFonts w:ascii="Bookman Old Style" w:eastAsia="Calibri" w:hAnsi="Bookman Old Style" w:cs="Calibri"/>
        </w:rPr>
        <w:t xml:space="preserve">Au premier trimestre 2020, Facebook© revendiquait 2,6 milliards d'utilisateurs actifs chaque mois, en hausse de 9,2% par rapport </w:t>
      </w:r>
      <w:r w:rsidR="003E2C52">
        <w:rPr>
          <w:rFonts w:ascii="Bookman Old Style" w:eastAsia="Calibri" w:hAnsi="Bookman Old Style" w:cs="Calibri"/>
        </w:rPr>
        <w:t>à d</w:t>
      </w:r>
      <w:r w:rsidR="006901E7">
        <w:rPr>
          <w:rFonts w:ascii="Bookman Old Style" w:eastAsia="Calibri" w:hAnsi="Bookman Old Style" w:cs="Calibri"/>
        </w:rPr>
        <w:t>é</w:t>
      </w:r>
      <w:r w:rsidR="00573183" w:rsidRPr="004D2745">
        <w:rPr>
          <w:rFonts w:ascii="Bookman Old Style" w:eastAsia="Calibri" w:hAnsi="Bookman Old Style" w:cs="Calibri"/>
        </w:rPr>
        <w:t xml:space="preserve">but 2019. Le </w:t>
      </w:r>
      <w:r w:rsidR="006901E7" w:rsidRPr="004D2745">
        <w:rPr>
          <w:rFonts w:ascii="Bookman Old Style" w:eastAsia="Calibri" w:hAnsi="Bookman Old Style" w:cs="Calibri"/>
        </w:rPr>
        <w:t>réseau</w:t>
      </w:r>
      <w:r w:rsidR="00573183" w:rsidRPr="004D2745">
        <w:rPr>
          <w:rFonts w:ascii="Bookman Old Style" w:eastAsia="Calibri" w:hAnsi="Bookman Old Style" w:cs="Calibri"/>
        </w:rPr>
        <w:t xml:space="preserve"> social </w:t>
      </w:r>
      <w:r w:rsidR="006901E7" w:rsidRPr="004D2745">
        <w:rPr>
          <w:rFonts w:ascii="Bookman Old Style" w:eastAsia="Calibri" w:hAnsi="Bookman Old Style" w:cs="Calibri"/>
        </w:rPr>
        <w:t>américain</w:t>
      </w:r>
      <w:r w:rsidR="00573183" w:rsidRPr="004D2745">
        <w:rPr>
          <w:rFonts w:ascii="Bookman Old Style" w:eastAsia="Calibri" w:hAnsi="Bookman Old Style" w:cs="Calibri"/>
        </w:rPr>
        <w:t xml:space="preserve"> a </w:t>
      </w:r>
      <w:r w:rsidR="006901E7" w:rsidRPr="004D2745">
        <w:rPr>
          <w:rFonts w:ascii="Bookman Old Style" w:eastAsia="Calibri" w:hAnsi="Bookman Old Style" w:cs="Calibri"/>
        </w:rPr>
        <w:t>passé</w:t>
      </w:r>
      <w:r w:rsidR="00573183" w:rsidRPr="004D2745">
        <w:rPr>
          <w:rFonts w:ascii="Bookman Old Style" w:eastAsia="Calibri" w:hAnsi="Bookman Old Style" w:cs="Calibri"/>
        </w:rPr>
        <w:t xml:space="preserve">́ la barre symbolique des 2 milliards au </w:t>
      </w:r>
      <w:r w:rsidR="006901E7" w:rsidRPr="004D2745">
        <w:rPr>
          <w:rFonts w:ascii="Bookman Old Style" w:eastAsia="Calibri" w:hAnsi="Bookman Old Style" w:cs="Calibri"/>
        </w:rPr>
        <w:t>deuxième</w:t>
      </w:r>
      <w:r w:rsidR="00573183" w:rsidRPr="004D2745">
        <w:rPr>
          <w:rFonts w:ascii="Bookman Old Style" w:eastAsia="Calibri" w:hAnsi="Bookman Old Style" w:cs="Calibri"/>
        </w:rPr>
        <w:t xml:space="preserve"> trimestre 2017. A noter que 42% des utilisateurs actifs mensuels de Facebook viennent d'Asie-Pacifique, 15,6% sont </w:t>
      </w:r>
      <w:r w:rsidR="006901E7" w:rsidRPr="004D2745">
        <w:rPr>
          <w:rFonts w:ascii="Bookman Old Style" w:eastAsia="Calibri" w:hAnsi="Bookman Old Style" w:cs="Calibri"/>
        </w:rPr>
        <w:t>Européens</w:t>
      </w:r>
      <w:r w:rsidR="00573183" w:rsidRPr="004D2745">
        <w:rPr>
          <w:rFonts w:ascii="Bookman Old Style" w:eastAsia="Calibri" w:hAnsi="Bookman Old Style" w:cs="Calibri"/>
        </w:rPr>
        <w:t xml:space="preserve"> et 9,7% sont </w:t>
      </w:r>
      <w:r w:rsidR="006901E7" w:rsidRPr="004D2745">
        <w:rPr>
          <w:rFonts w:ascii="Bookman Old Style" w:eastAsia="Calibri" w:hAnsi="Bookman Old Style" w:cs="Calibri"/>
        </w:rPr>
        <w:t>Nord-Américains</w:t>
      </w:r>
      <w:r w:rsidR="00573183" w:rsidRPr="004D2745">
        <w:rPr>
          <w:rFonts w:ascii="Bookman Old Style" w:eastAsia="Calibri" w:hAnsi="Bookman Old Style" w:cs="Calibri"/>
        </w:rPr>
        <w:t xml:space="preserve">. Facebook permet à ses utilisateurs d’entrer des informations personnelles et d’interagir avec d’autres utilisateurs. Les interactions entre utilisateurs reposent sur la notion « d’amis ». </w:t>
      </w:r>
    </w:p>
    <w:p w14:paraId="71E719D3" w14:textId="40E0A5FD" w:rsidR="006D308D" w:rsidRPr="00402938" w:rsidRDefault="0065548E" w:rsidP="00402938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Bookman Old Style" w:hAnsi="Bookman Old Style"/>
          <w:color w:val="auto"/>
          <w:sz w:val="24"/>
          <w:szCs w:val="24"/>
        </w:rPr>
      </w:pPr>
      <w:r w:rsidRPr="0065548E">
        <w:rPr>
          <w:rFonts w:ascii="Bookman Old Style" w:hAnsi="Bookman Old Style"/>
          <w:color w:val="auto"/>
          <w:sz w:val="24"/>
          <w:szCs w:val="24"/>
        </w:rPr>
        <w:t xml:space="preserve">Imaginez un </w:t>
      </w:r>
      <w:r w:rsidR="00785C6D" w:rsidRPr="0065548E">
        <w:rPr>
          <w:rFonts w:ascii="Bookman Old Style" w:hAnsi="Bookman Old Style"/>
          <w:color w:val="auto"/>
          <w:sz w:val="24"/>
          <w:szCs w:val="24"/>
        </w:rPr>
        <w:t>réseau</w:t>
      </w:r>
      <w:r w:rsidRPr="0065548E">
        <w:rPr>
          <w:rFonts w:ascii="Bookman Old Style" w:hAnsi="Bookman Old Style"/>
          <w:color w:val="auto"/>
          <w:sz w:val="24"/>
          <w:szCs w:val="24"/>
        </w:rPr>
        <w:t xml:space="preserve"> social ayant 7 </w:t>
      </w:r>
      <w:r w:rsidR="00785C6D" w:rsidRPr="0065548E">
        <w:rPr>
          <w:rFonts w:ascii="Bookman Old Style" w:hAnsi="Bookman Old Style"/>
          <w:color w:val="auto"/>
          <w:sz w:val="24"/>
          <w:szCs w:val="24"/>
        </w:rPr>
        <w:t>abonnés</w:t>
      </w:r>
      <w:r w:rsidR="001F2587">
        <w:rPr>
          <w:rFonts w:ascii="Bookman Old Style" w:hAnsi="Bookman Old Style"/>
          <w:color w:val="auto"/>
          <w:sz w:val="24"/>
          <w:szCs w:val="24"/>
        </w:rPr>
        <w:t xml:space="preserve"> </w:t>
      </w:r>
      <w:r w:rsidR="00402938">
        <w:rPr>
          <w:rFonts w:ascii="Bookman Old Style" w:hAnsi="Bookman Old Style"/>
          <w:color w:val="auto"/>
          <w:sz w:val="24"/>
          <w:szCs w:val="24"/>
        </w:rPr>
        <w:t xml:space="preserve">(L, M, N, O, P, Q et R) où : </w:t>
      </w:r>
    </w:p>
    <w:p w14:paraId="4D4C7951" w14:textId="77777777" w:rsidR="006D308D" w:rsidRDefault="006D308D" w:rsidP="00126BDC">
      <w:pPr>
        <w:ind w:left="1134"/>
      </w:pPr>
    </w:p>
    <w:p w14:paraId="2F10D07D" w14:textId="15753A5B" w:rsidR="0065548E" w:rsidRPr="009A6884" w:rsidRDefault="00BC3B73" w:rsidP="00126BDC">
      <w:pPr>
        <w:ind w:left="1134"/>
        <w:rPr>
          <w:rFonts w:ascii="Bookman Old Style" w:hAnsi="Bookman Old Style"/>
          <w:sz w:val="24"/>
          <w:szCs w:val="24"/>
        </w:rPr>
      </w:pPr>
      <w:r>
        <w:tab/>
      </w:r>
      <w:r w:rsidR="0065548E" w:rsidRPr="009A6884">
        <w:rPr>
          <w:rFonts w:ascii="Bookman Old Style" w:hAnsi="Bookman Old Style"/>
          <w:sz w:val="24"/>
          <w:szCs w:val="24"/>
        </w:rPr>
        <w:t xml:space="preserve">L est ami avec M, N, O et P ; </w:t>
      </w:r>
    </w:p>
    <w:p w14:paraId="331B161D" w14:textId="2F7B4FB2" w:rsidR="0065548E" w:rsidRPr="009A6884" w:rsidRDefault="0065548E" w:rsidP="00126BDC">
      <w:pPr>
        <w:ind w:left="1134"/>
        <w:rPr>
          <w:rFonts w:ascii="Bookman Old Style" w:hAnsi="Bookman Old Style"/>
          <w:sz w:val="24"/>
          <w:szCs w:val="24"/>
        </w:rPr>
      </w:pPr>
      <w:r w:rsidRPr="009A6884">
        <w:rPr>
          <w:rFonts w:ascii="Bookman Old Style" w:hAnsi="Bookman Old Style"/>
          <w:sz w:val="24"/>
          <w:szCs w:val="24"/>
        </w:rPr>
        <w:t xml:space="preserve">M est ami avec L et P ; </w:t>
      </w:r>
    </w:p>
    <w:p w14:paraId="312C340C" w14:textId="085B2D15" w:rsidR="0065548E" w:rsidRPr="009A6884" w:rsidRDefault="0065548E" w:rsidP="00126BDC">
      <w:pPr>
        <w:ind w:left="1134"/>
        <w:rPr>
          <w:rFonts w:ascii="Bookman Old Style" w:hAnsi="Bookman Old Style"/>
          <w:sz w:val="24"/>
          <w:szCs w:val="24"/>
        </w:rPr>
      </w:pPr>
      <w:r w:rsidRPr="009A6884">
        <w:rPr>
          <w:rFonts w:ascii="Bookman Old Style" w:hAnsi="Bookman Old Style"/>
          <w:sz w:val="24"/>
          <w:szCs w:val="24"/>
        </w:rPr>
        <w:t xml:space="preserve">N est ami avec L, O et </w:t>
      </w:r>
      <w:r w:rsidR="00740A57">
        <w:rPr>
          <w:rFonts w:ascii="Bookman Old Style" w:hAnsi="Bookman Old Style"/>
          <w:sz w:val="24"/>
          <w:szCs w:val="24"/>
        </w:rPr>
        <w:t>Q</w:t>
      </w:r>
      <w:r w:rsidRPr="009A6884">
        <w:rPr>
          <w:rFonts w:ascii="Bookman Old Style" w:hAnsi="Bookman Old Style"/>
          <w:sz w:val="24"/>
          <w:szCs w:val="24"/>
        </w:rPr>
        <w:t xml:space="preserve"> ; </w:t>
      </w:r>
    </w:p>
    <w:p w14:paraId="07D57E37" w14:textId="7EC33601" w:rsidR="0065548E" w:rsidRPr="009A6884" w:rsidRDefault="0065548E" w:rsidP="00126BDC">
      <w:pPr>
        <w:ind w:left="1134"/>
        <w:rPr>
          <w:rFonts w:ascii="Bookman Old Style" w:hAnsi="Bookman Old Style"/>
          <w:sz w:val="24"/>
          <w:szCs w:val="24"/>
        </w:rPr>
      </w:pPr>
      <w:r w:rsidRPr="009A6884">
        <w:rPr>
          <w:rFonts w:ascii="Bookman Old Style" w:hAnsi="Bookman Old Style"/>
          <w:sz w:val="24"/>
          <w:szCs w:val="24"/>
        </w:rPr>
        <w:t>O est ami avec L,</w:t>
      </w:r>
      <w:r w:rsidR="001F2587">
        <w:rPr>
          <w:rFonts w:ascii="Bookman Old Style" w:hAnsi="Bookman Old Style"/>
          <w:sz w:val="24"/>
          <w:szCs w:val="24"/>
        </w:rPr>
        <w:t xml:space="preserve"> </w:t>
      </w:r>
      <w:r w:rsidRPr="009A6884">
        <w:rPr>
          <w:rFonts w:ascii="Bookman Old Style" w:hAnsi="Bookman Old Style"/>
          <w:sz w:val="24"/>
          <w:szCs w:val="24"/>
        </w:rPr>
        <w:t>N,</w:t>
      </w:r>
      <w:r w:rsidR="001F2587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9A6884">
        <w:rPr>
          <w:rFonts w:ascii="Bookman Old Style" w:hAnsi="Bookman Old Style"/>
          <w:sz w:val="24"/>
          <w:szCs w:val="24"/>
        </w:rPr>
        <w:t>P,Q</w:t>
      </w:r>
      <w:proofErr w:type="gramEnd"/>
      <w:r w:rsidRPr="009A6884">
        <w:rPr>
          <w:rFonts w:ascii="Bookman Old Style" w:hAnsi="Bookman Old Style"/>
          <w:sz w:val="24"/>
          <w:szCs w:val="24"/>
        </w:rPr>
        <w:t xml:space="preserve"> et R ; </w:t>
      </w:r>
    </w:p>
    <w:p w14:paraId="2457ACE5" w14:textId="7BB14142" w:rsidR="0065548E" w:rsidRPr="009A6884" w:rsidRDefault="006D308D" w:rsidP="00126BDC">
      <w:pPr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 </w:t>
      </w:r>
      <w:r w:rsidR="0065548E" w:rsidRPr="009A6884">
        <w:rPr>
          <w:rFonts w:ascii="Bookman Old Style" w:hAnsi="Bookman Old Style"/>
          <w:sz w:val="24"/>
          <w:szCs w:val="24"/>
        </w:rPr>
        <w:t>est ami avec O,</w:t>
      </w:r>
      <w:r w:rsidR="001F2587">
        <w:rPr>
          <w:rFonts w:ascii="Bookman Old Style" w:hAnsi="Bookman Old Style"/>
          <w:sz w:val="24"/>
          <w:szCs w:val="24"/>
        </w:rPr>
        <w:t xml:space="preserve"> </w:t>
      </w:r>
      <w:r w:rsidR="0065548E" w:rsidRPr="009A6884">
        <w:rPr>
          <w:rFonts w:ascii="Bookman Old Style" w:hAnsi="Bookman Old Style"/>
          <w:sz w:val="24"/>
          <w:szCs w:val="24"/>
        </w:rPr>
        <w:t xml:space="preserve">L et M ; </w:t>
      </w:r>
    </w:p>
    <w:p w14:paraId="52908769" w14:textId="32FEF662" w:rsidR="0065548E" w:rsidRPr="009A6884" w:rsidRDefault="0065548E" w:rsidP="00126BDC">
      <w:pPr>
        <w:ind w:left="1134"/>
        <w:rPr>
          <w:rFonts w:ascii="Bookman Old Style" w:hAnsi="Bookman Old Style"/>
          <w:sz w:val="24"/>
          <w:szCs w:val="24"/>
        </w:rPr>
      </w:pPr>
      <w:r w:rsidRPr="009A6884">
        <w:rPr>
          <w:rFonts w:ascii="Bookman Old Style" w:hAnsi="Bookman Old Style"/>
          <w:sz w:val="24"/>
          <w:szCs w:val="24"/>
        </w:rPr>
        <w:t xml:space="preserve">Q est ami avec N et O ; </w:t>
      </w:r>
    </w:p>
    <w:p w14:paraId="5B0EE23F" w14:textId="206432D2" w:rsidR="006D308D" w:rsidRPr="00402938" w:rsidRDefault="0065548E" w:rsidP="00402938">
      <w:pPr>
        <w:ind w:left="1134"/>
        <w:rPr>
          <w:rFonts w:ascii="Bookman Old Style" w:hAnsi="Bookman Old Style"/>
          <w:sz w:val="24"/>
          <w:szCs w:val="24"/>
        </w:rPr>
      </w:pPr>
      <w:r w:rsidRPr="009A6884">
        <w:rPr>
          <w:rFonts w:ascii="Bookman Old Style" w:hAnsi="Bookman Old Style"/>
          <w:sz w:val="24"/>
          <w:szCs w:val="24"/>
        </w:rPr>
        <w:t>R</w:t>
      </w:r>
      <w:r w:rsidR="006D308D">
        <w:rPr>
          <w:rFonts w:ascii="Bookman Old Style" w:hAnsi="Bookman Old Style"/>
          <w:sz w:val="24"/>
          <w:szCs w:val="24"/>
        </w:rPr>
        <w:t xml:space="preserve"> est ami avec O. </w:t>
      </w:r>
    </w:p>
    <w:p w14:paraId="0762B453" w14:textId="77777777" w:rsidR="006D308D" w:rsidRDefault="006D308D" w:rsidP="006D308D">
      <w:pPr>
        <w:shd w:val="clear" w:color="auto" w:fill="FFFFFF"/>
        <w:spacing w:after="100" w:afterAutospacing="1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</w:p>
    <w:p w14:paraId="739E0C4B" w14:textId="3AE27EF7" w:rsidR="0065548E" w:rsidRPr="00126BDC" w:rsidRDefault="0065548E" w:rsidP="00D742BD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126BDC">
        <w:rPr>
          <w:rFonts w:ascii="Bookman Old Style" w:hAnsi="Bookman Old Style"/>
          <w:color w:val="auto"/>
          <w:sz w:val="24"/>
          <w:szCs w:val="24"/>
        </w:rPr>
        <w:t xml:space="preserve">La description de ce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réseau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social,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malgré</w:t>
      </w:r>
      <w:r w:rsidRPr="00126BDC">
        <w:rPr>
          <w:rFonts w:ascii="Bookman Old Style" w:hAnsi="Bookman Old Style"/>
          <w:color w:val="auto"/>
          <w:sz w:val="24"/>
          <w:szCs w:val="24"/>
        </w:rPr>
        <w:t>́ son faible nombre d'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abonnés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, est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déjà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̀ quelque peu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compliquée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, alors imaginez cette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mê</w:t>
      </w:r>
      <w:r w:rsidR="00126BDC" w:rsidRPr="00126BDC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e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description avec un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réseau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social comportant des millions d'entre eux ! </w:t>
      </w:r>
    </w:p>
    <w:p w14:paraId="114A8931" w14:textId="7719EFAD" w:rsidR="0065548E" w:rsidRPr="00126BDC" w:rsidRDefault="0065548E" w:rsidP="00D742BD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126BDC">
        <w:rPr>
          <w:rFonts w:ascii="Bookman Old Style" w:hAnsi="Bookman Old Style"/>
          <w:color w:val="auto"/>
          <w:sz w:val="24"/>
          <w:szCs w:val="24"/>
        </w:rPr>
        <w:t xml:space="preserve">Il existe un moyen plus "visuel" pour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représenter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ce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réseau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social : on peut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représenter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chaque abonné par un cercle (avec le nom de l'abonné situé dans le cercle) et chaque </w:t>
      </w:r>
      <w:r w:rsidRPr="00126BDC">
        <w:rPr>
          <w:rFonts w:ascii="Bookman Old Style" w:hAnsi="Bookman Old Style"/>
          <w:color w:val="auto"/>
          <w:sz w:val="24"/>
          <w:szCs w:val="24"/>
        </w:rPr>
        <w:lastRenderedPageBreak/>
        <w:t xml:space="preserve">relation "X est ami avec Y" par un segment de droite reliant X et Y ("X est ami avec Y" et "Y est ami avec X"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étant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représenté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́ par le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mê</w:t>
      </w:r>
      <w:r w:rsidR="00126BDC" w:rsidRPr="00126BDC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e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segment de droite). </w:t>
      </w:r>
    </w:p>
    <w:p w14:paraId="54A758CA" w14:textId="5AC16B85" w:rsidR="00A3218D" w:rsidRPr="00126BDC" w:rsidRDefault="0065548E" w:rsidP="00D742BD">
      <w:p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126BDC">
        <w:rPr>
          <w:rFonts w:ascii="Bookman Old Style" w:hAnsi="Bookman Old Style"/>
          <w:color w:val="auto"/>
          <w:sz w:val="24"/>
          <w:szCs w:val="24"/>
        </w:rPr>
        <w:t>Le mini</w:t>
      </w:r>
      <w:r w:rsidR="00126BDC">
        <w:rPr>
          <w:rFonts w:ascii="Bookman Old Style" w:hAnsi="Bookman Old Style"/>
          <w:color w:val="auto"/>
          <w:sz w:val="24"/>
          <w:szCs w:val="24"/>
        </w:rPr>
        <w:t xml:space="preserve">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réseau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social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décrit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précédemment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peut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ê</w:t>
      </w:r>
      <w:r w:rsidR="00126BDC" w:rsidRPr="00126BDC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re</w:t>
      </w:r>
      <w:r w:rsidRPr="00126BDC">
        <w:rPr>
          <w:rFonts w:ascii="Bookman Old Style" w:hAnsi="Bookman Old Style"/>
          <w:color w:val="auto"/>
          <w:sz w:val="24"/>
          <w:szCs w:val="24"/>
        </w:rPr>
        <w:t xml:space="preserve"> </w:t>
      </w:r>
      <w:r w:rsidR="00126BDC" w:rsidRPr="00126BDC">
        <w:rPr>
          <w:rFonts w:ascii="Bookman Old Style" w:hAnsi="Bookman Old Style"/>
          <w:color w:val="auto"/>
          <w:sz w:val="24"/>
          <w:szCs w:val="24"/>
        </w:rPr>
        <w:t>modélise</w:t>
      </w:r>
      <w:r w:rsidRPr="00126BDC">
        <w:rPr>
          <w:rFonts w:ascii="Bookman Old Style" w:hAnsi="Bookman Old Style"/>
          <w:color w:val="auto"/>
          <w:sz w:val="24"/>
          <w:szCs w:val="24"/>
        </w:rPr>
        <w:t>́ sous la forme du graphe ci-contre.</w:t>
      </w:r>
    </w:p>
    <w:p w14:paraId="63C2D93A" w14:textId="062A8041" w:rsid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</w:pPr>
      <w:r w:rsidRPr="00761EC1"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  <w:t xml:space="preserve">Un peu de vocabulaire sur les graphes des </w:t>
      </w:r>
      <w:r w:rsidR="00126BDC" w:rsidRPr="00761EC1"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  <w:t>réseaux</w:t>
      </w:r>
      <w:r w:rsidRPr="00761EC1"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  <w:t xml:space="preserve"> sociaux... </w:t>
      </w:r>
    </w:p>
    <w:p w14:paraId="4E73DB82" w14:textId="77777777" w:rsidR="00E33EA7" w:rsidRPr="00761EC1" w:rsidRDefault="00E33EA7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b/>
          <w:bCs/>
          <w:i/>
          <w:iCs/>
          <w:color w:val="auto"/>
          <w:sz w:val="24"/>
          <w:szCs w:val="24"/>
        </w:rPr>
      </w:pPr>
    </w:p>
    <w:p w14:paraId="3C39E217" w14:textId="01DA726E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761EC1">
        <w:rPr>
          <w:rFonts w:ascii="Bookman Old Style" w:hAnsi="Bookman Old Style"/>
          <w:b/>
          <w:bCs/>
          <w:color w:val="auto"/>
          <w:sz w:val="24"/>
          <w:szCs w:val="24"/>
        </w:rPr>
        <w:t>La distance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entre deux sommets d'un graphe est le nombre minimum d'</w:t>
      </w:r>
      <w:r w:rsidR="00126BDC" w:rsidRPr="00761EC1">
        <w:rPr>
          <w:rFonts w:ascii="Bookman Old Style" w:hAnsi="Bookman Old Style"/>
          <w:color w:val="auto"/>
          <w:sz w:val="24"/>
          <w:szCs w:val="24"/>
        </w:rPr>
        <w:t>arê</w:t>
      </w:r>
      <w:r w:rsidR="00126BDC" w:rsidRPr="00761EC1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126BDC" w:rsidRPr="00761EC1">
        <w:rPr>
          <w:rFonts w:ascii="Bookman Old Style" w:hAnsi="Bookman Old Style"/>
          <w:color w:val="auto"/>
          <w:sz w:val="24"/>
          <w:szCs w:val="24"/>
        </w:rPr>
        <w:t>es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pour aller du sommet à un autre. </w:t>
      </w:r>
    </w:p>
    <w:p w14:paraId="7CEAF0F9" w14:textId="429686A3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i/>
          <w:iCs/>
          <w:color w:val="auto"/>
          <w:sz w:val="24"/>
          <w:szCs w:val="24"/>
        </w:rPr>
      </w:pP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Exemple : entre L et R la distance est 2. </w:t>
      </w:r>
    </w:p>
    <w:p w14:paraId="0B4CECA5" w14:textId="7DBF3DD4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761EC1">
        <w:rPr>
          <w:rFonts w:ascii="Bookman Old Style" w:hAnsi="Bookman Old Style"/>
          <w:b/>
          <w:bCs/>
          <w:color w:val="auto"/>
          <w:sz w:val="24"/>
          <w:szCs w:val="24"/>
        </w:rPr>
        <w:t>L'</w:t>
      </w:r>
      <w:r w:rsidR="00126BDC" w:rsidRPr="00761EC1">
        <w:rPr>
          <w:rFonts w:ascii="Bookman Old Style" w:hAnsi="Bookman Old Style"/>
          <w:b/>
          <w:bCs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d'un sommet est la distance maximale existant entre ce sommet et les autres sommets du graphe. </w:t>
      </w:r>
    </w:p>
    <w:p w14:paraId="45D20508" w14:textId="0B9BE521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i/>
          <w:iCs/>
          <w:color w:val="auto"/>
          <w:sz w:val="24"/>
          <w:szCs w:val="24"/>
        </w:rPr>
      </w:pP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>Exemple : pour le sommet Q, la plus grande distance avec un autre sommet est 3 ; l'</w:t>
      </w:r>
      <w:r w:rsidR="00126BDC" w:rsidRPr="00761EC1">
        <w:rPr>
          <w:rFonts w:ascii="Bookman Old Style" w:hAnsi="Bookman Old Style"/>
          <w:i/>
          <w:iCs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 est donc de 3. </w:t>
      </w:r>
    </w:p>
    <w:p w14:paraId="1F71DC42" w14:textId="148436AA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761EC1">
        <w:rPr>
          <w:rFonts w:ascii="Bookman Old Style" w:hAnsi="Bookman Old Style"/>
          <w:b/>
          <w:bCs/>
          <w:color w:val="auto"/>
          <w:sz w:val="24"/>
          <w:szCs w:val="24"/>
        </w:rPr>
        <w:t>Le centre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d'un graphe est le sommet d'</w:t>
      </w:r>
      <w:r w:rsidR="00126BDC" w:rsidRPr="00761EC1">
        <w:rPr>
          <w:rFonts w:ascii="Bookman Old Style" w:hAnsi="Bookman Old Style"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minimal (le centre n'est pas </w:t>
      </w:r>
      <w:r w:rsidR="00126BDC" w:rsidRPr="00761EC1">
        <w:rPr>
          <w:rFonts w:ascii="Bookman Old Style" w:hAnsi="Bookman Old Style"/>
          <w:color w:val="auto"/>
          <w:sz w:val="24"/>
          <w:szCs w:val="24"/>
        </w:rPr>
        <w:t>nécessairement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unique). </w:t>
      </w:r>
    </w:p>
    <w:p w14:paraId="2356F14B" w14:textId="721C5B12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i/>
          <w:iCs/>
          <w:color w:val="auto"/>
          <w:sz w:val="24"/>
          <w:szCs w:val="24"/>
        </w:rPr>
      </w:pP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Exemple : les sommets Q et R ont un </w:t>
      </w:r>
      <w:r w:rsidR="00126BDC" w:rsidRPr="00761EC1">
        <w:rPr>
          <w:rFonts w:ascii="Bookman Old Style" w:hAnsi="Bookman Old Style"/>
          <w:i/>
          <w:iCs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 de 3, les autres un </w:t>
      </w:r>
      <w:r w:rsidR="00126BDC" w:rsidRPr="00761EC1">
        <w:rPr>
          <w:rFonts w:ascii="Bookman Old Style" w:hAnsi="Bookman Old Style"/>
          <w:i/>
          <w:iCs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 de 2 ; les centres sont donc L, N, O,</w:t>
      </w:r>
      <w:r w:rsidR="00EC48FA" w:rsidRPr="00E33EA7">
        <w:rPr>
          <w:rFonts w:ascii="Bookman Old Style" w:hAnsi="Bookman Old Style"/>
          <w:i/>
          <w:iCs/>
          <w:color w:val="auto"/>
          <w:sz w:val="24"/>
          <w:szCs w:val="24"/>
        </w:rPr>
        <w:t xml:space="preserve"> </w:t>
      </w: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P. </w:t>
      </w:r>
    </w:p>
    <w:p w14:paraId="601368F6" w14:textId="2CDE9443" w:rsidR="00EC48FA" w:rsidRPr="00E33EA7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761EC1">
        <w:rPr>
          <w:rFonts w:ascii="Bookman Old Style" w:hAnsi="Bookman Old Style"/>
          <w:b/>
          <w:bCs/>
          <w:color w:val="auto"/>
          <w:sz w:val="24"/>
          <w:szCs w:val="24"/>
        </w:rPr>
        <w:t>Le rayon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d'un graphe est l'</w:t>
      </w:r>
      <w:r w:rsidR="00126BDC" w:rsidRPr="00761EC1">
        <w:rPr>
          <w:rFonts w:ascii="Bookman Old Style" w:hAnsi="Bookman Old Style"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d'un centre du graphe. </w:t>
      </w:r>
    </w:p>
    <w:p w14:paraId="3AB1B1C3" w14:textId="4D381873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i/>
          <w:iCs/>
          <w:color w:val="auto"/>
          <w:sz w:val="24"/>
          <w:szCs w:val="24"/>
        </w:rPr>
      </w:pP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Exemple : les centres L, N, O, P ont un </w:t>
      </w:r>
      <w:r w:rsidR="00126BDC" w:rsidRPr="00761EC1">
        <w:rPr>
          <w:rFonts w:ascii="Bookman Old Style" w:hAnsi="Bookman Old Style"/>
          <w:i/>
          <w:iCs/>
          <w:color w:val="auto"/>
          <w:sz w:val="24"/>
          <w:szCs w:val="24"/>
        </w:rPr>
        <w:t>écartement</w:t>
      </w:r>
      <w:r w:rsidRPr="00761EC1">
        <w:rPr>
          <w:rFonts w:ascii="Bookman Old Style" w:hAnsi="Bookman Old Style"/>
          <w:i/>
          <w:iCs/>
          <w:color w:val="auto"/>
          <w:sz w:val="24"/>
          <w:szCs w:val="24"/>
        </w:rPr>
        <w:t xml:space="preserve"> de 2 ; le rayon du graphe est donc 2. </w:t>
      </w:r>
    </w:p>
    <w:p w14:paraId="4DFD623A" w14:textId="603AA953" w:rsidR="00761EC1" w:rsidRPr="00761EC1" w:rsidRDefault="00761EC1" w:rsidP="00EC48FA">
      <w:pPr>
        <w:shd w:val="clear" w:color="auto" w:fill="FFFFFF"/>
        <w:spacing w:after="0" w:line="240" w:lineRule="auto"/>
        <w:ind w:left="0" w:firstLine="0"/>
        <w:jc w:val="both"/>
        <w:rPr>
          <w:rFonts w:ascii="Bookman Old Style" w:hAnsi="Bookman Old Style"/>
          <w:color w:val="auto"/>
          <w:sz w:val="24"/>
          <w:szCs w:val="24"/>
        </w:rPr>
      </w:pPr>
      <w:r w:rsidRPr="00761EC1">
        <w:rPr>
          <w:rFonts w:ascii="Bookman Old Style" w:hAnsi="Bookman Old Style"/>
          <w:b/>
          <w:bCs/>
          <w:color w:val="auto"/>
          <w:sz w:val="24"/>
          <w:szCs w:val="24"/>
        </w:rPr>
        <w:t xml:space="preserve">Le </w:t>
      </w:r>
      <w:r w:rsidR="00126BDC" w:rsidRPr="00761EC1">
        <w:rPr>
          <w:rFonts w:ascii="Bookman Old Style" w:hAnsi="Bookman Old Style"/>
          <w:b/>
          <w:bCs/>
          <w:color w:val="auto"/>
          <w:sz w:val="24"/>
          <w:szCs w:val="24"/>
        </w:rPr>
        <w:t>diamètre</w:t>
      </w:r>
      <w:r w:rsidRPr="00761EC1">
        <w:rPr>
          <w:rFonts w:ascii="Bookman Old Style" w:hAnsi="Bookman Old Style"/>
          <w:color w:val="auto"/>
          <w:sz w:val="24"/>
          <w:szCs w:val="24"/>
        </w:rPr>
        <w:t xml:space="preserve"> d'un graphe est la distance maximale entre deux sommets du graphe. </w:t>
      </w:r>
    </w:p>
    <w:p w14:paraId="0CAE237D" w14:textId="2295CE9A" w:rsidR="00761EC1" w:rsidRPr="00A3218D" w:rsidRDefault="00761EC1" w:rsidP="6FCEFA0D">
      <w:pPr>
        <w:shd w:val="clear" w:color="auto" w:fill="FFFFFF" w:themeFill="background1"/>
        <w:spacing w:after="0" w:line="240" w:lineRule="auto"/>
        <w:ind w:left="0" w:firstLine="0"/>
        <w:jc w:val="both"/>
        <w:rPr>
          <w:rFonts w:ascii="Bookman Old Style" w:hAnsi="Bookman Old Style"/>
          <w:i/>
          <w:iCs/>
          <w:color w:val="auto"/>
          <w:sz w:val="23"/>
          <w:szCs w:val="23"/>
        </w:rPr>
      </w:pPr>
      <w:r w:rsidRPr="00A3218D">
        <w:rPr>
          <w:rFonts w:ascii="Bookman Old Style" w:hAnsi="Bookman Old Style"/>
          <w:i/>
          <w:iCs/>
          <w:color w:val="auto"/>
          <w:sz w:val="23"/>
          <w:szCs w:val="23"/>
        </w:rPr>
        <w:t>Exemple : l’</w:t>
      </w:r>
      <w:r w:rsidR="00126BDC" w:rsidRPr="00A3218D">
        <w:rPr>
          <w:rFonts w:ascii="Bookman Old Style" w:hAnsi="Bookman Old Style"/>
          <w:i/>
          <w:iCs/>
          <w:color w:val="auto"/>
          <w:sz w:val="23"/>
          <w:szCs w:val="23"/>
        </w:rPr>
        <w:t>écartement</w:t>
      </w:r>
      <w:r w:rsidRPr="00A3218D">
        <w:rPr>
          <w:rFonts w:ascii="Bookman Old Style" w:hAnsi="Bookman Old Style"/>
          <w:i/>
          <w:iCs/>
          <w:color w:val="auto"/>
          <w:sz w:val="23"/>
          <w:szCs w:val="23"/>
        </w:rPr>
        <w:t xml:space="preserve"> max </w:t>
      </w:r>
      <w:r w:rsidR="00126BDC" w:rsidRPr="00A3218D">
        <w:rPr>
          <w:rFonts w:ascii="Bookman Old Style" w:hAnsi="Bookman Old Style"/>
          <w:i/>
          <w:iCs/>
          <w:color w:val="auto"/>
          <w:sz w:val="23"/>
          <w:szCs w:val="23"/>
        </w:rPr>
        <w:t>étant</w:t>
      </w:r>
      <w:r w:rsidRPr="00A3218D">
        <w:rPr>
          <w:rFonts w:ascii="Bookman Old Style" w:hAnsi="Bookman Old Style"/>
          <w:i/>
          <w:iCs/>
          <w:color w:val="auto"/>
          <w:sz w:val="23"/>
          <w:szCs w:val="23"/>
        </w:rPr>
        <w:t xml:space="preserve"> 3 (entre Q et M ou entre R et M), le </w:t>
      </w:r>
      <w:r w:rsidR="00126BDC" w:rsidRPr="00A3218D">
        <w:rPr>
          <w:rFonts w:ascii="Bookman Old Style" w:hAnsi="Bookman Old Style"/>
          <w:i/>
          <w:iCs/>
          <w:color w:val="auto"/>
          <w:sz w:val="23"/>
          <w:szCs w:val="23"/>
        </w:rPr>
        <w:t>diamètre</w:t>
      </w:r>
      <w:r w:rsidRPr="00A3218D">
        <w:rPr>
          <w:rFonts w:ascii="Bookman Old Style" w:hAnsi="Bookman Old Style"/>
          <w:i/>
          <w:iCs/>
          <w:color w:val="auto"/>
          <w:sz w:val="23"/>
          <w:szCs w:val="23"/>
        </w:rPr>
        <w:t xml:space="preserve"> du graphe est 3. </w:t>
      </w:r>
    </w:p>
    <w:p w14:paraId="3A1643A2" w14:textId="15BEB712" w:rsidR="00980FAB" w:rsidRPr="00A3218D" w:rsidRDefault="00980FAB" w:rsidP="007E231C">
      <w:pPr>
        <w:spacing w:after="0" w:line="240" w:lineRule="auto"/>
        <w:ind w:left="0" w:firstLine="0"/>
        <w:rPr>
          <w:rFonts w:ascii="Bookman Old Style" w:hAnsi="Bookman Old Style"/>
          <w:sz w:val="24"/>
          <w:szCs w:val="24"/>
        </w:rPr>
      </w:pPr>
    </w:p>
    <w:p w14:paraId="25992D09" w14:textId="15BEB712" w:rsidR="00980FAB" w:rsidRPr="00A3218D" w:rsidRDefault="00980FAB" w:rsidP="007E231C">
      <w:pPr>
        <w:spacing w:after="0" w:line="240" w:lineRule="auto"/>
        <w:ind w:left="0" w:firstLine="0"/>
        <w:rPr>
          <w:rFonts w:ascii="Bookman Old Style" w:hAnsi="Bookman Old Style"/>
          <w:sz w:val="24"/>
          <w:szCs w:val="24"/>
        </w:rPr>
      </w:pPr>
    </w:p>
    <w:p w14:paraId="62FFF183" w14:textId="33060E28" w:rsidR="002F07FF" w:rsidRDefault="00DE7BEA" w:rsidP="00153284">
      <w:pPr>
        <w:pStyle w:val="Paragraphedeliste"/>
        <w:numPr>
          <w:ilvl w:val="0"/>
          <w:numId w:val="23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 w:rsidRPr="00153284">
        <w:rPr>
          <w:rFonts w:ascii="Bookman Old Style" w:hAnsi="Bookman Old Style"/>
          <w:color w:val="0070C0"/>
          <w:sz w:val="24"/>
          <w:szCs w:val="24"/>
        </w:rPr>
        <w:t>Construisez</w:t>
      </w:r>
      <w:r w:rsidR="00C753E5" w:rsidRPr="00153284">
        <w:rPr>
          <w:rFonts w:ascii="Bookman Old Style" w:hAnsi="Bookman Old Style"/>
          <w:color w:val="0070C0"/>
          <w:sz w:val="24"/>
          <w:szCs w:val="24"/>
        </w:rPr>
        <w:t xml:space="preserve"> un graphe de réseau social à partir des informations suivantes</w:t>
      </w:r>
      <w:r w:rsidR="00980FAB" w:rsidRPr="00153284">
        <w:rPr>
          <w:rFonts w:ascii="Bookman Old Style" w:hAnsi="Bookman Old Style"/>
          <w:color w:val="0070C0"/>
          <w:sz w:val="24"/>
          <w:szCs w:val="24"/>
        </w:rPr>
        <w:t> :</w:t>
      </w:r>
    </w:p>
    <w:p w14:paraId="0A59E708" w14:textId="7FF0C2D4" w:rsidR="00A3218D" w:rsidRPr="00153284" w:rsidRDefault="00402938" w:rsidP="00A3218D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noProof/>
          <w:color w:val="0070C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42" behindDoc="0" locked="0" layoutInCell="1" allowOverlap="1" wp14:anchorId="39B1939E" wp14:editId="43963AD8">
                <wp:simplePos x="0" y="0"/>
                <wp:positionH relativeFrom="column">
                  <wp:posOffset>3354503</wp:posOffset>
                </wp:positionH>
                <wp:positionV relativeFrom="paragraph">
                  <wp:posOffset>101916</wp:posOffset>
                </wp:positionV>
                <wp:extent cx="1828800" cy="1569808"/>
                <wp:effectExtent l="0" t="0" r="19050" b="1143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569808"/>
                          <a:chOff x="0" y="0"/>
                          <a:chExt cx="1818281" cy="1706106"/>
                        </a:xfrm>
                      </wpg:grpSpPr>
                      <wps:wsp>
                        <wps:cNvPr id="15" name="Ellipse 15"/>
                        <wps:cNvSpPr/>
                        <wps:spPr>
                          <a:xfrm>
                            <a:off x="0" y="13597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A3E1A" w14:textId="624F214C" w:rsidR="00B8278E" w:rsidRDefault="00B8278E" w:rsidP="00E01C55">
                              <w:pPr>
                                <w:ind w:left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10197" y="62886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1A5D4" w14:textId="12658594" w:rsidR="00B8278E" w:rsidRDefault="00B8278E" w:rsidP="00E01C55">
                              <w:pPr>
                                <w:ind w:left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lipse 18"/>
                        <wps:cNvSpPr/>
                        <wps:spPr>
                          <a:xfrm>
                            <a:off x="346724" y="1346106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7BAD3A" w14:textId="145A767C" w:rsidR="00B8278E" w:rsidRDefault="00B8278E" w:rsidP="00E01C55">
                              <w:pPr>
                                <w:ind w:left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lipse 19"/>
                        <wps:cNvSpPr/>
                        <wps:spPr>
                          <a:xfrm>
                            <a:off x="703646" y="628863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0CA63" w14:textId="6807624E" w:rsidR="00B8278E" w:rsidRDefault="00B8278E" w:rsidP="00E01C55">
                              <w:pPr>
                                <w:ind w:left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758034" y="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8C55E" w14:textId="51CC2158" w:rsidR="00B8278E" w:rsidRDefault="00B8278E" w:rsidP="00E01C55">
                              <w:pPr>
                                <w:ind w:left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1458281" y="91780"/>
                            <a:ext cx="360000" cy="36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8610E" w14:textId="6D868701" w:rsidR="00B8278E" w:rsidRDefault="00B8278E" w:rsidP="00E01C55">
                              <w:pPr>
                                <w:ind w:left="0"/>
                              </w:pPr>
                              <w:r>
                                <w:t>F</w:t>
                              </w:r>
                            </w:p>
                            <w:p w14:paraId="5CF61431" w14:textId="77777777" w:rsidR="00B8278E" w:rsidRDefault="00B8278E" w:rsidP="00E01C55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>
                            <a:off x="186959" y="384116"/>
                            <a:ext cx="4526" cy="2353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356922" y="186960"/>
                            <a:ext cx="420986" cy="4707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>
                            <a:off x="227750" y="985785"/>
                            <a:ext cx="190123" cy="40740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 flipH="1">
                            <a:off x="645858" y="995983"/>
                            <a:ext cx="239917" cy="3847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flipV="1">
                            <a:off x="356922" y="173363"/>
                            <a:ext cx="393826" cy="905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121754" y="183560"/>
                            <a:ext cx="334978" cy="680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28"/>
                        <wps:cNvCnPr/>
                        <wps:spPr>
                          <a:xfrm flipH="1">
                            <a:off x="900803" y="353523"/>
                            <a:ext cx="27161" cy="28065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1939E" id="Groupe 29" o:spid="_x0000_s1026" style="position:absolute;left:0;text-align:left;margin-left:264.15pt;margin-top:8pt;width:2in;height:123.6pt;z-index:251687942;mso-width-relative:margin;mso-height-relative:margin" coordsize="18182,1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">
                <v:oval id="Ellipse 15" o:spid="_x0000_s1027" style="position:absolute;top:13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1A3E1A" w14:textId="624F214C" w:rsidR="00B8278E" w:rsidRDefault="00B8278E" w:rsidP="00E01C55">
                        <w:pPr>
                          <w:ind w:left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Ellipse 17" o:spid="_x0000_s1028" style="position:absolute;left:101;top:628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C71A5D4" w14:textId="12658594" w:rsidR="00B8278E" w:rsidRDefault="00B8278E" w:rsidP="00E01C55">
                        <w:pPr>
                          <w:ind w:left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Ellipse 18" o:spid="_x0000_s1029" style="position:absolute;left:3467;top:1346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77BAD3A" w14:textId="145A767C" w:rsidR="00B8278E" w:rsidRDefault="00B8278E" w:rsidP="00E01C55">
                        <w:pPr>
                          <w:ind w:left="0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Ellipse 19" o:spid="_x0000_s1030" style="position:absolute;left:7036;top:628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40CA63" w14:textId="6807624E" w:rsidR="00B8278E" w:rsidRDefault="00B8278E" w:rsidP="00E01C55">
                        <w:pPr>
                          <w:ind w:left="0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Ellipse 20" o:spid="_x0000_s1031" style="position:absolute;left:758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848C55E" w14:textId="51CC2158" w:rsidR="00B8278E" w:rsidRDefault="00B8278E" w:rsidP="00E01C55">
                        <w:pPr>
                          <w:ind w:left="0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Ellipse 21" o:spid="_x0000_s1032" style="position:absolute;left:14582;top:91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D8610E" w14:textId="6D868701" w:rsidR="00B8278E" w:rsidRDefault="00B8278E" w:rsidP="00E01C55">
                        <w:pPr>
                          <w:ind w:left="0"/>
                        </w:pPr>
                        <w:r>
                          <w:t>F</w:t>
                        </w:r>
                      </w:p>
                      <w:p w14:paraId="5CF61431" w14:textId="77777777" w:rsidR="00B8278E" w:rsidRDefault="00B8278E" w:rsidP="00E01C55">
                        <w:pPr>
                          <w:ind w:left="0"/>
                        </w:pPr>
                      </w:p>
                    </w:txbxContent>
                  </v:textbox>
                </v:oval>
                <v:line id="Connecteur droit 22" o:spid="_x0000_s1033" style="position:absolute;visibility:visible;mso-wrap-style:square" from="1869,3841" to="1914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" strokecolor="black [3213]" strokeweight="1.5pt">
                  <v:stroke joinstyle="miter"/>
                </v:line>
                <v:line id="Connecteur droit 23" o:spid="_x0000_s1034" style="position:absolute;visibility:visible;mso-wrap-style:square" from="3569,1869" to="7779,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<v:stroke joinstyle="miter"/>
                </v:line>
                <v:line id="Connecteur droit 24" o:spid="_x0000_s1035" style="position:absolute;visibility:visible;mso-wrap-style:square" from="2277,9857" to="4178,13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" strokecolor="black [3213]" strokeweight="1.5pt">
                  <v:stroke joinstyle="miter"/>
                </v:line>
                <v:line id="Connecteur droit 25" o:spid="_x0000_s1036" style="position:absolute;flip:x;visibility:visible;mso-wrap-style:square" from="6458,9959" to="8857,13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" strokecolor="black [3213]" strokeweight="1.5pt">
                  <v:stroke joinstyle="miter"/>
                </v:line>
                <v:line id="Connecteur droit 26" o:spid="_x0000_s1037" style="position:absolute;flip:y;visibility:visible;mso-wrap-style:square" from="3569,1733" to="7507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" strokecolor="black [3213]" strokeweight="1.5pt">
                  <v:stroke joinstyle="miter"/>
                </v:line>
                <v:line id="Connecteur droit 27" o:spid="_x0000_s1038" style="position:absolute;visibility:visible;mso-wrap-style:square" from="11217,1835" to="14567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4x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" strokecolor="black [3213]" strokeweight="1.5pt">
                  <v:stroke joinstyle="miter"/>
                </v:line>
                <v:line id="Connecteur droit 28" o:spid="_x0000_s1039" style="position:absolute;flip:x;visibility:visible;mso-wrap-style:square" from="9008,3535" to="9279,6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sD3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Y9CX9ALm4AQAA//8DAFBLAQItABQABgAIAAAAIQDb4fbL7gAAAIUBAAATAAAAAAAAAAAAAAAA&#10;AAAAAABbQ29udGVudF9UeXBlc10ueG1sUEsBAi0AFAAGAAgAAAAhAFr0LFu/AAAAFQEAAAsAAAAA&#10;AAAAAAAAAAAAHwEAAF9yZWxzLy5yZWxzUEsBAi0AFAAGAAgAAAAhAL6SwPf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08221941" w14:textId="27BAA096" w:rsidR="007619DD" w:rsidRPr="00153284" w:rsidRDefault="007619DD" w:rsidP="00153284">
      <w:pPr>
        <w:pStyle w:val="Paragraphedeliste"/>
        <w:numPr>
          <w:ilvl w:val="0"/>
          <w:numId w:val="24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 w:rsidRPr="00153284">
        <w:rPr>
          <w:rFonts w:ascii="Bookman Old Style" w:hAnsi="Bookman Old Style"/>
          <w:color w:val="0070C0"/>
          <w:sz w:val="24"/>
          <w:szCs w:val="24"/>
        </w:rPr>
        <w:t>A est ami avec B, D et E ;</w:t>
      </w:r>
    </w:p>
    <w:p w14:paraId="7FFE7B70" w14:textId="43A22FA2" w:rsidR="007619DD" w:rsidRPr="00153284" w:rsidRDefault="007619DD" w:rsidP="00153284">
      <w:pPr>
        <w:pStyle w:val="Paragraphedeliste"/>
        <w:numPr>
          <w:ilvl w:val="0"/>
          <w:numId w:val="24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 w:rsidRPr="00153284">
        <w:rPr>
          <w:rFonts w:ascii="Bookman Old Style" w:hAnsi="Bookman Old Style"/>
          <w:color w:val="0070C0"/>
          <w:sz w:val="24"/>
          <w:szCs w:val="24"/>
        </w:rPr>
        <w:t>B est ami avec A, C et D ;</w:t>
      </w:r>
    </w:p>
    <w:p w14:paraId="66D39635" w14:textId="24A58491" w:rsidR="007619DD" w:rsidRPr="00153284" w:rsidRDefault="00F5424A" w:rsidP="00153284">
      <w:pPr>
        <w:pStyle w:val="Paragraphedeliste"/>
        <w:numPr>
          <w:ilvl w:val="0"/>
          <w:numId w:val="24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proofErr w:type="spellStart"/>
      <w:r w:rsidRPr="00153284">
        <w:rPr>
          <w:rFonts w:ascii="Bookman Old Style" w:hAnsi="Bookman Old Style"/>
          <w:color w:val="0070C0"/>
          <w:sz w:val="24"/>
          <w:szCs w:val="24"/>
        </w:rPr>
        <w:t>C est</w:t>
      </w:r>
      <w:proofErr w:type="spellEnd"/>
      <w:r w:rsidRPr="00153284">
        <w:rPr>
          <w:rFonts w:ascii="Bookman Old Style" w:hAnsi="Bookman Old Style"/>
          <w:color w:val="0070C0"/>
          <w:sz w:val="24"/>
          <w:szCs w:val="24"/>
        </w:rPr>
        <w:t xml:space="preserve"> ami avec B et D ;</w:t>
      </w:r>
    </w:p>
    <w:p w14:paraId="2F375ADD" w14:textId="526F45A9" w:rsidR="00F5424A" w:rsidRPr="00153284" w:rsidRDefault="00402938" w:rsidP="00153284">
      <w:pPr>
        <w:pStyle w:val="Paragraphedeliste"/>
        <w:numPr>
          <w:ilvl w:val="0"/>
          <w:numId w:val="24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90" behindDoc="0" locked="0" layoutInCell="1" allowOverlap="1" wp14:anchorId="6CB7EE62" wp14:editId="2E4D51FF">
                <wp:simplePos x="0" y="0"/>
                <wp:positionH relativeFrom="column">
                  <wp:posOffset>3735624</wp:posOffset>
                </wp:positionH>
                <wp:positionV relativeFrom="paragraph">
                  <wp:posOffset>89135</wp:posOffset>
                </wp:positionV>
                <wp:extent cx="330254" cy="15857"/>
                <wp:effectExtent l="0" t="0" r="31750" b="2286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54" cy="158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3AC8C" id="Connecteur droit 30" o:spid="_x0000_s1026" style="position:absolute;z-index:251689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5pt,7pt" to="320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153820" w:rsidRPr="00153284">
        <w:rPr>
          <w:rFonts w:ascii="Bookman Old Style" w:hAnsi="Bookman Old Style"/>
          <w:color w:val="0070C0"/>
          <w:sz w:val="24"/>
          <w:szCs w:val="24"/>
        </w:rPr>
        <w:t>D est ami</w:t>
      </w:r>
      <w:r w:rsidR="005852CD" w:rsidRPr="00153284">
        <w:rPr>
          <w:rFonts w:ascii="Bookman Old Style" w:hAnsi="Bookman Old Style"/>
          <w:color w:val="0070C0"/>
          <w:sz w:val="24"/>
          <w:szCs w:val="24"/>
        </w:rPr>
        <w:t xml:space="preserve"> </w:t>
      </w:r>
      <w:r w:rsidR="00E81360" w:rsidRPr="00153284">
        <w:rPr>
          <w:rFonts w:ascii="Bookman Old Style" w:hAnsi="Bookman Old Style"/>
          <w:color w:val="0070C0"/>
          <w:sz w:val="24"/>
          <w:szCs w:val="24"/>
        </w:rPr>
        <w:t xml:space="preserve">avec </w:t>
      </w:r>
      <w:r w:rsidR="00246960" w:rsidRPr="00153284">
        <w:rPr>
          <w:rFonts w:ascii="Bookman Old Style" w:hAnsi="Bookman Old Style"/>
          <w:color w:val="0070C0"/>
          <w:sz w:val="24"/>
          <w:szCs w:val="24"/>
        </w:rPr>
        <w:t>A, B, C et E ;</w:t>
      </w:r>
    </w:p>
    <w:p w14:paraId="739B1D23" w14:textId="31335177" w:rsidR="000D6209" w:rsidRPr="00153284" w:rsidRDefault="000D6209" w:rsidP="00153284">
      <w:pPr>
        <w:pStyle w:val="Paragraphedeliste"/>
        <w:numPr>
          <w:ilvl w:val="0"/>
          <w:numId w:val="24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 w:rsidRPr="00153284">
        <w:rPr>
          <w:rFonts w:ascii="Bookman Old Style" w:hAnsi="Bookman Old Style"/>
          <w:color w:val="0070C0"/>
          <w:sz w:val="24"/>
          <w:szCs w:val="24"/>
        </w:rPr>
        <w:t xml:space="preserve">E est ami avec </w:t>
      </w:r>
      <w:r w:rsidR="00363A10">
        <w:rPr>
          <w:rFonts w:ascii="Bookman Old Style" w:hAnsi="Bookman Old Style"/>
          <w:color w:val="0070C0"/>
          <w:sz w:val="24"/>
          <w:szCs w:val="24"/>
        </w:rPr>
        <w:t xml:space="preserve">A, D </w:t>
      </w:r>
      <w:r w:rsidR="00D83D79" w:rsidRPr="00153284">
        <w:rPr>
          <w:rFonts w:ascii="Bookman Old Style" w:hAnsi="Bookman Old Style"/>
          <w:color w:val="0070C0"/>
          <w:sz w:val="24"/>
          <w:szCs w:val="24"/>
        </w:rPr>
        <w:t>et F ;</w:t>
      </w:r>
    </w:p>
    <w:p w14:paraId="4056CCA0" w14:textId="321CFC66" w:rsidR="00126BDC" w:rsidRDefault="00D83D79" w:rsidP="00E01C55">
      <w:pPr>
        <w:pStyle w:val="Paragraphedeliste"/>
        <w:numPr>
          <w:ilvl w:val="0"/>
          <w:numId w:val="24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 w:rsidRPr="00153284">
        <w:rPr>
          <w:rFonts w:ascii="Bookman Old Style" w:hAnsi="Bookman Old Style"/>
          <w:color w:val="0070C0"/>
          <w:sz w:val="24"/>
          <w:szCs w:val="24"/>
        </w:rPr>
        <w:t>F est ami avec E</w:t>
      </w:r>
    </w:p>
    <w:p w14:paraId="1D0B9186" w14:textId="1BDDF8DF" w:rsidR="00402938" w:rsidRDefault="00402938" w:rsidP="00402938">
      <w:p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</w:p>
    <w:p w14:paraId="2DA14267" w14:textId="0093EEF0" w:rsidR="00402938" w:rsidRDefault="00402938" w:rsidP="00402938">
      <w:p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</w:p>
    <w:p w14:paraId="4642125A" w14:textId="77777777" w:rsidR="00402938" w:rsidRPr="00402938" w:rsidRDefault="00402938" w:rsidP="00402938">
      <w:p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</w:p>
    <w:p w14:paraId="3995C033" w14:textId="77777777" w:rsidR="00126BDC" w:rsidRPr="00153284" w:rsidRDefault="00126BDC" w:rsidP="005A61BF">
      <w:pPr>
        <w:pStyle w:val="Paragraphedeliste"/>
        <w:spacing w:after="0" w:line="240" w:lineRule="auto"/>
        <w:ind w:left="1440" w:firstLine="0"/>
        <w:rPr>
          <w:rFonts w:ascii="Bookman Old Style" w:hAnsi="Bookman Old Style"/>
          <w:color w:val="0070C0"/>
          <w:sz w:val="24"/>
          <w:szCs w:val="24"/>
        </w:rPr>
      </w:pPr>
    </w:p>
    <w:p w14:paraId="2B4A989D" w14:textId="6C874CE7" w:rsidR="00C83B96" w:rsidRDefault="00C83B96" w:rsidP="00153284">
      <w:pPr>
        <w:pStyle w:val="Paragraphedeliste"/>
        <w:numPr>
          <w:ilvl w:val="0"/>
          <w:numId w:val="23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 w:rsidRPr="00153284">
        <w:rPr>
          <w:rFonts w:ascii="Bookman Old Style" w:hAnsi="Bookman Old Style"/>
          <w:color w:val="0070C0"/>
          <w:sz w:val="24"/>
          <w:szCs w:val="24"/>
        </w:rPr>
        <w:t xml:space="preserve">Compléter </w:t>
      </w:r>
      <w:r w:rsidR="00D62F93" w:rsidRPr="00153284">
        <w:rPr>
          <w:rFonts w:ascii="Bookman Old Style" w:hAnsi="Bookman Old Style"/>
          <w:color w:val="0070C0"/>
          <w:sz w:val="24"/>
          <w:szCs w:val="24"/>
        </w:rPr>
        <w:t>le tableau ci-dessous des distances entre sommets</w:t>
      </w:r>
      <w:r w:rsidR="00117A0D" w:rsidRPr="00153284">
        <w:rPr>
          <w:rFonts w:ascii="Bookman Old Style" w:hAnsi="Bookman Old Style"/>
          <w:color w:val="0070C0"/>
          <w:sz w:val="24"/>
          <w:szCs w:val="24"/>
        </w:rPr>
        <w:t> :</w:t>
      </w:r>
    </w:p>
    <w:p w14:paraId="5D7429A0" w14:textId="77777777" w:rsidR="005A61BF" w:rsidRPr="00153284" w:rsidRDefault="005A61BF" w:rsidP="005A61BF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  <w:gridCol w:w="1504"/>
      </w:tblGrid>
      <w:tr w:rsidR="000C785E" w:rsidRPr="000C785E" w14:paraId="0F3E834F" w14:textId="77777777" w:rsidTr="000C785E">
        <w:tc>
          <w:tcPr>
            <w:tcW w:w="1504" w:type="dxa"/>
            <w:vAlign w:val="center"/>
          </w:tcPr>
          <w:p w14:paraId="40289D6B" w14:textId="70F38A98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distances</w:t>
            </w:r>
          </w:p>
        </w:tc>
        <w:tc>
          <w:tcPr>
            <w:tcW w:w="1504" w:type="dxa"/>
            <w:vAlign w:val="center"/>
          </w:tcPr>
          <w:p w14:paraId="712BEB2F" w14:textId="4A18CB60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A</w:t>
            </w:r>
          </w:p>
        </w:tc>
        <w:tc>
          <w:tcPr>
            <w:tcW w:w="1504" w:type="dxa"/>
            <w:vAlign w:val="center"/>
          </w:tcPr>
          <w:p w14:paraId="3CEA57B2" w14:textId="343F054E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B</w:t>
            </w:r>
          </w:p>
        </w:tc>
        <w:tc>
          <w:tcPr>
            <w:tcW w:w="1504" w:type="dxa"/>
            <w:vAlign w:val="center"/>
          </w:tcPr>
          <w:p w14:paraId="0533179E" w14:textId="70BB5C99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C</w:t>
            </w:r>
          </w:p>
        </w:tc>
        <w:tc>
          <w:tcPr>
            <w:tcW w:w="1504" w:type="dxa"/>
            <w:vAlign w:val="center"/>
          </w:tcPr>
          <w:p w14:paraId="141DB49C" w14:textId="5EDC3C90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D</w:t>
            </w:r>
          </w:p>
        </w:tc>
        <w:tc>
          <w:tcPr>
            <w:tcW w:w="1504" w:type="dxa"/>
            <w:vAlign w:val="center"/>
          </w:tcPr>
          <w:p w14:paraId="52A67E97" w14:textId="420C3834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E</w:t>
            </w:r>
          </w:p>
        </w:tc>
        <w:tc>
          <w:tcPr>
            <w:tcW w:w="1504" w:type="dxa"/>
            <w:vAlign w:val="center"/>
          </w:tcPr>
          <w:p w14:paraId="5853505A" w14:textId="69D4FF33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F</w:t>
            </w:r>
          </w:p>
        </w:tc>
      </w:tr>
      <w:tr w:rsidR="000C785E" w:rsidRPr="000C785E" w14:paraId="41CDA53A" w14:textId="77777777" w:rsidTr="000C785E">
        <w:tc>
          <w:tcPr>
            <w:tcW w:w="1504" w:type="dxa"/>
            <w:vAlign w:val="center"/>
          </w:tcPr>
          <w:p w14:paraId="6C4035C7" w14:textId="2B4F3F57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A</w:t>
            </w:r>
          </w:p>
        </w:tc>
        <w:tc>
          <w:tcPr>
            <w:tcW w:w="1504" w:type="dxa"/>
            <w:vAlign w:val="center"/>
          </w:tcPr>
          <w:p w14:paraId="765C0974" w14:textId="3FEBE835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43E39237" w14:textId="61DBDB59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0C6D1130" w14:textId="392B2525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4F3923AC" w14:textId="7F165A9E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5E1A5107" w14:textId="3EFBB5C7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32A367B0" w14:textId="4BAD78D0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</w:tr>
      <w:tr w:rsidR="000C785E" w:rsidRPr="000C785E" w14:paraId="4B100091" w14:textId="77777777" w:rsidTr="000C785E">
        <w:tc>
          <w:tcPr>
            <w:tcW w:w="1504" w:type="dxa"/>
            <w:vAlign w:val="center"/>
          </w:tcPr>
          <w:p w14:paraId="09487731" w14:textId="1A3DB118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B</w:t>
            </w:r>
          </w:p>
        </w:tc>
        <w:tc>
          <w:tcPr>
            <w:tcW w:w="1504" w:type="dxa"/>
            <w:vAlign w:val="center"/>
          </w:tcPr>
          <w:p w14:paraId="3C115377" w14:textId="1A7F3231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FBBCCB3" w14:textId="381EB62A" w:rsidR="000C785E" w:rsidRPr="000C785E" w:rsidRDefault="005A61BF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62A8F260" w14:textId="67566439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066736C1" w14:textId="58AF6411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40AC307A" w14:textId="6DD547BB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28CC9229" w14:textId="6712D9E9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3</w:t>
            </w:r>
          </w:p>
        </w:tc>
      </w:tr>
      <w:tr w:rsidR="000C785E" w:rsidRPr="000C785E" w14:paraId="1EEB6AEB" w14:textId="77777777" w:rsidTr="000C785E">
        <w:tc>
          <w:tcPr>
            <w:tcW w:w="1504" w:type="dxa"/>
            <w:vAlign w:val="center"/>
          </w:tcPr>
          <w:p w14:paraId="3FF29411" w14:textId="4BBF99F2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C</w:t>
            </w:r>
          </w:p>
        </w:tc>
        <w:tc>
          <w:tcPr>
            <w:tcW w:w="1504" w:type="dxa"/>
            <w:vAlign w:val="center"/>
          </w:tcPr>
          <w:p w14:paraId="58271E66" w14:textId="7816654A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6FC6212B" w14:textId="5FE664C0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1EF360F7" w14:textId="0D3F3AB5" w:rsidR="000C785E" w:rsidRPr="000C785E" w:rsidRDefault="005A61BF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79DB9E65" w14:textId="5B283EAA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9589182" w14:textId="14F7E0B9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55D31C24" w14:textId="1F5ABDC0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3</w:t>
            </w:r>
          </w:p>
        </w:tc>
      </w:tr>
      <w:tr w:rsidR="000C785E" w:rsidRPr="000C785E" w14:paraId="14950450" w14:textId="77777777" w:rsidTr="000C785E">
        <w:tc>
          <w:tcPr>
            <w:tcW w:w="1504" w:type="dxa"/>
            <w:vAlign w:val="center"/>
          </w:tcPr>
          <w:p w14:paraId="48718B0B" w14:textId="1081A38C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D</w:t>
            </w:r>
          </w:p>
        </w:tc>
        <w:tc>
          <w:tcPr>
            <w:tcW w:w="1504" w:type="dxa"/>
            <w:vAlign w:val="center"/>
          </w:tcPr>
          <w:p w14:paraId="46EFFE63" w14:textId="0EDBAADD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FFEEA30" w14:textId="7FFBBA4E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16B258D" w14:textId="1D0A41FD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368C84A4" w14:textId="4DBBF63D" w:rsidR="000C785E" w:rsidRPr="000C785E" w:rsidRDefault="005A61BF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47C94924" w14:textId="0E8929C9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1007C173" w14:textId="75C2DA36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</w:tr>
      <w:tr w:rsidR="000C785E" w:rsidRPr="000C785E" w14:paraId="308C7B03" w14:textId="77777777" w:rsidTr="000C785E">
        <w:tc>
          <w:tcPr>
            <w:tcW w:w="1504" w:type="dxa"/>
            <w:vAlign w:val="center"/>
          </w:tcPr>
          <w:p w14:paraId="33D338FF" w14:textId="586BE209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E</w:t>
            </w:r>
          </w:p>
        </w:tc>
        <w:tc>
          <w:tcPr>
            <w:tcW w:w="1504" w:type="dxa"/>
            <w:vAlign w:val="center"/>
          </w:tcPr>
          <w:p w14:paraId="493E5080" w14:textId="4068C6D0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6A30B60" w14:textId="2A0976E3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67F849A6" w14:textId="517D7371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3B2E552C" w14:textId="6767CBC0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7B865A17" w14:textId="3EE25CC0" w:rsidR="000C785E" w:rsidRPr="000C785E" w:rsidRDefault="005A61BF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0</w:t>
            </w:r>
          </w:p>
        </w:tc>
        <w:tc>
          <w:tcPr>
            <w:tcW w:w="1504" w:type="dxa"/>
            <w:vAlign w:val="center"/>
          </w:tcPr>
          <w:p w14:paraId="6C3B0DC7" w14:textId="2E3D3831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</w:tr>
      <w:tr w:rsidR="000C785E" w:rsidRPr="000C785E" w14:paraId="38E824C4" w14:textId="77777777" w:rsidTr="000C785E">
        <w:tc>
          <w:tcPr>
            <w:tcW w:w="1504" w:type="dxa"/>
            <w:vAlign w:val="center"/>
          </w:tcPr>
          <w:p w14:paraId="1857F557" w14:textId="3DCB6B9B" w:rsidR="000C785E" w:rsidRPr="000C785E" w:rsidRDefault="000C785E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F</w:t>
            </w:r>
          </w:p>
        </w:tc>
        <w:tc>
          <w:tcPr>
            <w:tcW w:w="1504" w:type="dxa"/>
            <w:vAlign w:val="center"/>
          </w:tcPr>
          <w:p w14:paraId="016BB685" w14:textId="36F71CCE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1C45AA5D" w14:textId="180E789A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504" w:type="dxa"/>
            <w:vAlign w:val="center"/>
          </w:tcPr>
          <w:p w14:paraId="37A58568" w14:textId="4692F981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504" w:type="dxa"/>
            <w:vAlign w:val="center"/>
          </w:tcPr>
          <w:p w14:paraId="63FBC108" w14:textId="06C89CA9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504" w:type="dxa"/>
            <w:vAlign w:val="center"/>
          </w:tcPr>
          <w:p w14:paraId="4C2934C2" w14:textId="24F17760" w:rsidR="000C785E" w:rsidRPr="000C785E" w:rsidRDefault="00402938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1</w:t>
            </w:r>
          </w:p>
        </w:tc>
        <w:tc>
          <w:tcPr>
            <w:tcW w:w="1504" w:type="dxa"/>
            <w:vAlign w:val="center"/>
          </w:tcPr>
          <w:p w14:paraId="63D9E30C" w14:textId="0D0CFC62" w:rsidR="000C785E" w:rsidRPr="000C785E" w:rsidRDefault="005A61BF" w:rsidP="000C785E">
            <w:pPr>
              <w:spacing w:after="0" w:line="240" w:lineRule="auto"/>
              <w:ind w:left="0" w:firstLine="0"/>
              <w:jc w:val="center"/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color w:val="0070C0"/>
                <w:sz w:val="24"/>
                <w:szCs w:val="24"/>
              </w:rPr>
              <w:t>0</w:t>
            </w:r>
          </w:p>
        </w:tc>
      </w:tr>
    </w:tbl>
    <w:p w14:paraId="26CB948F" w14:textId="15BEB712" w:rsidR="00980FAB" w:rsidRDefault="00980FAB" w:rsidP="007E231C">
      <w:pPr>
        <w:spacing w:after="0" w:line="240" w:lineRule="auto"/>
        <w:ind w:left="0" w:firstLine="0"/>
        <w:rPr>
          <w:rFonts w:ascii="Bookman Old Style" w:hAnsi="Bookman Old Style"/>
          <w:sz w:val="24"/>
          <w:szCs w:val="24"/>
        </w:rPr>
      </w:pPr>
    </w:p>
    <w:p w14:paraId="2C021D7C" w14:textId="46546969" w:rsidR="00B143F2" w:rsidRDefault="00505827" w:rsidP="00B143F2">
      <w:pPr>
        <w:pStyle w:val="Paragraphedeliste"/>
        <w:numPr>
          <w:ilvl w:val="0"/>
          <w:numId w:val="23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lastRenderedPageBreak/>
        <w:t>Quel est le centre du graphe ?</w:t>
      </w:r>
    </w:p>
    <w:p w14:paraId="2F5CAE2C" w14:textId="4F8898F6" w:rsidR="00402938" w:rsidRDefault="00402938" w:rsidP="00402938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Le sommet est D.</w:t>
      </w:r>
    </w:p>
    <w:p w14:paraId="4660F294" w14:textId="77777777" w:rsidR="00402938" w:rsidRDefault="00402938" w:rsidP="00402938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</w:p>
    <w:p w14:paraId="40037062" w14:textId="046BE03A" w:rsidR="00505827" w:rsidRDefault="00FA644F" w:rsidP="00B143F2">
      <w:pPr>
        <w:pStyle w:val="Paragraphedeliste"/>
        <w:numPr>
          <w:ilvl w:val="0"/>
          <w:numId w:val="23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Quel est le rayon du graphe ?</w:t>
      </w:r>
    </w:p>
    <w:p w14:paraId="7532517D" w14:textId="19CB79AD" w:rsidR="00402938" w:rsidRDefault="00402938" w:rsidP="00402938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Le rayon du graphe est 2.</w:t>
      </w:r>
    </w:p>
    <w:p w14:paraId="3700B7D7" w14:textId="77777777" w:rsidR="00402938" w:rsidRDefault="00402938" w:rsidP="00402938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</w:p>
    <w:p w14:paraId="4E5377C0" w14:textId="07C2A720" w:rsidR="00FA644F" w:rsidRDefault="00FA644F" w:rsidP="00B143F2">
      <w:pPr>
        <w:pStyle w:val="Paragraphedeliste"/>
        <w:numPr>
          <w:ilvl w:val="0"/>
          <w:numId w:val="23"/>
        </w:numPr>
        <w:spacing w:after="0" w:line="240" w:lineRule="auto"/>
        <w:rPr>
          <w:rFonts w:ascii="Bookman Old Style" w:hAnsi="Bookman Old Style"/>
          <w:color w:val="0070C0"/>
          <w:sz w:val="24"/>
          <w:szCs w:val="24"/>
        </w:rPr>
      </w:pPr>
      <w:r>
        <w:rPr>
          <w:rFonts w:ascii="Bookman Old Style" w:hAnsi="Bookman Old Style"/>
          <w:color w:val="0070C0"/>
          <w:sz w:val="24"/>
          <w:szCs w:val="24"/>
        </w:rPr>
        <w:t>Quel est le diamètre du graphe ?</w:t>
      </w:r>
    </w:p>
    <w:p w14:paraId="7169BDB6" w14:textId="0DB7222E" w:rsidR="00402938" w:rsidRPr="00402938" w:rsidRDefault="00402938" w:rsidP="00402938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  <w:r w:rsidRPr="00402938">
        <w:rPr>
          <w:rFonts w:ascii="Bookman Old Style" w:hAnsi="Bookman Old Style"/>
          <w:color w:val="0070C0"/>
          <w:sz w:val="24"/>
          <w:szCs w:val="24"/>
        </w:rPr>
        <w:t>L</w:t>
      </w:r>
      <w:r>
        <w:rPr>
          <w:rFonts w:ascii="Bookman Old Style" w:hAnsi="Bookman Old Style"/>
          <w:color w:val="0070C0"/>
          <w:sz w:val="24"/>
          <w:szCs w:val="24"/>
        </w:rPr>
        <w:t>e diamètre</w:t>
      </w:r>
      <w:r w:rsidRPr="00402938">
        <w:rPr>
          <w:rFonts w:ascii="Bookman Old Style" w:hAnsi="Bookman Old Style"/>
          <w:color w:val="0070C0"/>
          <w:sz w:val="24"/>
          <w:szCs w:val="24"/>
        </w:rPr>
        <w:t xml:space="preserve"> est 3.</w:t>
      </w:r>
    </w:p>
    <w:p w14:paraId="51922C33" w14:textId="77777777" w:rsidR="00402938" w:rsidRDefault="00402938" w:rsidP="00402938">
      <w:pPr>
        <w:pStyle w:val="Paragraphedeliste"/>
        <w:spacing w:after="0" w:line="240" w:lineRule="auto"/>
        <w:ind w:firstLine="0"/>
        <w:rPr>
          <w:rFonts w:ascii="Bookman Old Style" w:hAnsi="Bookman Old Style"/>
          <w:color w:val="0070C0"/>
          <w:sz w:val="24"/>
          <w:szCs w:val="24"/>
        </w:rPr>
      </w:pPr>
    </w:p>
    <w:p w14:paraId="24303679" w14:textId="7B51AD99" w:rsidR="00707730" w:rsidRDefault="00707730" w:rsidP="00402938">
      <w:pPr>
        <w:ind w:left="0" w:firstLine="0"/>
      </w:pPr>
    </w:p>
    <w:p w14:paraId="5A24DBC1" w14:textId="77777777" w:rsidR="00707730" w:rsidRPr="00707730" w:rsidRDefault="00707730" w:rsidP="00707730"/>
    <w:p w14:paraId="215ED47D" w14:textId="17592B99" w:rsidR="00614076" w:rsidRPr="008041BC" w:rsidRDefault="009B3762" w:rsidP="0099744A">
      <w:pPr>
        <w:pStyle w:val="Titre1"/>
        <w:numPr>
          <w:ilvl w:val="0"/>
          <w:numId w:val="9"/>
        </w:numPr>
        <w:spacing w:after="0"/>
        <w:jc w:val="both"/>
        <w:rPr>
          <w:rFonts w:ascii="Bookman Old Style" w:hAnsi="Bookman Old Style"/>
          <w:bCs/>
          <w:sz w:val="32"/>
          <w:szCs w:val="32"/>
          <w:u w:val="single"/>
        </w:rPr>
      </w:pPr>
      <w:r w:rsidRPr="008041BC">
        <w:rPr>
          <w:rFonts w:ascii="Bookman Old Style" w:hAnsi="Bookman Old Style"/>
          <w:bCs/>
          <w:sz w:val="32"/>
          <w:szCs w:val="32"/>
          <w:u w:val="single"/>
        </w:rPr>
        <w:t>Définitions</w:t>
      </w:r>
    </w:p>
    <w:p w14:paraId="35E3B517" w14:textId="77777777" w:rsidR="008041BC" w:rsidRDefault="007032E1" w:rsidP="0099744A">
      <w:pPr>
        <w:pStyle w:val="Titre2"/>
        <w:spacing w:after="0"/>
        <w:ind w:left="284" w:firstLine="0"/>
        <w:jc w:val="both"/>
        <w:rPr>
          <w:rFonts w:ascii="Bookman Old Style" w:hAnsi="Bookman Old Style"/>
          <w:b w:val="0"/>
          <w:szCs w:val="24"/>
        </w:rPr>
      </w:pPr>
      <w:r w:rsidRPr="00866A53">
        <w:rPr>
          <w:rFonts w:ascii="Bookman Old Style" w:hAnsi="Bookman Old Style"/>
          <w:b w:val="0"/>
          <w:szCs w:val="24"/>
        </w:rPr>
        <w:tab/>
      </w:r>
    </w:p>
    <w:p w14:paraId="4E0A7249" w14:textId="4C732B36" w:rsidR="00614076" w:rsidRPr="008041BC" w:rsidRDefault="008041BC" w:rsidP="0099744A">
      <w:pPr>
        <w:pStyle w:val="Titre2"/>
        <w:spacing w:after="0"/>
        <w:ind w:left="284" w:firstLine="0"/>
        <w:jc w:val="both"/>
        <w:rPr>
          <w:rFonts w:ascii="Bookman Old Style" w:hAnsi="Bookman Old Style"/>
          <w:bCs/>
          <w:szCs w:val="24"/>
        </w:rPr>
      </w:pPr>
      <w:r w:rsidRPr="008041BC">
        <w:rPr>
          <w:rFonts w:ascii="Bookman Old Style" w:hAnsi="Bookman Old Style"/>
          <w:bCs/>
          <w:szCs w:val="24"/>
        </w:rPr>
        <w:tab/>
      </w:r>
      <w:r w:rsidR="00AC17D5">
        <w:rPr>
          <w:rFonts w:ascii="Bookman Old Style" w:hAnsi="Bookman Old Style"/>
          <w:bCs/>
          <w:szCs w:val="24"/>
        </w:rPr>
        <w:t>6</w:t>
      </w:r>
      <w:r w:rsidR="007032E1" w:rsidRPr="008041BC">
        <w:rPr>
          <w:rFonts w:ascii="Bookman Old Style" w:hAnsi="Bookman Old Style"/>
          <w:bCs/>
          <w:szCs w:val="24"/>
        </w:rPr>
        <w:t xml:space="preserve">.1 </w:t>
      </w:r>
      <w:r w:rsidR="009B3762" w:rsidRPr="008041BC">
        <w:rPr>
          <w:rFonts w:ascii="Bookman Old Style" w:hAnsi="Bookman Old Style"/>
          <w:bCs/>
          <w:szCs w:val="24"/>
        </w:rPr>
        <w:t>Définition : Graphe simple</w:t>
      </w:r>
    </w:p>
    <w:p w14:paraId="78078B0D" w14:textId="19F6187A" w:rsidR="007032E1" w:rsidRDefault="008041BC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noProof/>
          <w:sz w:val="24"/>
          <w:szCs w:val="24"/>
        </w:rPr>
      </w:pPr>
      <w:r w:rsidRPr="007032E1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C8C16E4" wp14:editId="21E1F1C4">
            <wp:simplePos x="0" y="0"/>
            <wp:positionH relativeFrom="column">
              <wp:posOffset>1898015</wp:posOffset>
            </wp:positionH>
            <wp:positionV relativeFrom="paragraph">
              <wp:posOffset>66040</wp:posOffset>
            </wp:positionV>
            <wp:extent cx="2238375" cy="1598199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98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A300E" w14:textId="54B40A5C" w:rsidR="007032E1" w:rsidRDefault="007032E1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noProof/>
          <w:sz w:val="24"/>
          <w:szCs w:val="24"/>
        </w:rPr>
      </w:pPr>
    </w:p>
    <w:p w14:paraId="19FE3F45" w14:textId="49CDF75C" w:rsidR="00866A53" w:rsidRDefault="00866A53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noProof/>
          <w:sz w:val="24"/>
          <w:szCs w:val="24"/>
        </w:rPr>
      </w:pPr>
    </w:p>
    <w:p w14:paraId="7D974E39" w14:textId="77777777" w:rsidR="00866A53" w:rsidRDefault="00866A53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noProof/>
          <w:sz w:val="24"/>
          <w:szCs w:val="24"/>
        </w:rPr>
      </w:pPr>
    </w:p>
    <w:p w14:paraId="070408FC" w14:textId="57B88F9F" w:rsidR="00614076" w:rsidRDefault="009B3762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Figure 1: graphe</w:t>
      </w:r>
    </w:p>
    <w:p w14:paraId="6EF1373C" w14:textId="0E17EE2F" w:rsidR="007032E1" w:rsidRDefault="007032E1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7193719" w14:textId="537E1FA7" w:rsidR="00866A53" w:rsidRDefault="00866A53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8913172" w14:textId="77777777" w:rsidR="008041BC" w:rsidRDefault="008041BC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FF7F8DD" w14:textId="4713113F" w:rsidR="00866A53" w:rsidRDefault="00866A53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6699A974" w14:textId="336D0A78" w:rsid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9B3762" w:rsidRPr="00866A53">
        <w:rPr>
          <w:rFonts w:ascii="Bookman Old Style" w:hAnsi="Bookman Old Style"/>
          <w:b/>
          <w:bCs/>
          <w:sz w:val="24"/>
          <w:szCs w:val="24"/>
        </w:rPr>
        <w:t>Un graph</w:t>
      </w:r>
      <w:r w:rsidRPr="00866A53">
        <w:rPr>
          <w:rFonts w:ascii="Bookman Old Style" w:hAnsi="Bookman Old Style"/>
          <w:b/>
          <w:bCs/>
          <w:sz w:val="24"/>
          <w:szCs w:val="24"/>
        </w:rPr>
        <w:t xml:space="preserve">e simple </w:t>
      </w:r>
      <w:r w:rsidR="009B3762" w:rsidRPr="00866A53">
        <w:rPr>
          <w:rFonts w:ascii="Bookman Old Style" w:hAnsi="Bookman Old Style"/>
          <w:b/>
          <w:bCs/>
          <w:sz w:val="24"/>
          <w:szCs w:val="24"/>
        </w:rPr>
        <w:t>est un couple G = (</w:t>
      </w:r>
      <w:proofErr w:type="gramStart"/>
      <w:r w:rsidRPr="00866A53">
        <w:rPr>
          <w:rFonts w:ascii="Bookman Old Style" w:hAnsi="Bookman Old Style"/>
          <w:b/>
          <w:bCs/>
          <w:sz w:val="24"/>
          <w:szCs w:val="24"/>
        </w:rPr>
        <w:t>S</w:t>
      </w:r>
      <w:r w:rsidR="009B3762" w:rsidRPr="00866A53">
        <w:rPr>
          <w:rFonts w:ascii="Bookman Old Style" w:hAnsi="Bookman Old Style"/>
          <w:b/>
          <w:bCs/>
          <w:sz w:val="24"/>
          <w:szCs w:val="24"/>
        </w:rPr>
        <w:t>,</w:t>
      </w:r>
      <w:r w:rsidRPr="00866A53">
        <w:rPr>
          <w:rFonts w:ascii="Bookman Old Style" w:hAnsi="Bookman Old Style"/>
          <w:b/>
          <w:bCs/>
          <w:sz w:val="24"/>
          <w:szCs w:val="24"/>
        </w:rPr>
        <w:t>A</w:t>
      </w:r>
      <w:proofErr w:type="gramEnd"/>
      <w:r w:rsidR="009B3762" w:rsidRPr="00866A53">
        <w:rPr>
          <w:rFonts w:ascii="Bookman Old Style" w:hAnsi="Bookman Old Style"/>
          <w:b/>
          <w:bCs/>
          <w:sz w:val="24"/>
          <w:szCs w:val="24"/>
        </w:rPr>
        <w:t>)</w:t>
      </w:r>
      <w:r w:rsidR="00866A53">
        <w:rPr>
          <w:rFonts w:ascii="Bookman Old Style" w:hAnsi="Bookman Old Style"/>
          <w:sz w:val="24"/>
          <w:szCs w:val="24"/>
        </w:rPr>
        <w:t xml:space="preserve">  [(V,E) en anglais], </w:t>
      </w:r>
      <w:r w:rsidR="009B3762" w:rsidRPr="007032E1">
        <w:rPr>
          <w:rFonts w:ascii="Bookman Old Style" w:hAnsi="Bookman Old Style"/>
          <w:sz w:val="24"/>
          <w:szCs w:val="24"/>
        </w:rPr>
        <w:t>comprenant</w:t>
      </w:r>
      <w:r>
        <w:rPr>
          <w:rFonts w:ascii="Bookman Old Style" w:hAnsi="Bookman Old Style"/>
          <w:sz w:val="24"/>
          <w:szCs w:val="24"/>
        </w:rPr>
        <w:t> :</w:t>
      </w:r>
    </w:p>
    <w:p w14:paraId="15B1C484" w14:textId="35B7B4B6" w:rsidR="007032E1" w:rsidRDefault="007032E1" w:rsidP="0099744A">
      <w:pPr>
        <w:pStyle w:val="Paragraphedeliste"/>
        <w:numPr>
          <w:ilvl w:val="0"/>
          <w:numId w:val="10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="009B3762" w:rsidRPr="007032E1">
        <w:rPr>
          <w:rFonts w:ascii="Bookman Old Style" w:hAnsi="Bookman Old Style"/>
          <w:sz w:val="24"/>
          <w:szCs w:val="24"/>
        </w:rPr>
        <w:t xml:space="preserve"> un ensemble de sommets (parfois appelés nœuds),</w:t>
      </w:r>
    </w:p>
    <w:p w14:paraId="42F10A31" w14:textId="05F525E3" w:rsidR="00614076" w:rsidRPr="007032E1" w:rsidRDefault="007032E1" w:rsidP="0099744A">
      <w:pPr>
        <w:pStyle w:val="Paragraphedeliste"/>
        <w:numPr>
          <w:ilvl w:val="0"/>
          <w:numId w:val="10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="009B3762" w:rsidRPr="007032E1">
        <w:rPr>
          <w:rFonts w:ascii="Bookman Old Style" w:hAnsi="Bookman Old Style"/>
          <w:sz w:val="24"/>
          <w:szCs w:val="24"/>
        </w:rPr>
        <w:t xml:space="preserve"> un ensemble d’arêtes reliant ces sommets (parfois appelés arcs ou flèches).</w:t>
      </w:r>
    </w:p>
    <w:p w14:paraId="3420CA80" w14:textId="63ED010E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Une arrête est simplement un couple de sommets ou un ensemble de deux sommets.</w:t>
      </w:r>
    </w:p>
    <w:p w14:paraId="127BF5A7" w14:textId="77777777" w:rsidR="007032E1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Les termes et notations anglais, que vous rencontrerez souvent sont :</w:t>
      </w:r>
    </w:p>
    <w:p w14:paraId="0CB3C29D" w14:textId="6BE02F1A" w:rsidR="007032E1" w:rsidRP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866A53">
        <w:rPr>
          <w:rFonts w:ascii="Bookman Old Style" w:hAnsi="Bookman Old Style"/>
          <w:b/>
          <w:bCs/>
          <w:sz w:val="24"/>
          <w:szCs w:val="24"/>
        </w:rPr>
        <w:t>S</w:t>
      </w:r>
      <w:r w:rsidR="009B3762" w:rsidRPr="00866A53">
        <w:rPr>
          <w:rFonts w:ascii="Bookman Old Style" w:hAnsi="Bookman Old Style"/>
          <w:b/>
          <w:bCs/>
          <w:sz w:val="24"/>
          <w:szCs w:val="24"/>
        </w:rPr>
        <w:t>ommet</w:t>
      </w:r>
      <w:r w:rsidR="009B3762" w:rsidRPr="007032E1">
        <w:rPr>
          <w:rFonts w:ascii="Bookman Old Style" w:hAnsi="Bookman Old Style"/>
          <w:sz w:val="24"/>
          <w:szCs w:val="24"/>
        </w:rPr>
        <w:t xml:space="preserve"> : </w:t>
      </w:r>
      <w:proofErr w:type="spellStart"/>
      <w:r w:rsidRPr="007032E1">
        <w:rPr>
          <w:rFonts w:ascii="Bookman Old Style" w:hAnsi="Bookman Old Style"/>
          <w:sz w:val="24"/>
          <w:szCs w:val="24"/>
        </w:rPr>
        <w:t>V</w:t>
      </w:r>
      <w:r w:rsidR="009B3762" w:rsidRPr="007032E1">
        <w:rPr>
          <w:rFonts w:ascii="Bookman Old Style" w:hAnsi="Bookman Old Style"/>
          <w:sz w:val="24"/>
          <w:szCs w:val="24"/>
        </w:rPr>
        <w:t>ertice</w:t>
      </w:r>
      <w:proofErr w:type="spellEnd"/>
      <w:r w:rsidR="009B3762" w:rsidRPr="007032E1">
        <w:rPr>
          <w:rFonts w:ascii="Bookman Old Style" w:hAnsi="Bookman Old Style"/>
          <w:sz w:val="24"/>
          <w:szCs w:val="24"/>
        </w:rPr>
        <w:t xml:space="preserve"> </w:t>
      </w:r>
    </w:p>
    <w:p w14:paraId="69055C07" w14:textId="0C2BBE8C" w:rsidR="00614076" w:rsidRP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866A53">
        <w:rPr>
          <w:rFonts w:ascii="Bookman Old Style" w:hAnsi="Bookman Old Style"/>
          <w:b/>
          <w:bCs/>
          <w:sz w:val="24"/>
          <w:szCs w:val="24"/>
        </w:rPr>
        <w:t>A</w:t>
      </w:r>
      <w:r w:rsidR="009B3762" w:rsidRPr="00866A53">
        <w:rPr>
          <w:rFonts w:ascii="Bookman Old Style" w:hAnsi="Bookman Old Style"/>
          <w:b/>
          <w:bCs/>
          <w:sz w:val="24"/>
          <w:szCs w:val="24"/>
        </w:rPr>
        <w:t>rête</w:t>
      </w:r>
      <w:r w:rsidR="009B3762" w:rsidRPr="007032E1">
        <w:rPr>
          <w:rFonts w:ascii="Bookman Old Style" w:hAnsi="Bookman Old Style"/>
          <w:sz w:val="24"/>
          <w:szCs w:val="24"/>
        </w:rPr>
        <w:t xml:space="preserve"> : </w:t>
      </w:r>
      <w:r w:rsidR="00402938">
        <w:rPr>
          <w:rFonts w:ascii="Bookman Old Style" w:hAnsi="Bookman Old Style"/>
          <w:sz w:val="24"/>
          <w:szCs w:val="24"/>
        </w:rPr>
        <w:t>chrome</w:t>
      </w:r>
      <w:r w:rsidR="009B3762" w:rsidRPr="007032E1">
        <w:rPr>
          <w:rFonts w:ascii="Bookman Old Style" w:hAnsi="Bookman Old Style"/>
          <w:sz w:val="24"/>
          <w:szCs w:val="24"/>
        </w:rPr>
        <w:t>.</w:t>
      </w:r>
    </w:p>
    <w:p w14:paraId="644B836B" w14:textId="77777777" w:rsid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276F7E9" w14:textId="77777777" w:rsidR="00460DBB" w:rsidRPr="007032E1" w:rsidRDefault="00460DB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DA855FB" w14:textId="77777777" w:rsidR="00614076" w:rsidRPr="00866A53" w:rsidRDefault="009B3762" w:rsidP="0099744A">
      <w:pPr>
        <w:pStyle w:val="Titre3"/>
        <w:spacing w:after="0"/>
        <w:ind w:left="284" w:firstLine="0"/>
        <w:jc w:val="both"/>
        <w:rPr>
          <w:rFonts w:ascii="Bookman Old Style" w:hAnsi="Bookman Old Style"/>
          <w:b w:val="0"/>
          <w:sz w:val="24"/>
          <w:szCs w:val="24"/>
          <w:u w:val="single"/>
        </w:rPr>
      </w:pPr>
      <w:r w:rsidRPr="00866A53">
        <w:rPr>
          <w:rFonts w:ascii="Bookman Old Style" w:hAnsi="Bookman Old Style"/>
          <w:b w:val="0"/>
          <w:sz w:val="24"/>
          <w:szCs w:val="24"/>
          <w:u w:val="single"/>
        </w:rPr>
        <w:t>Exemple</w:t>
      </w:r>
    </w:p>
    <w:p w14:paraId="0DF74512" w14:textId="77777777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Dans le graphe ci-dessus</w:t>
      </w:r>
    </w:p>
    <w:p w14:paraId="62217092" w14:textId="77777777" w:rsidR="00614076" w:rsidRPr="007032E1" w:rsidRDefault="009B3762" w:rsidP="0099744A">
      <w:pPr>
        <w:numPr>
          <w:ilvl w:val="0"/>
          <w:numId w:val="2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Les sommets sont : V = {1,2,3,4,5,6}</w:t>
      </w:r>
    </w:p>
    <w:p w14:paraId="2DF28914" w14:textId="3F7CAA7E" w:rsidR="00D26073" w:rsidRPr="003C0658" w:rsidRDefault="00D26073" w:rsidP="00D26073">
      <w:pPr>
        <w:numPr>
          <w:ilvl w:val="0"/>
          <w:numId w:val="2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Les arrêtes sont : E =</w:t>
      </w:r>
      <w:r w:rsidRPr="003C0658">
        <w:rPr>
          <w:rFonts w:ascii="Bookman Old Style" w:hAnsi="Bookman Old Style"/>
          <w:sz w:val="24"/>
          <w:szCs w:val="24"/>
        </w:rPr>
        <w:t xml:space="preserve"> {{1,2},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C0658">
        <w:rPr>
          <w:rFonts w:ascii="Bookman Old Style" w:hAnsi="Bookman Old Style"/>
          <w:sz w:val="24"/>
          <w:szCs w:val="24"/>
        </w:rPr>
        <w:t>{1,5},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C0658">
        <w:rPr>
          <w:rFonts w:ascii="Bookman Old Style" w:hAnsi="Bookman Old Style"/>
          <w:sz w:val="24"/>
          <w:szCs w:val="24"/>
        </w:rPr>
        <w:t>{2,3},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C0658">
        <w:rPr>
          <w:rFonts w:ascii="Bookman Old Style" w:hAnsi="Bookman Old Style"/>
          <w:sz w:val="24"/>
          <w:szCs w:val="24"/>
        </w:rPr>
        <w:t>{2,5},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C0658">
        <w:rPr>
          <w:rFonts w:ascii="Bookman Old Style" w:hAnsi="Bookman Old Style"/>
          <w:sz w:val="24"/>
          <w:szCs w:val="24"/>
        </w:rPr>
        <w:t>{3,4},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C0658">
        <w:rPr>
          <w:rFonts w:ascii="Bookman Old Style" w:hAnsi="Bookman Old Style"/>
          <w:sz w:val="24"/>
          <w:szCs w:val="24"/>
        </w:rPr>
        <w:t>{</w:t>
      </w:r>
      <w:r>
        <w:rPr>
          <w:rFonts w:ascii="Bookman Old Style" w:hAnsi="Bookman Old Style"/>
          <w:sz w:val="24"/>
          <w:szCs w:val="24"/>
        </w:rPr>
        <w:t>4</w:t>
      </w:r>
      <w:r w:rsidRPr="003C0658">
        <w:rPr>
          <w:rFonts w:ascii="Bookman Old Style" w:hAnsi="Bookman Old Style"/>
          <w:sz w:val="24"/>
          <w:szCs w:val="24"/>
        </w:rPr>
        <w:t>,</w:t>
      </w:r>
      <w:r>
        <w:rPr>
          <w:rFonts w:ascii="Bookman Old Style" w:hAnsi="Bookman Old Style"/>
          <w:sz w:val="24"/>
          <w:szCs w:val="24"/>
        </w:rPr>
        <w:t>5</w:t>
      </w:r>
      <w:r w:rsidRPr="003C0658">
        <w:rPr>
          <w:rFonts w:ascii="Bookman Old Style" w:hAnsi="Bookman Old Style"/>
          <w:sz w:val="24"/>
          <w:szCs w:val="24"/>
        </w:rPr>
        <w:t>},</w:t>
      </w:r>
      <w:r>
        <w:rPr>
          <w:rFonts w:ascii="Bookman Old Style" w:hAnsi="Bookman Old Style"/>
          <w:sz w:val="24"/>
          <w:szCs w:val="24"/>
        </w:rPr>
        <w:t xml:space="preserve"> {4,6}</w:t>
      </w:r>
      <w:r w:rsidRPr="003C0658">
        <w:rPr>
          <w:rFonts w:ascii="Bookman Old Style" w:hAnsi="Bookman Old Style"/>
          <w:sz w:val="24"/>
          <w:szCs w:val="24"/>
        </w:rPr>
        <w:t>}</w:t>
      </w:r>
    </w:p>
    <w:p w14:paraId="6C21DA9A" w14:textId="5E6E253B" w:rsid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2973933" w14:textId="48F0BE16" w:rsid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8D8E833" w14:textId="53A9CCAD" w:rsidR="008041BC" w:rsidRDefault="008041BC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6B4D606A" w14:textId="5DC83524" w:rsidR="00614076" w:rsidRPr="008041BC" w:rsidRDefault="009B3762" w:rsidP="0099744A">
      <w:pPr>
        <w:pStyle w:val="Paragraphedeliste"/>
        <w:numPr>
          <w:ilvl w:val="1"/>
          <w:numId w:val="9"/>
        </w:numPr>
        <w:spacing w:after="0"/>
        <w:ind w:left="284" w:firstLine="567"/>
        <w:jc w:val="both"/>
        <w:rPr>
          <w:rFonts w:ascii="Bookman Old Style" w:hAnsi="Bookman Old Style"/>
          <w:b/>
          <w:bCs/>
          <w:sz w:val="24"/>
          <w:szCs w:val="24"/>
        </w:rPr>
      </w:pPr>
      <w:r w:rsidRPr="008041BC">
        <w:rPr>
          <w:rFonts w:ascii="Bookman Old Style" w:hAnsi="Bookman Old Style"/>
          <w:b/>
          <w:bCs/>
          <w:sz w:val="24"/>
          <w:szCs w:val="24"/>
        </w:rPr>
        <w:t>Définition : Graphe orienté</w:t>
      </w:r>
    </w:p>
    <w:p w14:paraId="6077A7E8" w14:textId="25FEED41" w:rsidR="00866A53" w:rsidRPr="00866A53" w:rsidRDefault="00866A53" w:rsidP="0099744A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6157C5A5" w14:textId="77777777" w:rsidR="00866A53" w:rsidRDefault="00866A53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Lorsque les arêtes sont marquées d’une flèche, elles sont orientées.</w:t>
      </w:r>
    </w:p>
    <w:p w14:paraId="0D886648" w14:textId="1A845258" w:rsidR="00866A53" w:rsidRPr="007032E1" w:rsidRDefault="00866A53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Une arrête orientée ne se parcourt que dans le sens de la flèche. Dans ce cas on note généralement les arrêtes avec des parenthèses pour désigner des couples.</w:t>
      </w:r>
    </w:p>
    <w:p w14:paraId="44C8906D" w14:textId="77777777" w:rsidR="00866A53" w:rsidRPr="007032E1" w:rsidRDefault="00866A53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Par exemple l’arête (1,2) part de 1 et arrive en 2.</w:t>
      </w:r>
    </w:p>
    <w:p w14:paraId="5D598F3F" w14:textId="7570820B" w:rsidR="00866A53" w:rsidRPr="007032E1" w:rsidRDefault="00866A53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lastRenderedPageBreak/>
        <w:t>Si c’est un réseau de transport, on peut se rendre de 1 vers 2, mais pas dans l’autre sens.</w:t>
      </w:r>
    </w:p>
    <w:p w14:paraId="6D468E78" w14:textId="484C139F" w:rsidR="007032E1" w:rsidRDefault="007032E1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999A636" w14:textId="068A2B3B" w:rsidR="00577247" w:rsidRDefault="00577247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7664A37" w14:textId="3A39EA76" w:rsidR="00577247" w:rsidRDefault="00577247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FF94D0E" w14:textId="43E1EA6B" w:rsidR="00866A53" w:rsidRDefault="00866A53" w:rsidP="0099744A">
      <w:pPr>
        <w:pStyle w:val="Titre2"/>
        <w:spacing w:after="0"/>
        <w:ind w:left="284" w:firstLine="0"/>
        <w:jc w:val="both"/>
        <w:rPr>
          <w:rFonts w:ascii="Bookman Old Style" w:hAnsi="Bookman Old Style"/>
          <w:b w:val="0"/>
          <w:szCs w:val="24"/>
        </w:rPr>
      </w:pPr>
    </w:p>
    <w:p w14:paraId="108B8E30" w14:textId="4E747030" w:rsidR="00866A53" w:rsidRPr="008041BC" w:rsidRDefault="00AC17D5" w:rsidP="0099744A">
      <w:pPr>
        <w:pStyle w:val="Titre2"/>
        <w:spacing w:after="0"/>
        <w:ind w:left="284" w:firstLine="567"/>
        <w:jc w:val="both"/>
        <w:rPr>
          <w:rFonts w:ascii="Bookman Old Style" w:hAnsi="Bookman Old Style"/>
          <w:bCs/>
          <w:szCs w:val="24"/>
        </w:rPr>
      </w:pPr>
      <w:r>
        <w:rPr>
          <w:rFonts w:ascii="Bookman Old Style" w:hAnsi="Bookman Old Style"/>
          <w:bCs/>
          <w:szCs w:val="24"/>
        </w:rPr>
        <w:t>6</w:t>
      </w:r>
      <w:r w:rsidR="00A21EF9">
        <w:rPr>
          <w:rFonts w:ascii="Bookman Old Style" w:hAnsi="Bookman Old Style"/>
          <w:bCs/>
          <w:szCs w:val="24"/>
        </w:rPr>
        <w:t xml:space="preserve">.3 </w:t>
      </w:r>
      <w:r w:rsidR="00866A53" w:rsidRPr="008041BC">
        <w:rPr>
          <w:rFonts w:ascii="Bookman Old Style" w:hAnsi="Bookman Old Style"/>
          <w:bCs/>
          <w:szCs w:val="24"/>
        </w:rPr>
        <w:t>Définition : Graphe pondéré</w:t>
      </w:r>
    </w:p>
    <w:p w14:paraId="0C9E9022" w14:textId="703AF56C" w:rsidR="008041BC" w:rsidRDefault="00577247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7218" behindDoc="1" locked="0" layoutInCell="1" allowOverlap="1" wp14:anchorId="11C43A0D" wp14:editId="7404BF12">
            <wp:simplePos x="0" y="0"/>
            <wp:positionH relativeFrom="column">
              <wp:posOffset>3422015</wp:posOffset>
            </wp:positionH>
            <wp:positionV relativeFrom="paragraph">
              <wp:posOffset>13335</wp:posOffset>
            </wp:positionV>
            <wp:extent cx="3479478" cy="2338070"/>
            <wp:effectExtent l="0" t="0" r="6985" b="508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78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D9EB0" w14:textId="681E5F4D" w:rsidR="00866A53" w:rsidRDefault="00866A53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Dans certains cas, toutes les arêtes ne se valent pas. (Un trajet Lille-Paris ne “coûte” pas autant qu’un “Paris-Lyon”.)</w:t>
      </w:r>
    </w:p>
    <w:p w14:paraId="7DDD1824" w14:textId="77777777" w:rsidR="00577247" w:rsidRDefault="00577247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330B660" w14:textId="25F41CC2" w:rsidR="007032E1" w:rsidRDefault="00866A53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Dans ce cas on attribue aux arrêtes un </w:t>
      </w:r>
      <w:r w:rsidRPr="00866A53">
        <w:rPr>
          <w:rFonts w:ascii="Bookman Old Style" w:hAnsi="Bookman Old Style"/>
          <w:b/>
          <w:bCs/>
          <w:sz w:val="24"/>
          <w:szCs w:val="24"/>
        </w:rPr>
        <w:t>poids</w:t>
      </w:r>
      <w:r>
        <w:rPr>
          <w:rFonts w:ascii="Bookman Old Style" w:hAnsi="Bookman Old Style"/>
          <w:b/>
          <w:bCs/>
          <w:sz w:val="24"/>
          <w:szCs w:val="24"/>
        </w:rPr>
        <w:t xml:space="preserve"> p</w:t>
      </w:r>
      <w:r w:rsidRPr="007032E1">
        <w:rPr>
          <w:rFonts w:ascii="Bookman Old Style" w:hAnsi="Bookman Old Style"/>
          <w:sz w:val="24"/>
          <w:szCs w:val="24"/>
        </w:rPr>
        <w:t xml:space="preserve">, souvent noté w (pour </w:t>
      </w:r>
      <w:proofErr w:type="spellStart"/>
      <w:r w:rsidRPr="007032E1">
        <w:rPr>
          <w:rFonts w:ascii="Bookman Old Style" w:hAnsi="Bookman Old Style"/>
          <w:sz w:val="24"/>
          <w:szCs w:val="24"/>
        </w:rPr>
        <w:t>weight</w:t>
      </w:r>
      <w:proofErr w:type="spellEnd"/>
      <w:r w:rsidR="008041BC">
        <w:rPr>
          <w:rFonts w:ascii="Bookman Old Style" w:hAnsi="Bookman Old Style"/>
          <w:sz w:val="24"/>
          <w:szCs w:val="24"/>
        </w:rPr>
        <w:t xml:space="preserve"> en anglais</w:t>
      </w:r>
      <w:r w:rsidRPr="007032E1">
        <w:rPr>
          <w:rFonts w:ascii="Bookman Old Style" w:hAnsi="Bookman Old Style"/>
          <w:sz w:val="24"/>
          <w:szCs w:val="24"/>
        </w:rPr>
        <w:t>).</w:t>
      </w:r>
    </w:p>
    <w:p w14:paraId="210005BC" w14:textId="77777777" w:rsidR="00577247" w:rsidRPr="007032E1" w:rsidRDefault="00577247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F2E9B7D" w14:textId="10C302FB" w:rsidR="00614076" w:rsidRDefault="009B3762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Ici l’arête (</w:t>
      </w:r>
      <w:proofErr w:type="spellStart"/>
      <w:proofErr w:type="gramStart"/>
      <w:r w:rsidRPr="007032E1">
        <w:rPr>
          <w:rFonts w:ascii="Bookman Old Style" w:hAnsi="Bookman Old Style"/>
          <w:sz w:val="24"/>
          <w:szCs w:val="24"/>
        </w:rPr>
        <w:t>E,b</w:t>
      </w:r>
      <w:proofErr w:type="spellEnd"/>
      <w:proofErr w:type="gramEnd"/>
      <w:r w:rsidRPr="007032E1">
        <w:rPr>
          <w:rFonts w:ascii="Bookman Old Style" w:hAnsi="Bookman Old Style"/>
          <w:sz w:val="24"/>
          <w:szCs w:val="24"/>
        </w:rPr>
        <w:t>) a un poids de 10. Et le trajet (</w:t>
      </w:r>
      <w:proofErr w:type="spellStart"/>
      <w:proofErr w:type="gramStart"/>
      <w:r w:rsidRPr="007032E1">
        <w:rPr>
          <w:rFonts w:ascii="Bookman Old Style" w:hAnsi="Bookman Old Style"/>
          <w:sz w:val="24"/>
          <w:szCs w:val="24"/>
        </w:rPr>
        <w:t>E,b</w:t>
      </w:r>
      <w:proofErr w:type="gramEnd"/>
      <w:r w:rsidRPr="007032E1">
        <w:rPr>
          <w:rFonts w:ascii="Bookman Old Style" w:hAnsi="Bookman Old Style"/>
          <w:sz w:val="24"/>
          <w:szCs w:val="24"/>
        </w:rPr>
        <w:t>,d,S</w:t>
      </w:r>
      <w:proofErr w:type="spellEnd"/>
      <w:r w:rsidRPr="007032E1">
        <w:rPr>
          <w:rFonts w:ascii="Bookman Old Style" w:hAnsi="Bookman Old Style"/>
          <w:sz w:val="24"/>
          <w:szCs w:val="24"/>
        </w:rPr>
        <w:t>) pèse 10 + 2 + 6 = 18</w:t>
      </w:r>
    </w:p>
    <w:p w14:paraId="3FAEFE8A" w14:textId="593D09DF" w:rsidR="008041BC" w:rsidRDefault="008041BC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3D50AB8" w14:textId="69C024A4" w:rsidR="00577247" w:rsidRDefault="00577247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E256C0A" w14:textId="23410A3D" w:rsidR="00577247" w:rsidRDefault="00577247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334E870E" w14:textId="77777777" w:rsidR="00577247" w:rsidRDefault="00577247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AB408C6" w14:textId="77777777" w:rsidR="008041BC" w:rsidRPr="007032E1" w:rsidRDefault="008041BC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A0FF46F" w14:textId="533D5C8F" w:rsidR="00614076" w:rsidRPr="008041BC" w:rsidRDefault="00460DBB" w:rsidP="0099744A">
      <w:pPr>
        <w:pStyle w:val="Titre1"/>
        <w:spacing w:after="0"/>
        <w:ind w:left="284" w:firstLine="0"/>
        <w:jc w:val="both"/>
        <w:rPr>
          <w:rFonts w:ascii="Bookman Old Style" w:hAnsi="Bookman Old Style"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7217" behindDoc="0" locked="0" layoutInCell="1" allowOverlap="1" wp14:anchorId="56833993" wp14:editId="752311B1">
            <wp:simplePos x="0" y="0"/>
            <wp:positionH relativeFrom="column">
              <wp:posOffset>4930238</wp:posOffset>
            </wp:positionH>
            <wp:positionV relativeFrom="page">
              <wp:posOffset>7440490</wp:posOffset>
            </wp:positionV>
            <wp:extent cx="1800000" cy="1713600"/>
            <wp:effectExtent l="0" t="0" r="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7D5">
        <w:rPr>
          <w:rFonts w:ascii="Bookman Old Style" w:hAnsi="Bookman Old Style"/>
          <w:bCs/>
          <w:sz w:val="32"/>
          <w:szCs w:val="32"/>
          <w:u w:val="single"/>
        </w:rPr>
        <w:t>7</w:t>
      </w:r>
      <w:r w:rsidR="00866A53" w:rsidRPr="008041BC">
        <w:rPr>
          <w:rFonts w:ascii="Bookman Old Style" w:hAnsi="Bookman Old Style"/>
          <w:bCs/>
          <w:sz w:val="32"/>
          <w:szCs w:val="32"/>
          <w:u w:val="single"/>
        </w:rPr>
        <w:t xml:space="preserve">. </w:t>
      </w:r>
      <w:r w:rsidR="009B3762" w:rsidRPr="008041BC">
        <w:rPr>
          <w:rFonts w:ascii="Bookman Old Style" w:hAnsi="Bookman Old Style"/>
          <w:bCs/>
          <w:sz w:val="32"/>
          <w:szCs w:val="32"/>
          <w:u w:val="single"/>
        </w:rPr>
        <w:t>Structure de donnée</w:t>
      </w:r>
      <w:r w:rsidR="008041BC">
        <w:rPr>
          <w:rFonts w:ascii="Bookman Old Style" w:hAnsi="Bookman Old Style"/>
          <w:bCs/>
          <w:sz w:val="32"/>
          <w:szCs w:val="32"/>
          <w:u w:val="single"/>
        </w:rPr>
        <w:t>s :</w:t>
      </w:r>
      <w:r w:rsidR="009B3762" w:rsidRPr="008041BC">
        <w:rPr>
          <w:rFonts w:ascii="Bookman Old Style" w:hAnsi="Bookman Old Style"/>
          <w:bCs/>
          <w:sz w:val="32"/>
          <w:szCs w:val="32"/>
          <w:u w:val="single"/>
        </w:rPr>
        <w:t xml:space="preserve"> graphe</w:t>
      </w:r>
    </w:p>
    <w:p w14:paraId="2007527A" w14:textId="77777777" w:rsidR="008041BC" w:rsidRDefault="008041BC" w:rsidP="0099744A">
      <w:pPr>
        <w:pStyle w:val="Titre2"/>
        <w:spacing w:after="0"/>
        <w:ind w:left="284" w:firstLine="0"/>
        <w:jc w:val="both"/>
        <w:rPr>
          <w:rFonts w:ascii="Bookman Old Style" w:hAnsi="Bookman Old Style"/>
          <w:b w:val="0"/>
          <w:szCs w:val="24"/>
        </w:rPr>
      </w:pPr>
    </w:p>
    <w:p w14:paraId="612120FC" w14:textId="58116BC3" w:rsidR="00614076" w:rsidRPr="008041BC" w:rsidRDefault="00AC17D5" w:rsidP="0099744A">
      <w:pPr>
        <w:pStyle w:val="Titre2"/>
        <w:spacing w:after="0"/>
        <w:ind w:left="284" w:firstLine="567"/>
        <w:jc w:val="both"/>
        <w:rPr>
          <w:rFonts w:ascii="Bookman Old Style" w:hAnsi="Bookman Old Style"/>
          <w:bCs/>
          <w:szCs w:val="24"/>
        </w:rPr>
      </w:pPr>
      <w:r>
        <w:rPr>
          <w:rFonts w:ascii="Bookman Old Style" w:hAnsi="Bookman Old Style"/>
          <w:bCs/>
          <w:szCs w:val="24"/>
        </w:rPr>
        <w:t>7</w:t>
      </w:r>
      <w:r w:rsidR="00866A53" w:rsidRPr="008041BC">
        <w:rPr>
          <w:rFonts w:ascii="Bookman Old Style" w:hAnsi="Bookman Old Style"/>
          <w:bCs/>
          <w:szCs w:val="24"/>
        </w:rPr>
        <w:t xml:space="preserve">.1 </w:t>
      </w:r>
      <w:r w:rsidR="009B3762" w:rsidRPr="008041BC">
        <w:rPr>
          <w:rFonts w:ascii="Bookman Old Style" w:hAnsi="Bookman Old Style"/>
          <w:bCs/>
          <w:szCs w:val="24"/>
        </w:rPr>
        <w:t>Introduction</w:t>
      </w:r>
    </w:p>
    <w:p w14:paraId="22B26538" w14:textId="77777777" w:rsidR="008041BC" w:rsidRDefault="008041BC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EFB5B82" w14:textId="6D77A99A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De quoi a-t-on besoin de pour décrire des graphes ?</w:t>
      </w:r>
    </w:p>
    <w:p w14:paraId="1BF25CA6" w14:textId="77777777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De toute évidence, il nous faut pouvoir représenter</w:t>
      </w:r>
    </w:p>
    <w:p w14:paraId="744E7BB7" w14:textId="25F0453E" w:rsidR="008041BC" w:rsidRDefault="008041BC" w:rsidP="0099744A">
      <w:pPr>
        <w:numPr>
          <w:ilvl w:val="0"/>
          <w:numId w:val="3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</w:t>
      </w:r>
      <w:r w:rsidR="009B3762" w:rsidRPr="007032E1">
        <w:rPr>
          <w:rFonts w:ascii="Bookman Old Style" w:hAnsi="Bookman Old Style"/>
          <w:sz w:val="24"/>
          <w:szCs w:val="24"/>
        </w:rPr>
        <w:t xml:space="preserve">es sommets, </w:t>
      </w:r>
    </w:p>
    <w:p w14:paraId="3BD91EA7" w14:textId="6040A30C" w:rsidR="00614076" w:rsidRDefault="008041BC" w:rsidP="0099744A">
      <w:pPr>
        <w:numPr>
          <w:ilvl w:val="0"/>
          <w:numId w:val="3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</w:t>
      </w:r>
      <w:r w:rsidR="009B3762" w:rsidRPr="007032E1">
        <w:rPr>
          <w:rFonts w:ascii="Bookman Old Style" w:hAnsi="Bookman Old Style"/>
          <w:sz w:val="24"/>
          <w:szCs w:val="24"/>
        </w:rPr>
        <w:t>es arrêtes.</w:t>
      </w:r>
    </w:p>
    <w:p w14:paraId="2ABBDF73" w14:textId="77777777" w:rsidR="008041BC" w:rsidRPr="007032E1" w:rsidRDefault="008041BC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9F149A4" w14:textId="77777777" w:rsidR="008041BC" w:rsidRDefault="009B3762" w:rsidP="0099744A">
      <w:pPr>
        <w:spacing w:after="0" w:line="296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Lors de notre représentation des arbres binaires nous avions choisi de ne considérer que les </w:t>
      </w:r>
      <w:r w:rsidRPr="008041BC">
        <w:rPr>
          <w:rFonts w:ascii="Bookman Old Style" w:hAnsi="Bookman Old Style"/>
          <w:b/>
          <w:bCs/>
          <w:sz w:val="24"/>
          <w:szCs w:val="24"/>
        </w:rPr>
        <w:t>nœuds</w:t>
      </w:r>
      <w:r w:rsidRPr="007032E1">
        <w:rPr>
          <w:rFonts w:ascii="Bookman Old Style" w:hAnsi="Bookman Old Style"/>
          <w:sz w:val="24"/>
          <w:szCs w:val="24"/>
        </w:rPr>
        <w:t xml:space="preserve"> et nous avions essentiellement une structure sous forme de triplet : </w:t>
      </w:r>
    </w:p>
    <w:p w14:paraId="1379B80D" w14:textId="0477FB53" w:rsidR="00614076" w:rsidRPr="008041BC" w:rsidRDefault="009B3762" w:rsidP="0099744A">
      <w:pPr>
        <w:spacing w:after="0" w:line="296" w:lineRule="auto"/>
        <w:ind w:left="284" w:firstLine="0"/>
        <w:jc w:val="both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8041BC">
        <w:rPr>
          <w:rFonts w:ascii="Bookman Old Style" w:hAnsi="Bookman Old Style"/>
          <w:b/>
          <w:bCs/>
          <w:sz w:val="24"/>
          <w:szCs w:val="24"/>
        </w:rPr>
        <w:t>arbre</w:t>
      </w:r>
      <w:proofErr w:type="gramEnd"/>
      <w:r w:rsidRPr="008041BC">
        <w:rPr>
          <w:rFonts w:ascii="Bookman Old Style" w:hAnsi="Bookman Old Style"/>
          <w:b/>
          <w:bCs/>
          <w:sz w:val="24"/>
          <w:szCs w:val="24"/>
        </w:rPr>
        <w:t xml:space="preserve"> = (contenu, </w:t>
      </w:r>
      <w:proofErr w:type="spellStart"/>
      <w:r w:rsidRPr="008041BC">
        <w:rPr>
          <w:rFonts w:ascii="Bookman Old Style" w:hAnsi="Bookman Old Style"/>
          <w:b/>
          <w:bCs/>
          <w:sz w:val="24"/>
          <w:szCs w:val="24"/>
        </w:rPr>
        <w:t>sous_arbre_gauche</w:t>
      </w:r>
      <w:proofErr w:type="spellEnd"/>
      <w:r w:rsidRPr="008041BC">
        <w:rPr>
          <w:rFonts w:ascii="Bookman Old Style" w:hAnsi="Bookman Old Style"/>
          <w:b/>
          <w:bCs/>
          <w:sz w:val="24"/>
          <w:szCs w:val="24"/>
        </w:rPr>
        <w:t xml:space="preserve">, </w:t>
      </w:r>
      <w:proofErr w:type="spellStart"/>
      <w:r w:rsidRPr="008041BC">
        <w:rPr>
          <w:rFonts w:ascii="Bookman Old Style" w:hAnsi="Bookman Old Style"/>
          <w:b/>
          <w:bCs/>
          <w:sz w:val="24"/>
          <w:szCs w:val="24"/>
        </w:rPr>
        <w:t>sous_arbre_droit</w:t>
      </w:r>
      <w:proofErr w:type="spellEnd"/>
      <w:r w:rsidRPr="008041BC">
        <w:rPr>
          <w:rFonts w:ascii="Bookman Old Style" w:hAnsi="Bookman Old Style"/>
          <w:b/>
          <w:bCs/>
          <w:sz w:val="24"/>
          <w:szCs w:val="24"/>
        </w:rPr>
        <w:t>)</w:t>
      </w:r>
    </w:p>
    <w:p w14:paraId="686CA767" w14:textId="77777777" w:rsidR="008041BC" w:rsidRDefault="008041BC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3F9673DC" w14:textId="2B5F086A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Cela ne fonctionne plus ici, il n’y a généralement pas de sommet privilégié dans un graphe... Tous les nœuds jouent le même rôle.</w:t>
      </w:r>
    </w:p>
    <w:p w14:paraId="77D296DB" w14:textId="77777777" w:rsidR="008041BC" w:rsidRPr="007032E1" w:rsidRDefault="008041BC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9E78E0D" w14:textId="77777777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Il faut donc envisager un moyen de représenter l’ensemble des sommets et l’ensemble des arrêtes.</w:t>
      </w:r>
    </w:p>
    <w:p w14:paraId="13413502" w14:textId="77777777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8041BC">
        <w:rPr>
          <w:rFonts w:ascii="Bookman Old Style" w:hAnsi="Bookman Old Style"/>
          <w:b/>
          <w:bCs/>
          <w:sz w:val="24"/>
          <w:szCs w:val="24"/>
        </w:rPr>
        <w:t>Les sommets</w:t>
      </w:r>
      <w:r w:rsidRPr="007032E1">
        <w:rPr>
          <w:rFonts w:ascii="Bookman Old Style" w:hAnsi="Bookman Old Style"/>
          <w:sz w:val="24"/>
          <w:szCs w:val="24"/>
        </w:rPr>
        <w:t xml:space="preserve"> d’un graphe peuvent être enregistrés dans n’importe quelle “collection” :</w:t>
      </w:r>
    </w:p>
    <w:p w14:paraId="479B4E9D" w14:textId="0D55346B" w:rsidR="00614076" w:rsidRPr="007032E1" w:rsidRDefault="1DF6F534" w:rsidP="0099744A">
      <w:pPr>
        <w:numPr>
          <w:ilvl w:val="0"/>
          <w:numId w:val="3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62316C73">
        <w:rPr>
          <w:rFonts w:ascii="Bookman Old Style" w:hAnsi="Bookman Old Style"/>
          <w:sz w:val="24"/>
          <w:szCs w:val="24"/>
        </w:rPr>
        <w:t>L</w:t>
      </w:r>
      <w:r w:rsidR="009B3762" w:rsidRPr="62316C73">
        <w:rPr>
          <w:rFonts w:ascii="Bookman Old Style" w:hAnsi="Bookman Old Style"/>
          <w:sz w:val="24"/>
          <w:szCs w:val="24"/>
        </w:rPr>
        <w:t>iste</w:t>
      </w:r>
      <w:r w:rsidR="00C57D84">
        <w:rPr>
          <w:rFonts w:ascii="Bookman Old Style" w:hAnsi="Bookman Old Style"/>
          <w:sz w:val="24"/>
          <w:szCs w:val="24"/>
        </w:rPr>
        <w:t>s</w:t>
      </w:r>
      <w:r w:rsidR="009B3762" w:rsidRPr="62316C73">
        <w:rPr>
          <w:rFonts w:ascii="Bookman Old Style" w:hAnsi="Bookman Old Style"/>
          <w:sz w:val="24"/>
          <w:szCs w:val="24"/>
        </w:rPr>
        <w:t>,</w:t>
      </w:r>
    </w:p>
    <w:p w14:paraId="2C23C26A" w14:textId="6EFF4EE8" w:rsidR="00614076" w:rsidRPr="007032E1" w:rsidRDefault="008041BC" w:rsidP="0099744A">
      <w:pPr>
        <w:numPr>
          <w:ilvl w:val="0"/>
          <w:numId w:val="3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lastRenderedPageBreak/>
        <w:t>T</w:t>
      </w:r>
      <w:r w:rsidR="009B3762" w:rsidRPr="007032E1">
        <w:rPr>
          <w:rFonts w:ascii="Bookman Old Style" w:hAnsi="Bookman Old Style"/>
          <w:sz w:val="24"/>
          <w:szCs w:val="24"/>
        </w:rPr>
        <w:t>uples</w:t>
      </w:r>
      <w:proofErr w:type="spellEnd"/>
      <w:r w:rsidR="009B3762" w:rsidRPr="007032E1">
        <w:rPr>
          <w:rFonts w:ascii="Bookman Old Style" w:hAnsi="Bookman Old Style"/>
          <w:sz w:val="24"/>
          <w:szCs w:val="24"/>
        </w:rPr>
        <w:t>,</w:t>
      </w:r>
    </w:p>
    <w:p w14:paraId="72E62D21" w14:textId="117AC9C1" w:rsidR="00614076" w:rsidRDefault="008041BC" w:rsidP="0099744A">
      <w:pPr>
        <w:numPr>
          <w:ilvl w:val="0"/>
          <w:numId w:val="3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9B3762" w:rsidRPr="007032E1">
        <w:rPr>
          <w:rFonts w:ascii="Bookman Old Style" w:hAnsi="Bookman Old Style"/>
          <w:sz w:val="24"/>
          <w:szCs w:val="24"/>
        </w:rPr>
        <w:t xml:space="preserve">ictionnaires, </w:t>
      </w:r>
      <w:r w:rsidR="009B3762" w:rsidRPr="008041BC">
        <w:rPr>
          <w:rFonts w:ascii="Bookman Old Style" w:hAnsi="Bookman Old Style"/>
          <w:sz w:val="24"/>
          <w:szCs w:val="24"/>
        </w:rPr>
        <w:t>etc</w:t>
      </w:r>
      <w:r>
        <w:rPr>
          <w:rFonts w:ascii="Bookman Old Style" w:hAnsi="Bookman Old Style"/>
          <w:sz w:val="24"/>
          <w:szCs w:val="24"/>
        </w:rPr>
        <w:t>…</w:t>
      </w:r>
    </w:p>
    <w:p w14:paraId="2E9AA1BE" w14:textId="77777777" w:rsidR="008041BC" w:rsidRPr="008041BC" w:rsidRDefault="008041BC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5CB95E9" w14:textId="77777777" w:rsidR="00577247" w:rsidRDefault="00577247" w:rsidP="0099744A">
      <w:pPr>
        <w:spacing w:after="0"/>
        <w:ind w:left="284" w:firstLine="0"/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35E35EA" w14:textId="459CA751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8041BC">
        <w:rPr>
          <w:rFonts w:ascii="Bookman Old Style" w:hAnsi="Bookman Old Style"/>
          <w:b/>
          <w:bCs/>
          <w:sz w:val="24"/>
          <w:szCs w:val="24"/>
        </w:rPr>
        <w:t>Pour les arêtes</w:t>
      </w:r>
      <w:r w:rsidRPr="007032E1">
        <w:rPr>
          <w:rFonts w:ascii="Bookman Old Style" w:hAnsi="Bookman Old Style"/>
          <w:sz w:val="24"/>
          <w:szCs w:val="24"/>
        </w:rPr>
        <w:t>, c’est différent.</w:t>
      </w:r>
    </w:p>
    <w:p w14:paraId="7667AAB1" w14:textId="77777777" w:rsidR="00577247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Il existe plusieurs manières de les décrire et toutes ont leur utilité.</w:t>
      </w:r>
    </w:p>
    <w:p w14:paraId="50470D47" w14:textId="0A1F8616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Nous devons apprendre à passer de l’une à l’autre.</w:t>
      </w:r>
    </w:p>
    <w:p w14:paraId="0F89E0C3" w14:textId="77777777" w:rsidR="00460DBB" w:rsidRPr="007032E1" w:rsidRDefault="00460DB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0D52A45" w14:textId="10EF590E" w:rsidR="00614076" w:rsidRPr="00577247" w:rsidRDefault="00AC17D5" w:rsidP="0099744A">
      <w:pPr>
        <w:pStyle w:val="Titre2"/>
        <w:spacing w:after="0"/>
        <w:ind w:left="284" w:firstLine="567"/>
        <w:jc w:val="both"/>
        <w:rPr>
          <w:rFonts w:ascii="Bookman Old Style" w:hAnsi="Bookman Old Style"/>
          <w:bCs/>
          <w:szCs w:val="24"/>
        </w:rPr>
      </w:pPr>
      <w:r>
        <w:rPr>
          <w:rFonts w:ascii="Bookman Old Style" w:hAnsi="Bookman Old Style"/>
          <w:bCs/>
          <w:szCs w:val="24"/>
        </w:rPr>
        <w:t>7</w:t>
      </w:r>
      <w:r w:rsidR="00577247" w:rsidRPr="00577247">
        <w:rPr>
          <w:rFonts w:ascii="Bookman Old Style" w:hAnsi="Bookman Old Style"/>
          <w:bCs/>
          <w:szCs w:val="24"/>
        </w:rPr>
        <w:t xml:space="preserve">.2 </w:t>
      </w:r>
      <w:r w:rsidR="009B3762" w:rsidRPr="00577247">
        <w:rPr>
          <w:rFonts w:ascii="Bookman Old Style" w:hAnsi="Bookman Old Style"/>
          <w:bCs/>
          <w:szCs w:val="24"/>
        </w:rPr>
        <w:t>Ensemble d’arêtes</w:t>
      </w:r>
    </w:p>
    <w:p w14:paraId="700033D7" w14:textId="77777777" w:rsidR="003F2E30" w:rsidRDefault="003F2E30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62DBDB88" w14:textId="77777777" w:rsidR="003F2E30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La méthode la plus simple et la plus courante pour décrire les arêtes est d’en donner une collection.</w:t>
      </w:r>
    </w:p>
    <w:p w14:paraId="1CC36BDD" w14:textId="2781D8B5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En mathématiques un ensemble, en informatique, n’importe quelle structure sur laquelle itérer.</w:t>
      </w:r>
    </w:p>
    <w:p w14:paraId="3B636B99" w14:textId="77777777" w:rsidR="003F2E30" w:rsidRPr="007032E1" w:rsidRDefault="003F2E30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100DCC1D" w14:textId="7023B03C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Par exemple : G = (</w:t>
      </w:r>
      <w:proofErr w:type="gramStart"/>
      <w:r w:rsidRPr="007032E1">
        <w:rPr>
          <w:rFonts w:ascii="Bookman Old Style" w:hAnsi="Bookman Old Style"/>
          <w:sz w:val="24"/>
          <w:szCs w:val="24"/>
        </w:rPr>
        <w:t>V,E</w:t>
      </w:r>
      <w:proofErr w:type="gramEnd"/>
      <w:r w:rsidRPr="007032E1">
        <w:rPr>
          <w:rFonts w:ascii="Bookman Old Style" w:hAnsi="Bookman Old Style"/>
          <w:sz w:val="24"/>
          <w:szCs w:val="24"/>
        </w:rPr>
        <w:t>) avec V = {1,2,3,4} et E = {(1,2),(2,3),(3,4),(2,4)}</w:t>
      </w:r>
    </w:p>
    <w:p w14:paraId="242CDDF7" w14:textId="77777777" w:rsidR="003F2E30" w:rsidRPr="007032E1" w:rsidRDefault="003F2E30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C5C2B4E" w14:textId="1E89F910" w:rsidR="00614076" w:rsidRDefault="004F362D" w:rsidP="0099744A">
      <w:pPr>
        <w:spacing w:after="0" w:line="259" w:lineRule="auto"/>
        <w:ind w:left="284" w:firstLine="0"/>
        <w:jc w:val="center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2E2495DB" wp14:editId="5D6AB2C1">
            <wp:extent cx="3419475" cy="1002941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711" w14:textId="77777777" w:rsidR="00614076" w:rsidRPr="007032E1" w:rsidRDefault="009B3762" w:rsidP="0099744A">
      <w:pPr>
        <w:spacing w:after="0" w:line="357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Remarque : Guido Von </w:t>
      </w:r>
      <w:proofErr w:type="spellStart"/>
      <w:r w:rsidRPr="007032E1">
        <w:rPr>
          <w:rFonts w:ascii="Bookman Old Style" w:hAnsi="Bookman Old Style"/>
          <w:sz w:val="24"/>
          <w:szCs w:val="24"/>
        </w:rPr>
        <w:t>Rossum</w:t>
      </w:r>
      <w:proofErr w:type="spellEnd"/>
      <w:r w:rsidRPr="007032E1">
        <w:rPr>
          <w:rFonts w:ascii="Bookman Old Style" w:hAnsi="Bookman Old Style"/>
          <w:sz w:val="24"/>
          <w:szCs w:val="24"/>
        </w:rPr>
        <w:t xml:space="preserve"> (créateur de Python) préconise d’utiliser un dictionnaire. Pour le graphe précédent :</w:t>
      </w:r>
    </w:p>
    <w:p w14:paraId="55044C3B" w14:textId="26D11FB2" w:rsidR="00614076" w:rsidRDefault="004F362D" w:rsidP="0099744A">
      <w:pPr>
        <w:spacing w:after="0" w:line="271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="009B3762" w:rsidRPr="007032E1">
        <w:rPr>
          <w:rFonts w:ascii="Bookman Old Style" w:hAnsi="Bookman Old Style"/>
          <w:sz w:val="24"/>
          <w:szCs w:val="24"/>
        </w:rPr>
        <w:t>r</w:t>
      </w:r>
      <w:r>
        <w:rPr>
          <w:rFonts w:ascii="Bookman Old Style" w:hAnsi="Bookman Old Style"/>
          <w:sz w:val="24"/>
          <w:szCs w:val="24"/>
        </w:rPr>
        <w:t>ê</w:t>
      </w:r>
      <w:r w:rsidR="009B3762" w:rsidRPr="007032E1">
        <w:rPr>
          <w:rFonts w:ascii="Bookman Old Style" w:hAnsi="Bookman Old Style"/>
          <w:sz w:val="24"/>
          <w:szCs w:val="24"/>
        </w:rPr>
        <w:t xml:space="preserve">tes </w:t>
      </w:r>
      <w:r w:rsidR="009B3762" w:rsidRPr="007032E1">
        <w:rPr>
          <w:rFonts w:ascii="Bookman Old Style" w:hAnsi="Bookman Old Style"/>
          <w:color w:val="666666"/>
          <w:sz w:val="24"/>
          <w:szCs w:val="24"/>
        </w:rPr>
        <w:t xml:space="preserve">= </w:t>
      </w:r>
      <w:r w:rsidR="009B3762" w:rsidRPr="007032E1">
        <w:rPr>
          <w:rFonts w:ascii="Bookman Old Style" w:hAnsi="Bookman Old Style"/>
          <w:sz w:val="24"/>
          <w:szCs w:val="24"/>
        </w:rPr>
        <w:t>{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1</w:t>
      </w:r>
      <w:r w:rsidR="009B3762" w:rsidRPr="007032E1">
        <w:rPr>
          <w:rFonts w:ascii="Bookman Old Style" w:hAnsi="Bookman Old Style"/>
          <w:sz w:val="24"/>
          <w:szCs w:val="24"/>
        </w:rPr>
        <w:t>: [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2</w:t>
      </w:r>
      <w:r w:rsidR="009B3762" w:rsidRPr="007032E1">
        <w:rPr>
          <w:rFonts w:ascii="Bookman Old Style" w:hAnsi="Bookman Old Style"/>
          <w:sz w:val="24"/>
          <w:szCs w:val="24"/>
        </w:rPr>
        <w:t>],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2</w:t>
      </w:r>
      <w:r w:rsidR="009B3762" w:rsidRPr="007032E1">
        <w:rPr>
          <w:rFonts w:ascii="Bookman Old Style" w:hAnsi="Bookman Old Style"/>
          <w:sz w:val="24"/>
          <w:szCs w:val="24"/>
        </w:rPr>
        <w:t>: [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1</w:t>
      </w:r>
      <w:r w:rsidR="009B3762" w:rsidRPr="007032E1">
        <w:rPr>
          <w:rFonts w:ascii="Bookman Old Style" w:hAnsi="Bookman Old Style"/>
          <w:sz w:val="24"/>
          <w:szCs w:val="24"/>
        </w:rPr>
        <w:t xml:space="preserve">,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3</w:t>
      </w:r>
      <w:r w:rsidR="009B3762" w:rsidRPr="007032E1">
        <w:rPr>
          <w:rFonts w:ascii="Bookman Old Style" w:hAnsi="Bookman Old Style"/>
          <w:sz w:val="24"/>
          <w:szCs w:val="24"/>
        </w:rPr>
        <w:t xml:space="preserve">,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4</w:t>
      </w:r>
      <w:r w:rsidR="009B3762" w:rsidRPr="007032E1">
        <w:rPr>
          <w:rFonts w:ascii="Bookman Old Style" w:hAnsi="Bookman Old Style"/>
          <w:sz w:val="24"/>
          <w:szCs w:val="24"/>
        </w:rPr>
        <w:t>],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3</w:t>
      </w:r>
      <w:r w:rsidR="009B3762" w:rsidRPr="007032E1">
        <w:rPr>
          <w:rFonts w:ascii="Bookman Old Style" w:hAnsi="Bookman Old Style"/>
          <w:sz w:val="24"/>
          <w:szCs w:val="24"/>
        </w:rPr>
        <w:t>: [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2</w:t>
      </w:r>
      <w:r w:rsidR="009B3762" w:rsidRPr="007032E1">
        <w:rPr>
          <w:rFonts w:ascii="Bookman Old Style" w:hAnsi="Bookman Old Style"/>
          <w:sz w:val="24"/>
          <w:szCs w:val="24"/>
        </w:rPr>
        <w:t xml:space="preserve">,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4</w:t>
      </w:r>
      <w:r w:rsidR="009B3762" w:rsidRPr="007032E1">
        <w:rPr>
          <w:rFonts w:ascii="Bookman Old Style" w:hAnsi="Bookman Old Style"/>
          <w:sz w:val="24"/>
          <w:szCs w:val="24"/>
        </w:rPr>
        <w:t>],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4</w:t>
      </w:r>
      <w:r w:rsidR="009B3762" w:rsidRPr="007032E1">
        <w:rPr>
          <w:rFonts w:ascii="Bookman Old Style" w:hAnsi="Bookman Old Style"/>
          <w:sz w:val="24"/>
          <w:szCs w:val="24"/>
        </w:rPr>
        <w:t>: [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3</w:t>
      </w:r>
      <w:r w:rsidR="009B3762" w:rsidRPr="007032E1">
        <w:rPr>
          <w:rFonts w:ascii="Bookman Old Style" w:hAnsi="Bookman Old Style"/>
          <w:sz w:val="24"/>
          <w:szCs w:val="24"/>
        </w:rPr>
        <w:t xml:space="preserve">, </w:t>
      </w:r>
      <w:r w:rsidR="009B3762" w:rsidRPr="007032E1">
        <w:rPr>
          <w:rFonts w:ascii="Bookman Old Style" w:hAnsi="Bookman Old Style"/>
          <w:color w:val="40A170"/>
          <w:sz w:val="24"/>
          <w:szCs w:val="24"/>
        </w:rPr>
        <w:t>2</w:t>
      </w:r>
      <w:r w:rsidR="009B3762" w:rsidRPr="007032E1">
        <w:rPr>
          <w:rFonts w:ascii="Bookman Old Style" w:hAnsi="Bookman Old Style"/>
          <w:sz w:val="24"/>
          <w:szCs w:val="24"/>
        </w:rPr>
        <w:t>]}</w:t>
      </w:r>
    </w:p>
    <w:p w14:paraId="566400AC" w14:textId="53FC5BDD" w:rsidR="004F362D" w:rsidRDefault="004F362D" w:rsidP="0099744A">
      <w:pPr>
        <w:spacing w:after="0" w:line="271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860C02A" w14:textId="77777777" w:rsidR="00460DBB" w:rsidRPr="007032E1" w:rsidRDefault="00460DBB" w:rsidP="0099744A">
      <w:pPr>
        <w:spacing w:after="0" w:line="271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0ED590A" w14:textId="0B830AEF" w:rsidR="00614076" w:rsidRPr="004F362D" w:rsidRDefault="00AC17D5" w:rsidP="0099744A">
      <w:pPr>
        <w:pStyle w:val="Titre2"/>
        <w:spacing w:after="0"/>
        <w:ind w:left="284" w:firstLine="567"/>
        <w:jc w:val="both"/>
        <w:rPr>
          <w:rFonts w:ascii="Bookman Old Style" w:hAnsi="Bookman Old Style"/>
          <w:bCs/>
          <w:szCs w:val="24"/>
        </w:rPr>
      </w:pPr>
      <w:r>
        <w:rPr>
          <w:rFonts w:ascii="Bookman Old Style" w:hAnsi="Bookman Old Style"/>
          <w:bCs/>
          <w:szCs w:val="24"/>
        </w:rPr>
        <w:t>7</w:t>
      </w:r>
      <w:r w:rsidR="004F362D" w:rsidRPr="004F362D">
        <w:rPr>
          <w:rFonts w:ascii="Bookman Old Style" w:hAnsi="Bookman Old Style"/>
          <w:bCs/>
          <w:szCs w:val="24"/>
        </w:rPr>
        <w:t xml:space="preserve">.3 </w:t>
      </w:r>
      <w:r w:rsidR="009B3762" w:rsidRPr="004F362D">
        <w:rPr>
          <w:rFonts w:ascii="Bookman Old Style" w:hAnsi="Bookman Old Style"/>
          <w:bCs/>
          <w:szCs w:val="24"/>
        </w:rPr>
        <w:t>Matrice d’adjacence</w:t>
      </w:r>
    </w:p>
    <w:p w14:paraId="6466BA0C" w14:textId="77777777" w:rsidR="004F362D" w:rsidRDefault="004F362D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C7D93CC" w14:textId="4AB9F356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Il est courant et souvent pratique de représenter les arêtes dans une matrice.</w:t>
      </w:r>
    </w:p>
    <w:p w14:paraId="5AB91504" w14:textId="77777777" w:rsidR="004F362D" w:rsidRPr="007032E1" w:rsidRDefault="004F362D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89BD7AC" w14:textId="6DA0A920" w:rsidR="00614076" w:rsidRPr="00A862FB" w:rsidRDefault="00AC17D5" w:rsidP="0099744A">
      <w:pPr>
        <w:spacing w:after="0" w:line="259" w:lineRule="auto"/>
        <w:ind w:left="284" w:firstLine="1134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7</w:t>
      </w:r>
      <w:r w:rsidR="004F362D" w:rsidRPr="00A862FB">
        <w:rPr>
          <w:rFonts w:ascii="Bookman Old Style" w:hAnsi="Bookman Old Style"/>
          <w:b/>
          <w:bCs/>
          <w:sz w:val="24"/>
          <w:szCs w:val="24"/>
        </w:rPr>
        <w:t xml:space="preserve">.3.1 </w:t>
      </w:r>
      <w:r w:rsidR="009B3762" w:rsidRPr="00A862FB">
        <w:rPr>
          <w:rFonts w:ascii="Bookman Old Style" w:hAnsi="Bookman Old Style"/>
          <w:b/>
          <w:bCs/>
          <w:sz w:val="24"/>
          <w:szCs w:val="24"/>
        </w:rPr>
        <w:t>Définition :</w:t>
      </w:r>
    </w:p>
    <w:p w14:paraId="5DAD9DCD" w14:textId="09680E14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Pour un graphe simple G = (</w:t>
      </w:r>
      <w:proofErr w:type="gramStart"/>
      <w:r w:rsidRPr="007032E1">
        <w:rPr>
          <w:rFonts w:ascii="Bookman Old Style" w:hAnsi="Bookman Old Style"/>
          <w:sz w:val="24"/>
          <w:szCs w:val="24"/>
        </w:rPr>
        <w:t>V,E</w:t>
      </w:r>
      <w:proofErr w:type="gramEnd"/>
      <w:r w:rsidRPr="007032E1">
        <w:rPr>
          <w:rFonts w:ascii="Bookman Old Style" w:hAnsi="Bookman Old Style"/>
          <w:sz w:val="24"/>
          <w:szCs w:val="24"/>
        </w:rPr>
        <w:t xml:space="preserve">) avec n sommets, la matrice d’adjacence de G est une matrice de dimension n × n dont l’élément </w:t>
      </w:r>
      <w:proofErr w:type="spellStart"/>
      <w:r w:rsidRPr="007032E1">
        <w:rPr>
          <w:rFonts w:ascii="Bookman Old Style" w:hAnsi="Bookman Old Style"/>
          <w:sz w:val="24"/>
          <w:szCs w:val="24"/>
        </w:rPr>
        <w:t>aij</w:t>
      </w:r>
      <w:proofErr w:type="spellEnd"/>
      <w:r w:rsidRPr="007032E1">
        <w:rPr>
          <w:rFonts w:ascii="Bookman Old Style" w:hAnsi="Bookman Old Style"/>
          <w:sz w:val="24"/>
          <w:szCs w:val="24"/>
        </w:rPr>
        <w:t xml:space="preserve"> est 1 si les sommets i et j sont reliés par une arrête et 0 sinon.</w:t>
      </w:r>
    </w:p>
    <w:p w14:paraId="77F0BDA6" w14:textId="77777777" w:rsidR="004F362D" w:rsidRPr="007032E1" w:rsidRDefault="004F362D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688BA3C7" w14:textId="77777777" w:rsidR="00614076" w:rsidRPr="007032E1" w:rsidRDefault="009B3762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Cette définition, simplifiée, ne s’applique qu’aux graphes simples</w:t>
      </w:r>
    </w:p>
    <w:p w14:paraId="5A50342F" w14:textId="77777777" w:rsidR="005D014A" w:rsidRPr="003C0658" w:rsidRDefault="005D014A" w:rsidP="005D01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3C0658">
        <w:rPr>
          <w:rFonts w:ascii="Bookman Old Style" w:hAnsi="Bookman Old Style"/>
          <w:sz w:val="24"/>
          <w:szCs w:val="24"/>
        </w:rPr>
        <w:t>Pour un graphe simple G = (</w:t>
      </w:r>
      <w:proofErr w:type="gramStart"/>
      <w:r w:rsidRPr="003C0658">
        <w:rPr>
          <w:rFonts w:ascii="Bookman Old Style" w:hAnsi="Bookman Old Style"/>
          <w:sz w:val="24"/>
          <w:szCs w:val="24"/>
        </w:rPr>
        <w:t>V,E</w:t>
      </w:r>
      <w:proofErr w:type="gramEnd"/>
      <w:r w:rsidRPr="003C0658">
        <w:rPr>
          <w:rFonts w:ascii="Bookman Old Style" w:hAnsi="Bookman Old Style"/>
          <w:sz w:val="24"/>
          <w:szCs w:val="24"/>
        </w:rPr>
        <w:t xml:space="preserve">) avec n sommets, la matrice d’adjacence de G est une matrice de dimension n × n dont l’élément </w:t>
      </w:r>
      <w:proofErr w:type="spellStart"/>
      <w:r w:rsidRPr="0087390D">
        <w:rPr>
          <w:rFonts w:ascii="Bookman Old Style" w:hAnsi="Bookman Old Style"/>
          <w:color w:val="FF0000"/>
          <w:sz w:val="28"/>
          <w:szCs w:val="28"/>
        </w:rPr>
        <w:t>a</w:t>
      </w:r>
      <w:r w:rsidRPr="0087390D">
        <w:rPr>
          <w:rFonts w:ascii="Bookman Old Style" w:hAnsi="Bookman Old Style"/>
          <w:color w:val="FF0000"/>
          <w:sz w:val="28"/>
          <w:szCs w:val="28"/>
          <w:vertAlign w:val="subscript"/>
        </w:rPr>
        <w:t>ij</w:t>
      </w:r>
      <w:proofErr w:type="spellEnd"/>
      <w:r w:rsidRPr="003C0658">
        <w:rPr>
          <w:rFonts w:ascii="Bookman Old Style" w:hAnsi="Bookman Old Style"/>
          <w:sz w:val="24"/>
          <w:szCs w:val="24"/>
        </w:rPr>
        <w:t xml:space="preserve"> est </w:t>
      </w:r>
      <w:r w:rsidRPr="00AD6F5E">
        <w:rPr>
          <w:rFonts w:ascii="Bookman Old Style" w:hAnsi="Bookman Old Style"/>
          <w:b/>
          <w:sz w:val="24"/>
          <w:szCs w:val="24"/>
        </w:rPr>
        <w:t>1</w:t>
      </w:r>
      <w:r w:rsidRPr="003C0658">
        <w:rPr>
          <w:rFonts w:ascii="Bookman Old Style" w:hAnsi="Bookman Old Style"/>
          <w:sz w:val="24"/>
          <w:szCs w:val="24"/>
        </w:rPr>
        <w:t xml:space="preserve"> si les sommets i et j sont reliés par une arrête et </w:t>
      </w:r>
      <w:r w:rsidRPr="00AD6F5E">
        <w:rPr>
          <w:rFonts w:ascii="Bookman Old Style" w:hAnsi="Bookman Old Style"/>
          <w:b/>
          <w:sz w:val="24"/>
          <w:szCs w:val="24"/>
        </w:rPr>
        <w:t>0</w:t>
      </w:r>
      <w:r w:rsidRPr="003C0658">
        <w:rPr>
          <w:rFonts w:ascii="Bookman Old Style" w:hAnsi="Bookman Old Style"/>
          <w:sz w:val="24"/>
          <w:szCs w:val="24"/>
        </w:rPr>
        <w:t xml:space="preserve"> sinon.</w:t>
      </w:r>
    </w:p>
    <w:p w14:paraId="51EECD1C" w14:textId="77777777" w:rsidR="005D014A" w:rsidRPr="003C0658" w:rsidRDefault="005D014A" w:rsidP="005D01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13F8370" w14:textId="77777777" w:rsidR="005D014A" w:rsidRPr="003C0658" w:rsidRDefault="005D014A" w:rsidP="005D01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3C0658">
        <w:rPr>
          <w:rFonts w:ascii="Bookman Old Style" w:hAnsi="Bookman Old Style"/>
          <w:sz w:val="24"/>
          <w:szCs w:val="24"/>
        </w:rPr>
        <w:t>Cette définition, simplifiée, ne s’applique qu’aux graphes simples</w:t>
      </w:r>
    </w:p>
    <w:p w14:paraId="0CA2387B" w14:textId="77777777" w:rsidR="005D014A" w:rsidRPr="003C0658" w:rsidRDefault="005D014A" w:rsidP="005D01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65D8386" w14:textId="77777777" w:rsidR="005D014A" w:rsidRPr="003C0658" w:rsidRDefault="005D014A" w:rsidP="005D01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  <w:u w:val="single"/>
        </w:rPr>
      </w:pPr>
      <w:r w:rsidRPr="0087390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75F266D3" wp14:editId="61586EE7">
                <wp:simplePos x="0" y="0"/>
                <wp:positionH relativeFrom="margin">
                  <wp:posOffset>4275455</wp:posOffset>
                </wp:positionH>
                <wp:positionV relativeFrom="paragraph">
                  <wp:posOffset>111125</wp:posOffset>
                </wp:positionV>
                <wp:extent cx="891540" cy="243840"/>
                <wp:effectExtent l="0" t="0" r="381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13874" w14:textId="77777777" w:rsidR="00B8278E" w:rsidRPr="0087390D" w:rsidRDefault="00B8278E" w:rsidP="005D014A">
                            <w:pPr>
                              <w:rPr>
                                <w:color w:val="FF0000"/>
                              </w:rPr>
                            </w:pPr>
                            <w:r w:rsidRPr="0087390D">
                              <w:rPr>
                                <w:color w:val="FF0000"/>
                              </w:rPr>
                              <w:t>Indice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266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0" type="#_x0000_t202" style="position:absolute;left:0;text-align:left;margin-left:336.65pt;margin-top:8.75pt;width:70.2pt;height:19.2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" stroked="f">
                <v:textbox>
                  <w:txbxContent>
                    <w:p w14:paraId="1E413874" w14:textId="77777777" w:rsidR="00B8278E" w:rsidRPr="0087390D" w:rsidRDefault="00B8278E" w:rsidP="005D014A">
                      <w:pPr>
                        <w:rPr>
                          <w:color w:val="FF0000"/>
                        </w:rPr>
                      </w:pPr>
                      <w:r w:rsidRPr="0087390D">
                        <w:rPr>
                          <w:color w:val="FF0000"/>
                        </w:rPr>
                        <w:t>Indice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0658">
        <w:rPr>
          <w:rFonts w:ascii="Bookman Old Style" w:hAnsi="Bookman Old Style"/>
          <w:sz w:val="24"/>
          <w:szCs w:val="24"/>
          <w:u w:val="single"/>
        </w:rPr>
        <w:t>Exemple :</w:t>
      </w:r>
      <w:r w:rsidRPr="0087390D">
        <w:rPr>
          <w:rFonts w:ascii="Bookman Old Style" w:hAnsi="Bookman Old Style"/>
          <w:noProof/>
          <w:sz w:val="24"/>
          <w:szCs w:val="24"/>
        </w:rPr>
        <w:t xml:space="preserve"> </w:t>
      </w:r>
    </w:p>
    <w:p w14:paraId="0C8B9867" w14:textId="77777777" w:rsidR="005D014A" w:rsidRPr="003C0658" w:rsidRDefault="005D014A" w:rsidP="005D01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4197406A" wp14:editId="18A37720">
                <wp:simplePos x="0" y="0"/>
                <wp:positionH relativeFrom="column">
                  <wp:posOffset>4039235</wp:posOffset>
                </wp:positionH>
                <wp:positionV relativeFrom="paragraph">
                  <wp:posOffset>184785</wp:posOffset>
                </wp:positionV>
                <wp:extent cx="1173480" cy="0"/>
                <wp:effectExtent l="0" t="76200" r="2667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4DA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18.05pt;margin-top:14.55pt;width:92.4pt;height:0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Pr="003C0658">
        <w:rPr>
          <w:rFonts w:ascii="Bookman Old Style" w:hAnsi="Bookman Old Style"/>
          <w:sz w:val="24"/>
          <w:szCs w:val="24"/>
        </w:rPr>
        <w:t>Dans l’exemple du graphe précédent, cela donne :</w:t>
      </w:r>
    </w:p>
    <w:tbl>
      <w:tblPr>
        <w:tblStyle w:val="TableGrid1"/>
        <w:tblpPr w:leftFromText="141" w:rightFromText="141" w:vertAnchor="text" w:horzAnchor="page" w:tblpX="7081" w:tblpY="136"/>
        <w:tblW w:w="1597" w:type="dxa"/>
        <w:tblInd w:w="0" w:type="dxa"/>
        <w:tblLook w:val="04A0" w:firstRow="1" w:lastRow="0" w:firstColumn="1" w:lastColumn="0" w:noHBand="0" w:noVBand="1"/>
      </w:tblPr>
      <w:tblGrid>
        <w:gridCol w:w="1579"/>
        <w:gridCol w:w="6"/>
        <w:gridCol w:w="6"/>
        <w:gridCol w:w="6"/>
      </w:tblGrid>
      <w:tr w:rsidR="005D014A" w:rsidRPr="003C0658" w14:paraId="3AA4198F" w14:textId="77777777" w:rsidTr="00363A10">
        <w:trPr>
          <w:trHeight w:val="10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2627065" w14:textId="77777777" w:rsidR="005D014A" w:rsidRPr="003C0658" w:rsidRDefault="001C3965" w:rsidP="00363A10">
            <w:pPr>
              <w:spacing w:after="0" w:line="259" w:lineRule="auto"/>
              <w:ind w:left="284" w:firstLine="0"/>
              <w:jc w:val="both"/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757ECFBE" w14:textId="77777777" w:rsidR="005D014A" w:rsidRPr="003C0658" w:rsidRDefault="005D014A" w:rsidP="00363A10">
            <w:pPr>
              <w:spacing w:after="0" w:line="259" w:lineRule="auto"/>
              <w:ind w:left="284" w:firstLine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CF4B24C" w14:textId="77777777" w:rsidR="005D014A" w:rsidRPr="003C0658" w:rsidRDefault="005D014A" w:rsidP="00363A10">
            <w:pPr>
              <w:spacing w:after="0" w:line="259" w:lineRule="auto"/>
              <w:ind w:left="284" w:firstLine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7268D444" w14:textId="77777777" w:rsidR="005D014A" w:rsidRPr="003C0658" w:rsidRDefault="005D014A" w:rsidP="00363A10">
            <w:pPr>
              <w:spacing w:after="0" w:line="259" w:lineRule="auto"/>
              <w:ind w:left="284" w:firstLine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475494F" w14:textId="77777777" w:rsidR="005D014A" w:rsidRPr="003C0658" w:rsidRDefault="005D014A" w:rsidP="005D01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87390D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42" behindDoc="0" locked="0" layoutInCell="1" allowOverlap="1" wp14:anchorId="2090C9BC" wp14:editId="521DCCFB">
                <wp:simplePos x="0" y="0"/>
                <wp:positionH relativeFrom="margin">
                  <wp:posOffset>3178175</wp:posOffset>
                </wp:positionH>
                <wp:positionV relativeFrom="paragraph">
                  <wp:posOffset>289560</wp:posOffset>
                </wp:positionV>
                <wp:extent cx="594360" cy="259080"/>
                <wp:effectExtent l="0" t="0" r="0" b="762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80CB" w14:textId="77777777" w:rsidR="00B8278E" w:rsidRPr="0087390D" w:rsidRDefault="00B8278E" w:rsidP="005D014A">
                            <w:pPr>
                              <w:rPr>
                                <w:color w:val="FF0000"/>
                              </w:rPr>
                            </w:pPr>
                            <w:r w:rsidRPr="0087390D">
                              <w:rPr>
                                <w:color w:val="FF0000"/>
                              </w:rPr>
                              <w:t>In</w:t>
                            </w:r>
                            <w:r>
                              <w:rPr>
                                <w:color w:val="FF0000"/>
                              </w:rPr>
                              <w:t>dice 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C9BC" id="_x0000_s1041" type="#_x0000_t202" style="position:absolute;left:0;text-align:left;margin-left:250.25pt;margin-top:22.8pt;width:46.8pt;height:20.4pt;z-index:2516623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" stroked="f">
                <v:textbox>
                  <w:txbxContent>
                    <w:p w14:paraId="1DC280CB" w14:textId="77777777" w:rsidR="00B8278E" w:rsidRPr="0087390D" w:rsidRDefault="00B8278E" w:rsidP="005D014A">
                      <w:pPr>
                        <w:rPr>
                          <w:color w:val="FF0000"/>
                        </w:rPr>
                      </w:pPr>
                      <w:r w:rsidRPr="0087390D">
                        <w:rPr>
                          <w:color w:val="FF0000"/>
                        </w:rPr>
                        <w:t>In</w:t>
                      </w:r>
                      <w:r>
                        <w:rPr>
                          <w:color w:val="FF0000"/>
                        </w:rPr>
                        <w:t>dice 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77640F45" wp14:editId="5C4DA887">
                <wp:simplePos x="0" y="0"/>
                <wp:positionH relativeFrom="column">
                  <wp:posOffset>3787775</wp:posOffset>
                </wp:positionH>
                <wp:positionV relativeFrom="paragraph">
                  <wp:posOffset>121920</wp:posOffset>
                </wp:positionV>
                <wp:extent cx="7620" cy="723900"/>
                <wp:effectExtent l="38100" t="0" r="6858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A2635" id="Connecteur droit avec flèche 13" o:spid="_x0000_s1026" type="#_x0000_t32" style="position:absolute;margin-left:298.25pt;margin-top:9.6pt;width:.6pt;height:57pt;z-index:251660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3C0658">
        <w:rPr>
          <w:rFonts w:ascii="Bookman Old Style" w:hAnsi="Bookman Old Style"/>
          <w:noProof/>
        </w:rPr>
        <w:drawing>
          <wp:inline distT="0" distB="0" distL="0" distR="0" wp14:anchorId="376F0731" wp14:editId="2A4719BD">
            <wp:extent cx="2705100" cy="696563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60" cy="69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24AD" w14:textId="77777777" w:rsidR="005D014A" w:rsidRPr="003C0658" w:rsidRDefault="005D014A" w:rsidP="005D01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68ADFDE7" w14:textId="77777777" w:rsidR="005D014A" w:rsidRPr="00B8278E" w:rsidRDefault="005D014A" w:rsidP="005D014A">
      <w:pPr>
        <w:spacing w:after="0"/>
        <w:ind w:left="284" w:firstLine="0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 w:rsidRPr="00B8278E">
        <w:rPr>
          <w:rFonts w:ascii="Bookman Old Style" w:hAnsi="Bookman Old Style"/>
          <w:color w:val="4472C4" w:themeColor="accent1"/>
          <w:sz w:val="24"/>
          <w:szCs w:val="24"/>
        </w:rPr>
        <w:t>Comment remplir la première ligne ?</w:t>
      </w:r>
    </w:p>
    <w:p w14:paraId="540889C6" w14:textId="35A5E24D" w:rsidR="00F94A76" w:rsidRPr="00B8278E" w:rsidRDefault="00B8278E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color w:val="4472C4" w:themeColor="accent1"/>
          <w:sz w:val="24"/>
          <w:szCs w:val="24"/>
        </w:rPr>
      </w:pPr>
      <w:r w:rsidRPr="00B8278E">
        <w:rPr>
          <w:rFonts w:ascii="Bookman Old Style" w:hAnsi="Bookman Old Style"/>
          <w:color w:val="4472C4" w:themeColor="accent1"/>
          <w:sz w:val="24"/>
          <w:szCs w:val="24"/>
        </w:rPr>
        <w:t>L’</w:t>
      </w:r>
      <w:proofErr w:type="spellStart"/>
      <w:r w:rsidRPr="00B8278E">
        <w:rPr>
          <w:rFonts w:ascii="Bookman Old Style" w:hAnsi="Bookman Old Style"/>
          <w:color w:val="4472C4" w:themeColor="accent1"/>
          <w:sz w:val="24"/>
          <w:szCs w:val="24"/>
        </w:rPr>
        <w:t>élement</w:t>
      </w:r>
      <w:proofErr w:type="spellEnd"/>
      <w:r w:rsidRPr="00B8278E">
        <w:rPr>
          <w:rFonts w:ascii="Bookman Old Style" w:hAnsi="Bookman Old Style"/>
          <w:color w:val="4472C4" w:themeColor="accent1"/>
          <w:sz w:val="24"/>
          <w:szCs w:val="24"/>
        </w:rPr>
        <w:t xml:space="preserve"> d’indice j 1 est relié </w:t>
      </w:r>
      <w:proofErr w:type="gramStart"/>
      <w:r w:rsidRPr="00B8278E">
        <w:rPr>
          <w:rFonts w:ascii="Bookman Old Style" w:hAnsi="Bookman Old Style"/>
          <w:color w:val="4472C4" w:themeColor="accent1"/>
          <w:sz w:val="24"/>
          <w:szCs w:val="24"/>
        </w:rPr>
        <w:t>que a</w:t>
      </w:r>
      <w:proofErr w:type="gramEnd"/>
      <w:r w:rsidRPr="00B8278E">
        <w:rPr>
          <w:rFonts w:ascii="Bookman Old Style" w:hAnsi="Bookman Old Style"/>
          <w:color w:val="4472C4" w:themeColor="accent1"/>
          <w:sz w:val="24"/>
          <w:szCs w:val="24"/>
        </w:rPr>
        <w:t xml:space="preserve"> 2 ce qui donne 0 (pas relié a lui-même), 1 (car relié à 2), 0 et 0 (pas relié à 3 ou 4).</w:t>
      </w:r>
    </w:p>
    <w:p w14:paraId="37E78694" w14:textId="77777777" w:rsidR="00B8278E" w:rsidRDefault="00B8278E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4E1F8B8" w14:textId="4AA6F982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Comment remplir la première ligne ?</w:t>
      </w:r>
    </w:p>
    <w:p w14:paraId="1C0FB038" w14:textId="77777777" w:rsidR="00614076" w:rsidRPr="007032E1" w:rsidRDefault="009B3762" w:rsidP="0099744A">
      <w:pPr>
        <w:numPr>
          <w:ilvl w:val="0"/>
          <w:numId w:val="4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1 n’est pas relié à 1 donc le premier nombre est 0.</w:t>
      </w:r>
    </w:p>
    <w:p w14:paraId="20E8141C" w14:textId="77777777" w:rsidR="00614076" w:rsidRPr="007032E1" w:rsidRDefault="009B3762" w:rsidP="0099744A">
      <w:pPr>
        <w:numPr>
          <w:ilvl w:val="0"/>
          <w:numId w:val="4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1 est relié à 2 donc le second nombre est 1.</w:t>
      </w:r>
    </w:p>
    <w:p w14:paraId="02583FC1" w14:textId="77777777" w:rsidR="00614076" w:rsidRPr="007032E1" w:rsidRDefault="009B3762" w:rsidP="0099744A">
      <w:pPr>
        <w:numPr>
          <w:ilvl w:val="0"/>
          <w:numId w:val="4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1 n’est pas relié à 3, le troisième nombre est 0.</w:t>
      </w:r>
    </w:p>
    <w:p w14:paraId="0E9290D4" w14:textId="77777777" w:rsidR="00614076" w:rsidRPr="007032E1" w:rsidRDefault="009B3762" w:rsidP="0099744A">
      <w:pPr>
        <w:numPr>
          <w:ilvl w:val="0"/>
          <w:numId w:val="4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1 n’est pas relié à 4, le quatrième nombre est 0.</w:t>
      </w:r>
    </w:p>
    <w:p w14:paraId="27CAD3F6" w14:textId="77777777" w:rsidR="00614076" w:rsidRPr="007032E1" w:rsidRDefault="009B3762" w:rsidP="0099744A">
      <w:pPr>
        <w:tabs>
          <w:tab w:val="center" w:pos="3478"/>
          <w:tab w:val="center" w:pos="3777"/>
          <w:tab w:val="center" w:pos="4104"/>
        </w:tabs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On obtient bien la première ligne : 0</w:t>
      </w:r>
      <w:r w:rsidRPr="007032E1">
        <w:rPr>
          <w:rFonts w:ascii="Bookman Old Style" w:hAnsi="Bookman Old Style"/>
          <w:sz w:val="24"/>
          <w:szCs w:val="24"/>
        </w:rPr>
        <w:tab/>
        <w:t>1</w:t>
      </w:r>
      <w:r w:rsidRPr="007032E1">
        <w:rPr>
          <w:rFonts w:ascii="Bookman Old Style" w:hAnsi="Bookman Old Style"/>
          <w:sz w:val="24"/>
          <w:szCs w:val="24"/>
        </w:rPr>
        <w:tab/>
        <w:t>0</w:t>
      </w:r>
      <w:r w:rsidRPr="007032E1">
        <w:rPr>
          <w:rFonts w:ascii="Bookman Old Style" w:hAnsi="Bookman Old Style"/>
          <w:sz w:val="24"/>
          <w:szCs w:val="24"/>
        </w:rPr>
        <w:tab/>
        <w:t>0.</w:t>
      </w:r>
    </w:p>
    <w:p w14:paraId="68AFC7B3" w14:textId="77777777" w:rsidR="00F94A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Lorsque les sommets sont numérotés, il est naturel de choisir l’ordre correspondant, mais lorsque les sommets portent des noms (“Lille”, “Paris”, “Marseille”), l’ordre peut varier. </w:t>
      </w:r>
    </w:p>
    <w:p w14:paraId="2B323EAA" w14:textId="3A8D01E8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On obtient alors une autre matrice d’incidence qui lui est équivalente.</w:t>
      </w:r>
    </w:p>
    <w:p w14:paraId="4E8EFFFD" w14:textId="2419AE9F" w:rsidR="00F94A76" w:rsidRDefault="00F94A76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84CE16E" w14:textId="0871005F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227F3F5" w14:textId="77777777" w:rsidR="00A862FB" w:rsidRPr="007032E1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19ABF5F" w14:textId="592563FD" w:rsidR="00614076" w:rsidRPr="00A862FB" w:rsidRDefault="00AC17D5" w:rsidP="0099744A">
      <w:pPr>
        <w:pStyle w:val="Titre3"/>
        <w:spacing w:after="0"/>
        <w:ind w:left="284" w:firstLine="1134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7</w:t>
      </w:r>
      <w:r w:rsidR="00A862FB">
        <w:rPr>
          <w:rFonts w:ascii="Bookman Old Style" w:hAnsi="Bookman Old Style"/>
          <w:bCs/>
          <w:sz w:val="24"/>
          <w:szCs w:val="24"/>
        </w:rPr>
        <w:t xml:space="preserve">.3.2 </w:t>
      </w:r>
      <w:r w:rsidR="009B3762" w:rsidRPr="00A862FB">
        <w:rPr>
          <w:rFonts w:ascii="Bookman Old Style" w:hAnsi="Bookman Old Style"/>
          <w:bCs/>
          <w:sz w:val="24"/>
          <w:szCs w:val="24"/>
        </w:rPr>
        <w:t>De la matrice d’adjacence à la représentation</w:t>
      </w:r>
    </w:p>
    <w:p w14:paraId="17FD07D2" w14:textId="3EC1C9FB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9" behindDoc="0" locked="0" layoutInCell="1" allowOverlap="1" wp14:anchorId="3D31282A" wp14:editId="04B32136">
            <wp:simplePos x="0" y="0"/>
            <wp:positionH relativeFrom="column">
              <wp:posOffset>4133215</wp:posOffset>
            </wp:positionH>
            <wp:positionV relativeFrom="paragraph">
              <wp:posOffset>60960</wp:posOffset>
            </wp:positionV>
            <wp:extent cx="1266825" cy="101917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A076E" w14:textId="77777777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6A4A3D49" w14:textId="0F5BE96C" w:rsidR="00A862FB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Partant d’une matrice d’adjacence comme</w:t>
      </w:r>
      <w:r w:rsidR="00A862FB">
        <w:rPr>
          <w:rFonts w:ascii="Bookman Old Style" w:hAnsi="Bookman Old Style"/>
          <w:sz w:val="24"/>
          <w:szCs w:val="24"/>
        </w:rPr>
        <w:t xml:space="preserve"> : </w:t>
      </w:r>
    </w:p>
    <w:p w14:paraId="54167B45" w14:textId="77777777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81FE23F" w14:textId="77777777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E638614" w14:textId="270938BC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Il existe un unique graphe qu’elle représente :</w:t>
      </w:r>
    </w:p>
    <w:p w14:paraId="2B1B90D9" w14:textId="27D25AF4" w:rsidR="00614076" w:rsidRDefault="0099744A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20" behindDoc="0" locked="0" layoutInCell="1" allowOverlap="1" wp14:anchorId="58A910A9" wp14:editId="670DB4E9">
            <wp:simplePos x="0" y="0"/>
            <wp:positionH relativeFrom="column">
              <wp:posOffset>1412875</wp:posOffset>
            </wp:positionH>
            <wp:positionV relativeFrom="paragraph">
              <wp:posOffset>64135</wp:posOffset>
            </wp:positionV>
            <wp:extent cx="3200400" cy="110934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C6557" w14:textId="5989AD83" w:rsidR="00A862FB" w:rsidRDefault="00A862F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82D3B64" w14:textId="0ADF5835" w:rsidR="00A862FB" w:rsidRDefault="00A862F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AE3D5D9" w14:textId="0F25B2BF" w:rsidR="00A862FB" w:rsidRDefault="00A862F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E916B01" w14:textId="2BC2FB61" w:rsidR="00A862FB" w:rsidRDefault="00A862F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3F020E8" w14:textId="5E2B5652" w:rsidR="00A862FB" w:rsidRDefault="00A862F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EF0528B" w14:textId="77777777" w:rsidR="00460DBB" w:rsidRDefault="00460DB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  <w:u w:val="single"/>
        </w:rPr>
      </w:pPr>
    </w:p>
    <w:p w14:paraId="33391DDB" w14:textId="05ECB901" w:rsidR="00A862FB" w:rsidRDefault="0099744A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  <w:u w:val="single"/>
        </w:rPr>
        <w:t>R</w:t>
      </w:r>
      <w:r w:rsidR="009B3762" w:rsidRPr="00A862FB">
        <w:rPr>
          <w:rFonts w:ascii="Bookman Old Style" w:hAnsi="Bookman Old Style"/>
          <w:sz w:val="24"/>
          <w:szCs w:val="24"/>
          <w:u w:val="single"/>
        </w:rPr>
        <w:t xml:space="preserve">emarque </w:t>
      </w:r>
      <w:r w:rsidR="009B3762" w:rsidRPr="007032E1">
        <w:rPr>
          <w:rFonts w:ascii="Bookman Old Style" w:hAnsi="Bookman Old Style"/>
          <w:sz w:val="24"/>
          <w:szCs w:val="24"/>
        </w:rPr>
        <w:t>:</w:t>
      </w:r>
      <w:r w:rsidR="00A862FB">
        <w:rPr>
          <w:rFonts w:ascii="Bookman Old Style" w:hAnsi="Bookman Old Style"/>
          <w:sz w:val="24"/>
          <w:szCs w:val="24"/>
        </w:rPr>
        <w:t xml:space="preserve"> </w:t>
      </w:r>
    </w:p>
    <w:p w14:paraId="5B9097AB" w14:textId="313B2F74" w:rsidR="00614076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 w:rsidR="009B3762" w:rsidRPr="007032E1">
        <w:rPr>
          <w:rFonts w:ascii="Bookman Old Style" w:hAnsi="Bookman Old Style"/>
          <w:sz w:val="24"/>
          <w:szCs w:val="24"/>
        </w:rPr>
        <w:t>i on change l’ordre des sommets on obtient une autre matrice d’adjacence ! La matrice d’adjacence est unique à l’ordre près des sommets.</w:t>
      </w:r>
    </w:p>
    <w:p w14:paraId="46984743" w14:textId="437C8467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936C7A7" w14:textId="77777777" w:rsidR="00DF0165" w:rsidRDefault="00DF0165" w:rsidP="00460DBB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14:paraId="0D5208ED" w14:textId="77777777" w:rsidR="00DF0165" w:rsidRPr="007032E1" w:rsidRDefault="00DF0165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51755DC" w14:textId="7D906BCE" w:rsidR="00614076" w:rsidRPr="00A862FB" w:rsidRDefault="00AC17D5" w:rsidP="0099744A">
      <w:pPr>
        <w:pStyle w:val="Titre3"/>
        <w:spacing w:after="0"/>
        <w:ind w:left="284" w:firstLine="567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7</w:t>
      </w:r>
      <w:r w:rsidR="00A862FB" w:rsidRPr="00A862FB">
        <w:rPr>
          <w:rFonts w:ascii="Bookman Old Style" w:hAnsi="Bookman Old Style"/>
          <w:bCs/>
          <w:sz w:val="24"/>
          <w:szCs w:val="24"/>
        </w:rPr>
        <w:t>.</w:t>
      </w:r>
      <w:r w:rsidR="00A862FB">
        <w:rPr>
          <w:rFonts w:ascii="Bookman Old Style" w:hAnsi="Bookman Old Style"/>
          <w:bCs/>
          <w:sz w:val="24"/>
          <w:szCs w:val="24"/>
        </w:rPr>
        <w:t xml:space="preserve">4 </w:t>
      </w:r>
      <w:r w:rsidR="009B3762" w:rsidRPr="00A862FB">
        <w:rPr>
          <w:rFonts w:ascii="Bookman Old Style" w:hAnsi="Bookman Old Style"/>
          <w:bCs/>
          <w:sz w:val="24"/>
          <w:szCs w:val="24"/>
        </w:rPr>
        <w:t>Cas des graphes orientés</w:t>
      </w:r>
    </w:p>
    <w:p w14:paraId="440985B6" w14:textId="77777777" w:rsidR="00A862FB" w:rsidRDefault="00A862F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7B45B17C" w14:textId="31D7EF71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Lorsque les graphes sont orientés on doit tenir compte de l’ordre.</w:t>
      </w:r>
    </w:p>
    <w:p w14:paraId="73479298" w14:textId="77777777" w:rsidR="00A862FB" w:rsidRDefault="00A862F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3BB6D6B6" w14:textId="03F79FF0" w:rsidR="00614076" w:rsidRPr="00A862FB" w:rsidRDefault="00AC17D5" w:rsidP="0099744A">
      <w:pPr>
        <w:spacing w:after="0" w:line="259" w:lineRule="auto"/>
        <w:ind w:left="284" w:firstLine="1134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7</w:t>
      </w:r>
      <w:r w:rsidR="00A862FB" w:rsidRPr="00A862FB">
        <w:rPr>
          <w:rFonts w:ascii="Bookman Old Style" w:hAnsi="Bookman Old Style"/>
          <w:b/>
          <w:bCs/>
          <w:sz w:val="24"/>
          <w:szCs w:val="24"/>
        </w:rPr>
        <w:t>.4.1</w:t>
      </w:r>
      <w:r w:rsidR="009B3762" w:rsidRPr="00A862FB">
        <w:rPr>
          <w:rFonts w:ascii="Bookman Old Style" w:hAnsi="Bookman Old Style"/>
          <w:b/>
          <w:bCs/>
          <w:sz w:val="24"/>
          <w:szCs w:val="24"/>
        </w:rPr>
        <w:t>Définition :</w:t>
      </w:r>
    </w:p>
    <w:p w14:paraId="7057D6E9" w14:textId="1A61B1D8" w:rsidR="00614076" w:rsidRPr="007032E1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Dans le cas d’un graphe orienté, la matrice d’adjacence contient 1 à la ligne i, colonne j s’il existe une arrête reliant le sommet i au sommet j.</w:t>
      </w:r>
    </w:p>
    <w:p w14:paraId="19AFA70B" w14:textId="77777777" w:rsidR="0063011C" w:rsidRDefault="009B3762" w:rsidP="0099744A">
      <w:pPr>
        <w:numPr>
          <w:ilvl w:val="0"/>
          <w:numId w:val="5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Les lignes donnent les points de départ. </w:t>
      </w:r>
    </w:p>
    <w:p w14:paraId="74DC9DD4" w14:textId="515BFBDF" w:rsidR="00614076" w:rsidRPr="007032E1" w:rsidRDefault="009B3762" w:rsidP="0099744A">
      <w:pPr>
        <w:numPr>
          <w:ilvl w:val="0"/>
          <w:numId w:val="5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La deuxième ligne de la matrice d’adjacence contient </w:t>
      </w:r>
      <w:r w:rsidRPr="00E10CAD">
        <w:rPr>
          <w:rFonts w:ascii="Bookman Old Style" w:hAnsi="Bookman Old Style"/>
          <w:b/>
          <w:bCs/>
          <w:color w:val="0070C0"/>
          <w:sz w:val="24"/>
          <w:szCs w:val="24"/>
        </w:rPr>
        <w:t>1</w:t>
      </w:r>
      <w:r w:rsidRPr="007032E1">
        <w:rPr>
          <w:rFonts w:ascii="Bookman Old Style" w:hAnsi="Bookman Old Style"/>
          <w:sz w:val="24"/>
          <w:szCs w:val="24"/>
        </w:rPr>
        <w:t xml:space="preserve"> pour chaque arête qui part de 2</w:t>
      </w:r>
      <w:r w:rsidR="00CC3DDA">
        <w:rPr>
          <w:rFonts w:ascii="Bookman Old Style" w:hAnsi="Bookman Old Style"/>
          <w:sz w:val="24"/>
          <w:szCs w:val="24"/>
        </w:rPr>
        <w:t xml:space="preserve"> (de 2 il ne part </w:t>
      </w:r>
      <w:r w:rsidR="00E10CAD">
        <w:rPr>
          <w:rFonts w:ascii="Bookman Old Style" w:hAnsi="Bookman Old Style"/>
          <w:sz w:val="24"/>
          <w:szCs w:val="24"/>
        </w:rPr>
        <w:t>qu’une seule arête vers 4)</w:t>
      </w:r>
    </w:p>
    <w:p w14:paraId="4E9FD184" w14:textId="26A1F386" w:rsidR="00614076" w:rsidRPr="007032E1" w:rsidRDefault="009B3762" w:rsidP="0099744A">
      <w:pPr>
        <w:numPr>
          <w:ilvl w:val="0"/>
          <w:numId w:val="5"/>
        </w:num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Les colonnes donnent les points d’arrivée. La deuxième colonne de la matrice d’adjacence contient 1 pour chaque arête qui arrive en 2.</w:t>
      </w:r>
    </w:p>
    <w:p w14:paraId="6109682C" w14:textId="77777777" w:rsidR="004B110B" w:rsidRDefault="004B110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10214ED3" w14:textId="6CE098F8" w:rsidR="004B110B" w:rsidRDefault="004B110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21" behindDoc="0" locked="0" layoutInCell="1" allowOverlap="1" wp14:anchorId="40980202" wp14:editId="13E23380">
                <wp:simplePos x="0" y="0"/>
                <wp:positionH relativeFrom="column">
                  <wp:posOffset>327289</wp:posOffset>
                </wp:positionH>
                <wp:positionV relativeFrom="paragraph">
                  <wp:posOffset>27305</wp:posOffset>
                </wp:positionV>
                <wp:extent cx="2787015" cy="1111250"/>
                <wp:effectExtent l="0" t="0" r="32385" b="12700"/>
                <wp:wrapNone/>
                <wp:docPr id="6737" name="Group 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015" cy="1111250"/>
                          <a:chOff x="0" y="0"/>
                          <a:chExt cx="3200464" cy="1384328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228605"/>
                            <a:ext cx="457209" cy="457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9" h="457209">
                                <a:moveTo>
                                  <a:pt x="457209" y="228605"/>
                                </a:moveTo>
                                <a:cubicBezTo>
                                  <a:pt x="457209" y="354858"/>
                                  <a:pt x="354858" y="457209"/>
                                  <a:pt x="228605" y="457209"/>
                                </a:cubicBezTo>
                                <a:cubicBezTo>
                                  <a:pt x="102351" y="457209"/>
                                  <a:pt x="0" y="354858"/>
                                  <a:pt x="0" y="228605"/>
                                </a:cubicBezTo>
                                <a:cubicBezTo>
                                  <a:pt x="0" y="102351"/>
                                  <a:pt x="102351" y="0"/>
                                  <a:pt x="228605" y="0"/>
                                </a:cubicBezTo>
                                <a:cubicBezTo>
                                  <a:pt x="354858" y="0"/>
                                  <a:pt x="457209" y="102351"/>
                                  <a:pt x="457209" y="228605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65103" y="339146"/>
                            <a:ext cx="150403" cy="2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F4DF9" w14:textId="77777777" w:rsidR="00B8278E" w:rsidRDefault="00B827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Shape 467"/>
                        <wps:cNvSpPr/>
                        <wps:spPr>
                          <a:xfrm>
                            <a:off x="2743255" y="228605"/>
                            <a:ext cx="457209" cy="457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9" h="457209">
                                <a:moveTo>
                                  <a:pt x="457209" y="228605"/>
                                </a:moveTo>
                                <a:cubicBezTo>
                                  <a:pt x="457209" y="354858"/>
                                  <a:pt x="354858" y="457209"/>
                                  <a:pt x="228605" y="457209"/>
                                </a:cubicBezTo>
                                <a:cubicBezTo>
                                  <a:pt x="102351" y="457209"/>
                                  <a:pt x="0" y="354858"/>
                                  <a:pt x="0" y="228605"/>
                                </a:cubicBezTo>
                                <a:cubicBezTo>
                                  <a:pt x="0" y="102351"/>
                                  <a:pt x="102351" y="0"/>
                                  <a:pt x="228605" y="0"/>
                                </a:cubicBezTo>
                                <a:cubicBezTo>
                                  <a:pt x="354858" y="0"/>
                                  <a:pt x="457209" y="102351"/>
                                  <a:pt x="457209" y="228605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908358" y="339146"/>
                            <a:ext cx="150403" cy="2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4DA94" w14:textId="77777777" w:rsidR="00B8278E" w:rsidRDefault="00B827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Shape 469"/>
                        <wps:cNvSpPr/>
                        <wps:spPr>
                          <a:xfrm>
                            <a:off x="453094" y="506867"/>
                            <a:ext cx="2164949" cy="47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949" h="47829">
                                <a:moveTo>
                                  <a:pt x="0" y="0"/>
                                </a:moveTo>
                                <a:cubicBezTo>
                                  <a:pt x="476412" y="44451"/>
                                  <a:pt x="1591799" y="47829"/>
                                  <a:pt x="2164949" y="10122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618043" y="472386"/>
                            <a:ext cx="130076" cy="8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76" h="88660">
                                <a:moveTo>
                                  <a:pt x="0" y="0"/>
                                </a:moveTo>
                                <a:lnTo>
                                  <a:pt x="130076" y="34430"/>
                                </a:lnTo>
                                <a:lnTo>
                                  <a:pt x="6896" y="886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914418" y="927119"/>
                            <a:ext cx="457209" cy="457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9" h="457209">
                                <a:moveTo>
                                  <a:pt x="457209" y="228605"/>
                                </a:moveTo>
                                <a:cubicBezTo>
                                  <a:pt x="457209" y="354858"/>
                                  <a:pt x="354858" y="457209"/>
                                  <a:pt x="228605" y="457209"/>
                                </a:cubicBezTo>
                                <a:cubicBezTo>
                                  <a:pt x="102351" y="457209"/>
                                  <a:pt x="0" y="354858"/>
                                  <a:pt x="0" y="228605"/>
                                </a:cubicBezTo>
                                <a:cubicBezTo>
                                  <a:pt x="0" y="102352"/>
                                  <a:pt x="102351" y="0"/>
                                  <a:pt x="228605" y="0"/>
                                </a:cubicBezTo>
                                <a:cubicBezTo>
                                  <a:pt x="354858" y="0"/>
                                  <a:pt x="457209" y="102352"/>
                                  <a:pt x="457209" y="228605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079522" y="1037660"/>
                            <a:ext cx="150403" cy="2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82391" w14:textId="77777777" w:rsidR="00B8278E" w:rsidRDefault="00B827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Shape 473"/>
                        <wps:cNvSpPr/>
                        <wps:spPr>
                          <a:xfrm>
                            <a:off x="413647" y="598550"/>
                            <a:ext cx="440597" cy="3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97" h="336608">
                                <a:moveTo>
                                  <a:pt x="0" y="0"/>
                                </a:moveTo>
                                <a:cubicBezTo>
                                  <a:pt x="126406" y="96586"/>
                                  <a:pt x="296475" y="226522"/>
                                  <a:pt x="440597" y="336608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830330" y="902163"/>
                            <a:ext cx="127942" cy="11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42" h="112423">
                                <a:moveTo>
                                  <a:pt x="53976" y="0"/>
                                </a:moveTo>
                                <a:lnTo>
                                  <a:pt x="127942" y="112423"/>
                                </a:lnTo>
                                <a:lnTo>
                                  <a:pt x="0" y="70652"/>
                                </a:lnTo>
                                <a:lnTo>
                                  <a:pt x="53976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583323" y="359722"/>
                            <a:ext cx="2164796" cy="4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96" h="47880">
                                <a:moveTo>
                                  <a:pt x="2164796" y="47880"/>
                                </a:moveTo>
                                <a:cubicBezTo>
                                  <a:pt x="1689032" y="3429"/>
                                  <a:pt x="573734" y="0"/>
                                  <a:pt x="0" y="37656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453094" y="353321"/>
                            <a:ext cx="130076" cy="8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76" h="88660">
                                <a:moveTo>
                                  <a:pt x="123180" y="0"/>
                                </a:moveTo>
                                <a:lnTo>
                                  <a:pt x="130076" y="88660"/>
                                </a:lnTo>
                                <a:lnTo>
                                  <a:pt x="0" y="54230"/>
                                </a:lnTo>
                                <a:lnTo>
                                  <a:pt x="12318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2766725" y="0"/>
                            <a:ext cx="375839" cy="278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839" h="278860">
                                <a:moveTo>
                                  <a:pt x="55805" y="278860"/>
                                </a:moveTo>
                                <a:cubicBezTo>
                                  <a:pt x="0" y="140795"/>
                                  <a:pt x="49760" y="0"/>
                                  <a:pt x="205135" y="0"/>
                                </a:cubicBezTo>
                                <a:cubicBezTo>
                                  <a:pt x="311944" y="0"/>
                                  <a:pt x="368853" y="66575"/>
                                  <a:pt x="375839" y="15300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3098659" y="146205"/>
                            <a:ext cx="87619" cy="13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19" h="132654">
                                <a:moveTo>
                                  <a:pt x="0" y="0"/>
                                </a:moveTo>
                                <a:lnTo>
                                  <a:pt x="87619" y="14936"/>
                                </a:lnTo>
                                <a:lnTo>
                                  <a:pt x="22530" y="132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098659" y="146205"/>
                            <a:ext cx="87619" cy="132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19" h="132654">
                                <a:moveTo>
                                  <a:pt x="87619" y="14936"/>
                                </a:moveTo>
                                <a:lnTo>
                                  <a:pt x="22530" y="132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828837" y="927119"/>
                            <a:ext cx="457209" cy="457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9" h="457209">
                                <a:moveTo>
                                  <a:pt x="457209" y="228605"/>
                                </a:moveTo>
                                <a:cubicBezTo>
                                  <a:pt x="457209" y="354858"/>
                                  <a:pt x="354858" y="457209"/>
                                  <a:pt x="228604" y="457209"/>
                                </a:cubicBezTo>
                                <a:cubicBezTo>
                                  <a:pt x="102351" y="457209"/>
                                  <a:pt x="0" y="354858"/>
                                  <a:pt x="0" y="228605"/>
                                </a:cubicBezTo>
                                <a:cubicBezTo>
                                  <a:pt x="0" y="102352"/>
                                  <a:pt x="102351" y="0"/>
                                  <a:pt x="228604" y="0"/>
                                </a:cubicBezTo>
                                <a:cubicBezTo>
                                  <a:pt x="354858" y="0"/>
                                  <a:pt x="457209" y="102352"/>
                                  <a:pt x="457209" y="228605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993940" y="1037660"/>
                            <a:ext cx="150403" cy="275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84BC1" w14:textId="77777777" w:rsidR="00B8278E" w:rsidRDefault="00B8278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5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Shape 483"/>
                        <wps:cNvSpPr/>
                        <wps:spPr>
                          <a:xfrm>
                            <a:off x="1373761" y="1155723"/>
                            <a:ext cx="322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64">
                                <a:moveTo>
                                  <a:pt x="0" y="0"/>
                                </a:moveTo>
                                <a:cubicBezTo>
                                  <a:pt x="97780" y="0"/>
                                  <a:pt x="214114" y="0"/>
                                  <a:pt x="322764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696576" y="1111273"/>
                            <a:ext cx="127003" cy="88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3" h="88902">
                                <a:moveTo>
                                  <a:pt x="0" y="0"/>
                                </a:moveTo>
                                <a:lnTo>
                                  <a:pt x="127003" y="44451"/>
                                </a:lnTo>
                                <a:lnTo>
                                  <a:pt x="0" y="88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242484" y="677775"/>
                            <a:ext cx="440597" cy="336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97" h="336608">
                                <a:moveTo>
                                  <a:pt x="0" y="336608"/>
                                </a:moveTo>
                                <a:cubicBezTo>
                                  <a:pt x="126405" y="240022"/>
                                  <a:pt x="296475" y="110086"/>
                                  <a:pt x="440597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659167" y="598347"/>
                            <a:ext cx="127942" cy="112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42" h="112423">
                                <a:moveTo>
                                  <a:pt x="127942" y="0"/>
                                </a:moveTo>
                                <a:lnTo>
                                  <a:pt x="53976" y="112423"/>
                                </a:lnTo>
                                <a:lnTo>
                                  <a:pt x="0" y="41771"/>
                                </a:lnTo>
                                <a:lnTo>
                                  <a:pt x="12794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202" id="Group 6737" o:spid="_x0000_s1042" style="position:absolute;left:0;text-align:left;margin-left:25.75pt;margin-top:2.15pt;width:219.45pt;height:87.5pt;z-index:251657221" coordsize="32004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">
                <v:shape id="Shape 465" o:spid="_x0000_s1043" style="position:absolute;top:2286;width:4572;height:4572;visibility:visible;mso-wrap-style:square;v-text-anchor:top" coordsize="4572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" path="m457209,228605v,126253,-102351,228604,-228604,228604c102351,457209,,354858,,228605,,102351,102351,,228605,,354858,,457209,102351,457209,228605e" filled="f" strokeweight="1pt">
                  <v:stroke miterlimit="83231f" joinstyle="miter"/>
                  <v:path arrowok="t" textboxrect="0,0,457209,457209"/>
                </v:shape>
                <v:rect id="Rectangle 466" o:spid="_x0000_s1044" style="position:absolute;left:1651;top:3391;width:1504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09DF4DF9" w14:textId="77777777" w:rsidR="00B8278E" w:rsidRDefault="00B827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shape id="Shape 467" o:spid="_x0000_s1045" style="position:absolute;left:27432;top:2286;width:4572;height:4572;visibility:visible;mso-wrap-style:square;v-text-anchor:top" coordsize="4572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" path="m457209,228605v,126253,-102351,228604,-228604,228604c102351,457209,,354858,,228605,,102351,102351,,228605,,354858,,457209,102351,457209,228605e" filled="f" strokeweight="1pt">
                  <v:stroke miterlimit="83231f" joinstyle="miter"/>
                  <v:path arrowok="t" textboxrect="0,0,457209,457209"/>
                </v:shape>
                <v:rect id="Rectangle 468" o:spid="_x0000_s1046" style="position:absolute;left:29083;top:3391;width:1504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79B4DA94" w14:textId="77777777" w:rsidR="00B8278E" w:rsidRDefault="00B827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shape id="Shape 469" o:spid="_x0000_s1047" style="position:absolute;left:4530;top:5068;width:21650;height:478;visibility:visible;mso-wrap-style:square;v-text-anchor:top" coordsize="2164949,47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" path="m,c476412,44451,1591799,47829,2164949,10122e" filled="f" strokeweight="1pt">
                  <v:stroke miterlimit="83231f" joinstyle="miter"/>
                  <v:path arrowok="t" textboxrect="0,0,2164949,47829"/>
                </v:shape>
                <v:shape id="Shape 470" o:spid="_x0000_s1048" style="position:absolute;left:26180;top:4723;width:1301;height:887;visibility:visible;mso-wrap-style:square;v-text-anchor:top" coordsize="130076,8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" path="m,l130076,34430,6896,88660,,xe" fillcolor="black" strokeweight="1pt">
                  <v:stroke miterlimit="83231f" joinstyle="miter"/>
                  <v:path arrowok="t" textboxrect="0,0,130076,88660"/>
                </v:shape>
                <v:shape id="Shape 471" o:spid="_x0000_s1049" style="position:absolute;left:9144;top:9271;width:4572;height:4572;visibility:visible;mso-wrap-style:square;v-text-anchor:top" coordsize="4572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" path="m457209,228605v,126253,-102351,228604,-228604,228604c102351,457209,,354858,,228605,,102352,102351,,228605,,354858,,457209,102352,457209,228605e" filled="f" strokeweight="1pt">
                  <v:stroke miterlimit="83231f" joinstyle="miter"/>
                  <v:path arrowok="t" textboxrect="0,0,457209,457209"/>
                </v:shape>
                <v:rect id="Rectangle 472" o:spid="_x0000_s1050" style="position:absolute;left:10795;top:10376;width:1504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66682391" w14:textId="77777777" w:rsidR="00B8278E" w:rsidRDefault="00B827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shape id="Shape 473" o:spid="_x0000_s1051" style="position:absolute;left:4136;top:5985;width:4406;height:3366;visibility:visible;mso-wrap-style:square;v-text-anchor:top" coordsize="440597,3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" path="m,c126406,96586,296475,226522,440597,336608e" filled="f" strokeweight="1pt">
                  <v:stroke miterlimit="83231f" joinstyle="miter"/>
                  <v:path arrowok="t" textboxrect="0,0,440597,336608"/>
                </v:shape>
                <v:shape id="Shape 474" o:spid="_x0000_s1052" style="position:absolute;left:8303;top:9021;width:1279;height:1124;visibility:visible;mso-wrap-style:square;v-text-anchor:top" coordsize="127942,11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" path="m53976,r73966,112423l,70652,53976,xe" fillcolor="black" strokeweight="1pt">
                  <v:stroke miterlimit="83231f" joinstyle="miter"/>
                  <v:path arrowok="t" textboxrect="0,0,127942,112423"/>
                </v:shape>
                <v:shape id="Shape 475" o:spid="_x0000_s1053" style="position:absolute;left:5833;top:3597;width:21648;height:479;visibility:visible;mso-wrap-style:square;v-text-anchor:top" coordsize="2164796,4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" path="m2164796,47880c1689032,3429,573734,,,37656e" filled="f" strokeweight="1pt">
                  <v:stroke miterlimit="83231f" joinstyle="miter"/>
                  <v:path arrowok="t" textboxrect="0,0,2164796,47880"/>
                </v:shape>
                <v:shape id="Shape 476" o:spid="_x0000_s1054" style="position:absolute;left:4530;top:3533;width:1301;height:886;visibility:visible;mso-wrap-style:square;v-text-anchor:top" coordsize="130076,8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" path="m123180,r6896,88660l,54230,123180,xe" fillcolor="black" strokeweight="1pt">
                  <v:stroke miterlimit="83231f" joinstyle="miter"/>
                  <v:path arrowok="t" textboxrect="0,0,130076,88660"/>
                </v:shape>
                <v:shape id="Shape 477" o:spid="_x0000_s1055" style="position:absolute;left:27667;width:3758;height:2788;visibility:visible;mso-wrap-style:square;v-text-anchor:top" coordsize="375839,27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" path="m55805,278860c,140795,49760,,205135,,311944,,368853,66575,375839,153000e" filled="f" strokeweight="1pt">
                  <v:stroke miterlimit="83231f" joinstyle="miter"/>
                  <v:path arrowok="t" textboxrect="0,0,375839,278860"/>
                </v:shape>
                <v:shape id="Shape 478" o:spid="_x0000_s1056" style="position:absolute;left:30986;top:1462;width:876;height:1326;visibility:visible;mso-wrap-style:square;v-text-anchor:top" coordsize="87619,13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" path="m,l87619,14936,22530,132654,,xe" fillcolor="black" stroked="f" strokeweight="0">
                  <v:stroke miterlimit="83231f" joinstyle="miter"/>
                  <v:path arrowok="t" textboxrect="0,0,87619,132654"/>
                </v:shape>
                <v:shape id="Shape 479" o:spid="_x0000_s1057" style="position:absolute;left:30986;top:1462;width:876;height:1326;visibility:visible;mso-wrap-style:square;v-text-anchor:top" coordsize="87619,13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" path="m87619,14936l22530,132654,,,87619,14936xe" filled="f" strokeweight="1pt">
                  <v:stroke miterlimit="83231f" joinstyle="miter"/>
                  <v:path arrowok="t" textboxrect="0,0,87619,132654"/>
                </v:shape>
                <v:shape id="Shape 481" o:spid="_x0000_s1058" style="position:absolute;left:18288;top:9271;width:4572;height:4572;visibility:visible;mso-wrap-style:square;v-text-anchor:top" coordsize="457209,45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" path="m457209,228605v,126253,-102351,228604,-228605,228604c102351,457209,,354858,,228605,,102352,102351,,228604,,354858,,457209,102352,457209,228605e" filled="f" strokeweight="1pt">
                  <v:stroke miterlimit="83231f" joinstyle="miter"/>
                  <v:path arrowok="t" textboxrect="0,0,457209,457209"/>
                </v:shape>
                <v:rect id="Rectangle 482" o:spid="_x0000_s1059" style="position:absolute;left:19939;top:10376;width:1504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03284BC1" w14:textId="77777777" w:rsidR="00B8278E" w:rsidRDefault="00B8278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shape id="Shape 483" o:spid="_x0000_s1060" style="position:absolute;left:13737;top:11557;width:3228;height:0;visibility:visible;mso-wrap-style:square;v-text-anchor:top" coordsize="3227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" path="m,c97780,,214114,,322764,e" filled="f" strokeweight="1pt">
                  <v:stroke miterlimit="83231f" joinstyle="miter"/>
                  <v:path arrowok="t" textboxrect="0,0,322764,0"/>
                </v:shape>
                <v:shape id="Shape 484" o:spid="_x0000_s1061" style="position:absolute;left:16965;top:11112;width:1270;height:889;visibility:visible;mso-wrap-style:square;v-text-anchor:top" coordsize="127003,8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" path="m,l127003,44451,,88902,,xe" fillcolor="black" strokeweight="1pt">
                  <v:stroke miterlimit="83231f" joinstyle="miter"/>
                  <v:path arrowok="t" textboxrect="0,0,127003,88902"/>
                </v:shape>
                <v:shape id="Shape 485" o:spid="_x0000_s1062" style="position:absolute;left:22424;top:6777;width:4406;height:3366;visibility:visible;mso-wrap-style:square;v-text-anchor:top" coordsize="440597,336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" path="m,336608c126405,240022,296475,110086,440597,e" filled="f" strokeweight="1pt">
                  <v:stroke miterlimit="83231f" joinstyle="miter"/>
                  <v:path arrowok="t" textboxrect="0,0,440597,336608"/>
                </v:shape>
                <v:shape id="Shape 486" o:spid="_x0000_s1063" style="position:absolute;left:26591;top:5983;width:1280;height:1124;visibility:visible;mso-wrap-style:square;v-text-anchor:top" coordsize="127942,112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" path="m127942,l53976,112423,,41771,127942,xe" fillcolor="black" strokeweight="1pt">
                  <v:stroke miterlimit="83231f" joinstyle="miter"/>
                  <v:path arrowok="t" textboxrect="0,0,127942,112423"/>
                </v:shape>
              </v:group>
            </w:pict>
          </mc:Fallback>
        </mc:AlternateContent>
      </w:r>
    </w:p>
    <w:p w14:paraId="6DED09A2" w14:textId="54CD6250" w:rsidR="004B110B" w:rsidRPr="004B110B" w:rsidRDefault="004B110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m:oMath>
        <m: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B050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01727A0D" w14:textId="132D4940" w:rsidR="004B110B" w:rsidRDefault="004B110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7524178" w14:textId="70C5196E" w:rsidR="004B110B" w:rsidRDefault="004B110B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52515F4F" w14:textId="05D027EB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 xml:space="preserve">Le graphe ci-dessus présente une boucle 3 → 3. Dans sa matrice d’adjacence on peut le voir parce qu’il y a un </w:t>
      </w:r>
      <w:r w:rsidRPr="00350C98">
        <w:rPr>
          <w:rFonts w:ascii="Bookman Old Style" w:hAnsi="Bookman Old Style"/>
          <w:b/>
          <w:bCs/>
          <w:color w:val="00B050"/>
          <w:sz w:val="24"/>
          <w:szCs w:val="24"/>
        </w:rPr>
        <w:t>1</w:t>
      </w:r>
      <w:r w:rsidRPr="007032E1">
        <w:rPr>
          <w:rFonts w:ascii="Bookman Old Style" w:hAnsi="Bookman Old Style"/>
          <w:sz w:val="24"/>
          <w:szCs w:val="24"/>
        </w:rPr>
        <w:t xml:space="preserve"> sur la diagonale en </w:t>
      </w:r>
      <w:r w:rsidR="00350C98" w:rsidRPr="007032E1">
        <w:rPr>
          <w:rFonts w:ascii="Bookman Old Style" w:hAnsi="Bookman Old Style"/>
          <w:sz w:val="24"/>
          <w:szCs w:val="24"/>
        </w:rPr>
        <w:t>a</w:t>
      </w:r>
      <w:r w:rsidR="00350C98" w:rsidRPr="00350C98">
        <w:rPr>
          <w:rFonts w:ascii="Bookman Old Style" w:hAnsi="Bookman Old Style"/>
          <w:szCs w:val="20"/>
          <w:vertAlign w:val="subscript"/>
        </w:rPr>
        <w:t>3,3</w:t>
      </w:r>
      <w:r w:rsidR="00412840" w:rsidRPr="00412840">
        <w:rPr>
          <w:rFonts w:ascii="Bookman Old Style" w:hAnsi="Bookman Old Style"/>
          <w:sz w:val="24"/>
          <w:szCs w:val="24"/>
        </w:rPr>
        <w:t>.</w:t>
      </w:r>
    </w:p>
    <w:p w14:paraId="66F11873" w14:textId="4A43E6A4" w:rsidR="00412840" w:rsidRDefault="00412840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9F40CE1" w14:textId="034011F3" w:rsidR="00412840" w:rsidRPr="00CF082F" w:rsidRDefault="00412840" w:rsidP="0099744A">
      <w:pPr>
        <w:spacing w:after="0"/>
        <w:ind w:left="284" w:firstLine="0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 w:rsidRPr="00CF082F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Compléter les lignes 1 et </w:t>
      </w:r>
      <w:r w:rsidR="00CF082F" w:rsidRPr="00CF082F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4 de </w:t>
      </w:r>
      <w:r w:rsidRPr="00CF082F">
        <w:rPr>
          <w:rFonts w:ascii="Bookman Old Style" w:hAnsi="Bookman Old Style"/>
          <w:b/>
          <w:bCs/>
          <w:color w:val="0070C0"/>
          <w:sz w:val="24"/>
          <w:szCs w:val="24"/>
        </w:rPr>
        <w:t>la matrice ci-dessus</w:t>
      </w:r>
    </w:p>
    <w:p w14:paraId="3DF0A31B" w14:textId="77777777" w:rsidR="00412840" w:rsidRPr="00E06D3A" w:rsidRDefault="00412840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16C228FA" w14:textId="43B9861C" w:rsidR="00614076" w:rsidRPr="0099744A" w:rsidRDefault="00AC17D5" w:rsidP="0099744A">
      <w:pPr>
        <w:pStyle w:val="Titre3"/>
        <w:spacing w:after="0"/>
        <w:ind w:left="284" w:firstLine="1134"/>
        <w:jc w:val="both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>7</w:t>
      </w:r>
      <w:r w:rsidR="0099744A">
        <w:rPr>
          <w:rFonts w:ascii="Bookman Old Style" w:hAnsi="Bookman Old Style"/>
          <w:bCs/>
          <w:sz w:val="24"/>
          <w:szCs w:val="24"/>
        </w:rPr>
        <w:t xml:space="preserve">.4.2 </w:t>
      </w:r>
      <w:r w:rsidR="009B3762" w:rsidRPr="0099744A">
        <w:rPr>
          <w:rFonts w:ascii="Bookman Old Style" w:hAnsi="Bookman Old Style"/>
          <w:bCs/>
          <w:sz w:val="24"/>
          <w:szCs w:val="24"/>
        </w:rPr>
        <w:t>Application de la matrice d’adjacence</w:t>
      </w:r>
    </w:p>
    <w:p w14:paraId="618B4670" w14:textId="77777777" w:rsidR="00432DD8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Si A est la matrice d’adjacence d’un graphe alors</w:t>
      </w:r>
      <w:r w:rsidR="00C30F23">
        <w:rPr>
          <w:rFonts w:ascii="Bookman Old Style" w:hAnsi="Bookman Old Style"/>
          <w:sz w:val="24"/>
          <w:szCs w:val="24"/>
        </w:rPr>
        <w:t>,</w:t>
      </w:r>
      <w:r w:rsidR="00CF082F">
        <w:rPr>
          <w:rFonts w:ascii="Bookman Old Style" w:hAnsi="Bookman Old Style"/>
          <w:sz w:val="24"/>
          <w:szCs w:val="24"/>
        </w:rPr>
        <w:t xml:space="preserve"> </w:t>
      </w:r>
    </w:p>
    <w:p w14:paraId="31AAB90A" w14:textId="1F71886B" w:rsidR="00614076" w:rsidRDefault="00CF082F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 xml:space="preserve">si </w:t>
      </w:r>
      <w:r w:rsidR="00C30F2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9B3762" w:rsidRPr="007032E1">
        <w:rPr>
          <w:rFonts w:ascii="Bookman Old Style" w:hAnsi="Bookman Old Style"/>
          <w:sz w:val="24"/>
          <w:szCs w:val="24"/>
        </w:rPr>
        <w:t>a</w:t>
      </w:r>
      <w:r w:rsidR="009B3762" w:rsidRPr="0099744A">
        <w:rPr>
          <w:rFonts w:ascii="Bookman Old Style" w:hAnsi="Bookman Old Style"/>
          <w:sz w:val="24"/>
          <w:szCs w:val="24"/>
          <w:vertAlign w:val="subscript"/>
        </w:rPr>
        <w:t>i</w:t>
      </w:r>
      <w:proofErr w:type="gramEnd"/>
      <w:r w:rsidR="009B3762" w:rsidRPr="0099744A">
        <w:rPr>
          <w:rFonts w:ascii="Bookman Old Style" w:hAnsi="Bookman Old Style"/>
          <w:sz w:val="24"/>
          <w:szCs w:val="24"/>
          <w:vertAlign w:val="subscript"/>
        </w:rPr>
        <w:t>,j</w:t>
      </w:r>
      <w:proofErr w:type="spellEnd"/>
      <w:r w:rsidR="009B3762" w:rsidRPr="0099744A">
        <w:rPr>
          <w:rFonts w:ascii="Bookman Old Style" w:hAnsi="Bookman Old Style"/>
          <w:sz w:val="24"/>
          <w:szCs w:val="24"/>
          <w:vertAlign w:val="subscript"/>
        </w:rPr>
        <w:t xml:space="preserve"> </w:t>
      </w:r>
      <w:r w:rsidR="009B3762" w:rsidRPr="007032E1">
        <w:rPr>
          <w:rFonts w:ascii="Bookman Old Style" w:hAnsi="Bookman Old Style"/>
          <w:sz w:val="24"/>
          <w:szCs w:val="24"/>
        </w:rPr>
        <w:t xml:space="preserve">= 1 </w:t>
      </w:r>
      <w:r w:rsidR="009B3762" w:rsidRPr="007032E1">
        <w:rPr>
          <w:rFonts w:ascii="Cambria Math" w:hAnsi="Cambria Math" w:cs="Cambria Math"/>
          <w:sz w:val="24"/>
          <w:szCs w:val="24"/>
        </w:rPr>
        <w:t>⇐⇒</w:t>
      </w:r>
      <w:r w:rsidR="009B3762" w:rsidRPr="007032E1">
        <w:rPr>
          <w:rFonts w:ascii="Bookman Old Style" w:hAnsi="Bookman Old Style"/>
          <w:sz w:val="24"/>
          <w:szCs w:val="24"/>
        </w:rPr>
        <w:t xml:space="preserve"> Il existe un arc de i vers j.</w:t>
      </w:r>
    </w:p>
    <w:p w14:paraId="3E033923" w14:textId="77777777" w:rsidR="0099744A" w:rsidRPr="007032E1" w:rsidRDefault="0099744A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4CEC68F9" w14:textId="084FFAD0" w:rsidR="00460DBB" w:rsidRPr="00030AF4" w:rsidRDefault="00785FCC" w:rsidP="0099744A">
      <w:pPr>
        <w:spacing w:after="0"/>
        <w:ind w:left="284" w:firstLine="0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 w:rsidRPr="00E957D1">
        <w:rPr>
          <w:rFonts w:ascii="Bookman Old Style" w:hAnsi="Bookman Old Style"/>
          <w:b/>
          <w:bCs/>
          <w:color w:val="0070C0"/>
          <w:sz w:val="24"/>
          <w:szCs w:val="24"/>
        </w:rPr>
        <w:t>Vérifie</w:t>
      </w:r>
      <w:r w:rsidR="004B110B" w:rsidRPr="00E957D1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z </w:t>
      </w:r>
      <w:r w:rsidR="005844F1" w:rsidRPr="00E957D1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alors </w:t>
      </w:r>
      <w:r w:rsidR="00E957D1" w:rsidRPr="00E957D1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si la matrice précédente est </w:t>
      </w:r>
      <w:r w:rsidR="00E957D1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bien </w:t>
      </w:r>
      <w:r w:rsidR="00E957D1" w:rsidRPr="00E957D1">
        <w:rPr>
          <w:rFonts w:ascii="Bookman Old Style" w:hAnsi="Bookman Old Style"/>
          <w:b/>
          <w:bCs/>
          <w:color w:val="0070C0"/>
          <w:sz w:val="24"/>
          <w:szCs w:val="24"/>
        </w:rPr>
        <w:t>correcte.</w:t>
      </w:r>
    </w:p>
    <w:p w14:paraId="1FD6E1D6" w14:textId="77777777" w:rsidR="00460DBB" w:rsidRPr="007032E1" w:rsidRDefault="00460DBB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21F1E0B5" w14:textId="18D51D4A" w:rsidR="00614076" w:rsidRDefault="00AC17D5" w:rsidP="0099744A">
      <w:pPr>
        <w:spacing w:after="0" w:line="259" w:lineRule="auto"/>
        <w:ind w:left="284" w:firstLine="1134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7</w:t>
      </w:r>
      <w:r w:rsidR="0099744A">
        <w:rPr>
          <w:rFonts w:ascii="Bookman Old Style" w:hAnsi="Bookman Old Style"/>
          <w:b/>
          <w:bCs/>
          <w:sz w:val="24"/>
          <w:szCs w:val="24"/>
        </w:rPr>
        <w:t xml:space="preserve">.4.3 </w:t>
      </w:r>
      <w:r w:rsidR="009B3762" w:rsidRPr="0099744A">
        <w:rPr>
          <w:rFonts w:ascii="Bookman Old Style" w:hAnsi="Bookman Old Style"/>
          <w:b/>
          <w:bCs/>
          <w:sz w:val="24"/>
          <w:szCs w:val="24"/>
        </w:rPr>
        <w:t>Théorème:</w:t>
      </w:r>
    </w:p>
    <w:p w14:paraId="3E7B09D3" w14:textId="1DD95CA7" w:rsidR="00614076" w:rsidRDefault="009B3762" w:rsidP="0099744A">
      <w:pPr>
        <w:spacing w:after="0" w:line="259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t>Le nombre de parcours de longueur exactement k allant de i à j est le coefficient en position (</w:t>
      </w:r>
      <w:proofErr w:type="spellStart"/>
      <w:proofErr w:type="gramStart"/>
      <w:r w:rsidRPr="007032E1">
        <w:rPr>
          <w:rFonts w:ascii="Bookman Old Style" w:hAnsi="Bookman Old Style"/>
          <w:sz w:val="24"/>
          <w:szCs w:val="24"/>
        </w:rPr>
        <w:t>i,j</w:t>
      </w:r>
      <w:proofErr w:type="spellEnd"/>
      <w:proofErr w:type="gramEnd"/>
      <w:r w:rsidRPr="007032E1">
        <w:rPr>
          <w:rFonts w:ascii="Bookman Old Style" w:hAnsi="Bookman Old Style"/>
          <w:sz w:val="24"/>
          <w:szCs w:val="24"/>
        </w:rPr>
        <w:t>) de la matrice</w:t>
      </w:r>
      <w:r w:rsidR="0099744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032E1">
        <w:rPr>
          <w:rFonts w:ascii="Bookman Old Style" w:hAnsi="Bookman Old Style"/>
          <w:sz w:val="24"/>
          <w:szCs w:val="24"/>
        </w:rPr>
        <w:t>A</w:t>
      </w:r>
      <w:r w:rsidRPr="0099744A">
        <w:rPr>
          <w:rFonts w:ascii="Bookman Old Style" w:hAnsi="Bookman Old Style"/>
          <w:sz w:val="24"/>
          <w:szCs w:val="24"/>
          <w:vertAlign w:val="superscript"/>
        </w:rPr>
        <w:t>k</w:t>
      </w:r>
      <w:proofErr w:type="spellEnd"/>
      <w:r w:rsidRPr="007032E1">
        <w:rPr>
          <w:rFonts w:ascii="Bookman Old Style" w:hAnsi="Bookman Old Style"/>
          <w:sz w:val="24"/>
          <w:szCs w:val="24"/>
        </w:rPr>
        <w:t>.</w:t>
      </w:r>
    </w:p>
    <w:p w14:paraId="4E9F9A7D" w14:textId="2111F34A" w:rsidR="0099744A" w:rsidRPr="00A3218D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  <w:u w:val="single"/>
        </w:rPr>
      </w:pPr>
      <w:r w:rsidRPr="0099744A">
        <w:rPr>
          <w:rFonts w:ascii="Bookman Old Style" w:hAnsi="Bookman Old Style"/>
          <w:sz w:val="24"/>
          <w:szCs w:val="24"/>
          <w:u w:val="single"/>
        </w:rPr>
        <w:t>Exemple</w:t>
      </w:r>
      <w:r w:rsidR="00A3218D">
        <w:rPr>
          <w:rFonts w:ascii="Bookman Old Style" w:hAnsi="Bookman Old Style"/>
          <w:sz w:val="24"/>
          <w:szCs w:val="24"/>
          <w:u w:val="single"/>
        </w:rPr>
        <w:t xml:space="preserve"> : </w:t>
      </w:r>
      <w:r w:rsidRPr="007032E1">
        <w:rPr>
          <w:rFonts w:ascii="Bookman Old Style" w:hAnsi="Bookman Old Style"/>
          <w:sz w:val="24"/>
          <w:szCs w:val="24"/>
        </w:rPr>
        <w:t>Pour le graphe précédent dont la matrice A est :</w:t>
      </w:r>
      <w:r w:rsidR="0099744A" w:rsidRPr="0099744A">
        <w:rPr>
          <w:noProof/>
        </w:rPr>
        <w:t xml:space="preserve"> </w:t>
      </w:r>
    </w:p>
    <w:p w14:paraId="69E3D742" w14:textId="27753E35" w:rsidR="0099744A" w:rsidRDefault="0099744A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17632159" w14:textId="052CB4F3" w:rsidR="0099744A" w:rsidRDefault="0099744A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B050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Bookman Old Style" w:hAnsi="Bookman Old Style"/>
          <w:sz w:val="24"/>
          <w:szCs w:val="24"/>
        </w:rPr>
        <w:tab/>
      </w:r>
      <w:r w:rsidR="007828E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On a : </w:t>
      </w:r>
      <w:r w:rsidR="0034501F">
        <w:rPr>
          <w:rFonts w:ascii="Bookman Old Style" w:hAnsi="Bookman Old Style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4EBD1DF9" w14:textId="65820FE1" w:rsidR="0099744A" w:rsidRDefault="0099744A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Aussi : </w:t>
      </w:r>
    </w:p>
    <w:p w14:paraId="02CB5847" w14:textId="77777777" w:rsidR="0099744A" w:rsidRDefault="0099744A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</w:p>
    <w:p w14:paraId="03D31F98" w14:textId="73A4CD1E" w:rsidR="00614076" w:rsidRDefault="009B3762" w:rsidP="0099744A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3406AD">
        <w:rPr>
          <w:rFonts w:ascii="Bookman Old Style" w:hAnsi="Bookman Old Style"/>
          <w:color w:val="00B050"/>
          <w:sz w:val="24"/>
          <w:szCs w:val="24"/>
        </w:rPr>
        <w:t xml:space="preserve">Il n’existe aucun chemin de longueur exactement trois reliant </w:t>
      </w:r>
      <w:r w:rsidR="00E01C55">
        <w:rPr>
          <w:rFonts w:ascii="Bookman Old Style" w:hAnsi="Bookman Old Style"/>
          <w:color w:val="00B050"/>
          <w:sz w:val="24"/>
          <w:szCs w:val="24"/>
        </w:rPr>
        <w:t>2</w:t>
      </w:r>
      <w:r w:rsidRPr="003406AD">
        <w:rPr>
          <w:rFonts w:ascii="Bookman Old Style" w:hAnsi="Bookman Old Style"/>
          <w:color w:val="00B050"/>
          <w:sz w:val="24"/>
          <w:szCs w:val="24"/>
        </w:rPr>
        <w:t xml:space="preserve"> à </w:t>
      </w:r>
      <w:r w:rsidR="00E01C55">
        <w:rPr>
          <w:rFonts w:ascii="Bookman Old Style" w:hAnsi="Bookman Old Style"/>
          <w:color w:val="00B050"/>
          <w:sz w:val="24"/>
          <w:szCs w:val="24"/>
        </w:rPr>
        <w:t>2</w:t>
      </w:r>
      <w:r w:rsidRPr="007032E1">
        <w:rPr>
          <w:rFonts w:ascii="Bookman Old Style" w:hAnsi="Bookman Old Style"/>
          <w:sz w:val="24"/>
          <w:szCs w:val="24"/>
        </w:rPr>
        <w:t>,</w:t>
      </w:r>
    </w:p>
    <w:p w14:paraId="556FB022" w14:textId="082E0BDB" w:rsidR="00614076" w:rsidRDefault="0099744A" w:rsidP="0099744A">
      <w:pPr>
        <w:spacing w:after="0" w:line="354" w:lineRule="auto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3406AD">
        <w:rPr>
          <w:rFonts w:ascii="Bookman Old Style" w:hAnsi="Bookman Old Style"/>
          <w:color w:val="C00000"/>
          <w:sz w:val="24"/>
          <w:szCs w:val="24"/>
        </w:rPr>
        <w:t xml:space="preserve">Il </w:t>
      </w:r>
      <w:r w:rsidR="009B3762" w:rsidRPr="003406AD">
        <w:rPr>
          <w:rFonts w:ascii="Bookman Old Style" w:hAnsi="Bookman Old Style"/>
          <w:color w:val="C00000"/>
          <w:sz w:val="24"/>
          <w:szCs w:val="24"/>
        </w:rPr>
        <w:t>existe exactement un chemin de longueur 3 reliant 1 à 3 : (1,2,4,3)</w:t>
      </w:r>
      <w:r w:rsidR="009B3762" w:rsidRPr="007032E1">
        <w:rPr>
          <w:rFonts w:ascii="Bookman Old Style" w:hAnsi="Bookman Old Style"/>
          <w:sz w:val="24"/>
          <w:szCs w:val="24"/>
        </w:rPr>
        <w:t xml:space="preserve">. </w:t>
      </w:r>
      <w:r w:rsidR="00893B71">
        <w:rPr>
          <w:rFonts w:ascii="Bookman Old Style" w:hAnsi="Bookman Old Style"/>
          <w:sz w:val="24"/>
          <w:szCs w:val="24"/>
        </w:rPr>
        <w:t>E</w:t>
      </w:r>
      <w:r w:rsidR="009B3762" w:rsidRPr="007032E1">
        <w:rPr>
          <w:rFonts w:ascii="Bookman Old Style" w:hAnsi="Bookman Old Style"/>
          <w:sz w:val="24"/>
          <w:szCs w:val="24"/>
        </w:rPr>
        <w:t>tc</w:t>
      </w:r>
      <w:r w:rsidR="00893B71">
        <w:rPr>
          <w:rFonts w:ascii="Bookman Old Style" w:hAnsi="Bookman Old Style"/>
          <w:sz w:val="24"/>
          <w:szCs w:val="24"/>
        </w:rPr>
        <w:t>…</w:t>
      </w:r>
    </w:p>
    <w:p w14:paraId="6989830F" w14:textId="4D2A7EB9" w:rsidR="00E957D1" w:rsidRDefault="00154B08" w:rsidP="0099744A">
      <w:pPr>
        <w:spacing w:after="0" w:line="354" w:lineRule="auto"/>
        <w:ind w:left="284" w:firstLine="0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 w:rsidRPr="00F415B5">
        <w:rPr>
          <w:rFonts w:ascii="Bookman Old Style" w:hAnsi="Bookman Old Style"/>
          <w:b/>
          <w:bCs/>
          <w:color w:val="0070C0"/>
          <w:sz w:val="24"/>
          <w:szCs w:val="24"/>
        </w:rPr>
        <w:t xml:space="preserve">Explicitez les valeurs </w:t>
      </w:r>
      <w:r w:rsidR="00F415B5" w:rsidRPr="00F415B5">
        <w:rPr>
          <w:rFonts w:ascii="Bookman Old Style" w:hAnsi="Bookman Old Style"/>
          <w:b/>
          <w:bCs/>
          <w:color w:val="0070C0"/>
          <w:sz w:val="24"/>
          <w:szCs w:val="24"/>
        </w:rPr>
        <w:t>2 de la matrice A</w:t>
      </w:r>
      <w:r w:rsidR="00F415B5" w:rsidRPr="00F415B5">
        <w:rPr>
          <w:rFonts w:ascii="Bookman Old Style" w:hAnsi="Bookman Old Style"/>
          <w:b/>
          <w:bCs/>
          <w:color w:val="0070C0"/>
          <w:sz w:val="24"/>
          <w:szCs w:val="24"/>
          <w:vertAlign w:val="superscript"/>
        </w:rPr>
        <w:t>3</w:t>
      </w:r>
      <w:r w:rsidR="00F415B5" w:rsidRPr="00F415B5">
        <w:rPr>
          <w:rFonts w:ascii="Bookman Old Style" w:hAnsi="Bookman Old Style"/>
          <w:b/>
          <w:bCs/>
          <w:color w:val="0070C0"/>
          <w:sz w:val="24"/>
          <w:szCs w:val="24"/>
        </w:rPr>
        <w:t>.</w:t>
      </w:r>
    </w:p>
    <w:p w14:paraId="183FE0DF" w14:textId="2681464E" w:rsidR="001C3965" w:rsidRDefault="001C3965" w:rsidP="001C3965">
      <w:pPr>
        <w:spacing w:after="0"/>
        <w:ind w:left="284" w:firstLine="0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>
        <w:rPr>
          <w:rFonts w:ascii="Bookman Old Style" w:hAnsi="Bookman Old Style"/>
          <w:b/>
          <w:bCs/>
          <w:color w:val="0070C0"/>
          <w:sz w:val="24"/>
          <w:szCs w:val="24"/>
        </w:rPr>
        <w:t>Il existe exactement deux chemin de longueur 3 reliant 1 à 3.</w:t>
      </w:r>
    </w:p>
    <w:p w14:paraId="4872D722" w14:textId="4A2EAB4F" w:rsidR="001C3965" w:rsidRDefault="001C3965" w:rsidP="001C3965">
      <w:pPr>
        <w:spacing w:after="0"/>
        <w:ind w:left="284" w:firstLine="0"/>
        <w:jc w:val="both"/>
        <w:rPr>
          <w:rFonts w:ascii="Bookman Old Style" w:hAnsi="Bookman Old Style"/>
          <w:b/>
          <w:bCs/>
          <w:color w:val="0070C0"/>
          <w:sz w:val="24"/>
          <w:szCs w:val="24"/>
        </w:rPr>
      </w:pPr>
      <w:r>
        <w:rPr>
          <w:rFonts w:ascii="Bookman Old Style" w:hAnsi="Bookman Old Style"/>
          <w:b/>
          <w:bCs/>
          <w:color w:val="0070C0"/>
          <w:sz w:val="24"/>
          <w:szCs w:val="24"/>
        </w:rPr>
        <w:t>Il existe exactement deux ch</w:t>
      </w:r>
      <w:r>
        <w:rPr>
          <w:rFonts w:ascii="Bookman Old Style" w:hAnsi="Bookman Old Style"/>
          <w:b/>
          <w:bCs/>
          <w:color w:val="0070C0"/>
          <w:sz w:val="24"/>
          <w:szCs w:val="24"/>
        </w:rPr>
        <w:t>emin de longueur 3 reliant 3 à 4</w:t>
      </w:r>
      <w:bookmarkStart w:id="0" w:name="_GoBack"/>
      <w:bookmarkEnd w:id="0"/>
      <w:r>
        <w:rPr>
          <w:rFonts w:ascii="Bookman Old Style" w:hAnsi="Bookman Old Style"/>
          <w:b/>
          <w:bCs/>
          <w:color w:val="0070C0"/>
          <w:sz w:val="24"/>
          <w:szCs w:val="24"/>
        </w:rPr>
        <w:t>.</w:t>
      </w:r>
    </w:p>
    <w:p w14:paraId="4931E8D4" w14:textId="5825DF12" w:rsidR="0099744A" w:rsidRPr="00A3218D" w:rsidRDefault="009B3762" w:rsidP="00A3218D">
      <w:pPr>
        <w:spacing w:after="0"/>
        <w:ind w:left="284" w:firstLine="0"/>
        <w:jc w:val="both"/>
        <w:rPr>
          <w:rFonts w:ascii="Bookman Old Style" w:hAnsi="Bookman Old Style"/>
          <w:sz w:val="24"/>
          <w:szCs w:val="24"/>
        </w:rPr>
      </w:pPr>
      <w:r w:rsidRPr="007032E1">
        <w:rPr>
          <w:rFonts w:ascii="Bookman Old Style" w:hAnsi="Bookman Old Style"/>
          <w:sz w:val="24"/>
          <w:szCs w:val="24"/>
        </w:rPr>
        <w:lastRenderedPageBreak/>
        <w:t>Malheureusement, les opérations sur les matrices ne sont pas au programme de NSI et nous n’aurons pas l’occasion d’approfondir le sujet.</w:t>
      </w:r>
    </w:p>
    <w:p w14:paraId="71DC442D" w14:textId="3F78F7F0" w:rsidR="00893B71" w:rsidRDefault="00893B71" w:rsidP="00893B71"/>
    <w:p w14:paraId="1ECC7DA5" w14:textId="2C0264BA" w:rsidR="00664543" w:rsidRDefault="00664543" w:rsidP="00893B71"/>
    <w:p w14:paraId="0823B26D" w14:textId="77777777" w:rsidR="00664543" w:rsidRDefault="00664543" w:rsidP="00893B71">
      <w:pPr>
        <w:rPr>
          <w:rFonts w:ascii="Bookman Old Style" w:hAnsi="Bookman Old Style"/>
          <w:b/>
          <w:sz w:val="24"/>
          <w:szCs w:val="24"/>
        </w:rPr>
      </w:pPr>
      <w:r w:rsidRPr="00664543">
        <w:rPr>
          <w:rFonts w:ascii="Bookman Old Style" w:hAnsi="Bookman Old Style"/>
          <w:b/>
          <w:sz w:val="24"/>
          <w:szCs w:val="24"/>
        </w:rPr>
        <w:t>RAPPEL : Multiplication de matrices 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14:paraId="72DEF5F4" w14:textId="0D68CA40" w:rsidR="00664543" w:rsidRPr="00664543" w:rsidRDefault="00664543" w:rsidP="00893B71">
      <w:pPr>
        <w:rPr>
          <w:rFonts w:ascii="Bookman Old Style" w:hAnsi="Bookman Old Style"/>
          <w:sz w:val="24"/>
          <w:szCs w:val="24"/>
        </w:rPr>
      </w:pPr>
      <w:r w:rsidRPr="00664543">
        <w:rPr>
          <w:rFonts w:ascii="Bookman Old Style" w:hAnsi="Bookman Old Style"/>
          <w:sz w:val="24"/>
          <w:szCs w:val="24"/>
        </w:rPr>
        <w:t>D’après 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664543">
        <w:rPr>
          <w:rFonts w:ascii="Bookman Old Style" w:hAnsi="Bookman Old Style"/>
          <w:sz w:val="24"/>
          <w:szCs w:val="24"/>
        </w:rPr>
        <w:t>http://villemin.gerard.free.fr/aMaths/Outils/Matrice/Multipli.htm</w:t>
      </w:r>
    </w:p>
    <w:p w14:paraId="1DC8FED9" w14:textId="4D0D579A" w:rsidR="00664543" w:rsidRDefault="00664543" w:rsidP="00893B71"/>
    <w:p w14:paraId="13E68E68" w14:textId="2A5E26E5" w:rsidR="00664543" w:rsidRDefault="00664543" w:rsidP="00893B71">
      <w:r>
        <w:rPr>
          <w:noProof/>
        </w:rPr>
        <w:drawing>
          <wp:inline distT="0" distB="0" distL="0" distR="0" wp14:anchorId="7906F2CF" wp14:editId="6A586C7E">
            <wp:extent cx="6691630" cy="46380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8D99" w14:textId="2145D258" w:rsidR="00893B71" w:rsidRPr="00893B71" w:rsidRDefault="00893B71" w:rsidP="002B384D">
      <w:pPr>
        <w:pStyle w:val="Titre1"/>
        <w:spacing w:after="0"/>
        <w:ind w:left="0" w:firstLine="0"/>
        <w:jc w:val="both"/>
        <w:rPr>
          <w:rFonts w:ascii="Bookman Old Style" w:hAnsi="Bookman Old Style"/>
          <w:b w:val="0"/>
          <w:sz w:val="24"/>
          <w:szCs w:val="24"/>
        </w:rPr>
      </w:pPr>
    </w:p>
    <w:p w14:paraId="143130C4" w14:textId="77777777" w:rsidR="001D3C06" w:rsidRDefault="001D3C06" w:rsidP="00893B71">
      <w:pPr>
        <w:rPr>
          <w:rFonts w:ascii="Bookman Old Style" w:hAnsi="Bookman Old Style"/>
          <w:sz w:val="24"/>
          <w:szCs w:val="24"/>
        </w:rPr>
      </w:pPr>
    </w:p>
    <w:p w14:paraId="67BDEAB1" w14:textId="6A94C2E3" w:rsidR="00893B71" w:rsidRPr="00893B71" w:rsidRDefault="00893B71" w:rsidP="00893B71">
      <w:pPr>
        <w:rPr>
          <w:rFonts w:ascii="Bookman Old Style" w:hAnsi="Bookman Old Style"/>
          <w:sz w:val="24"/>
          <w:szCs w:val="24"/>
        </w:rPr>
      </w:pPr>
    </w:p>
    <w:sectPr w:rsidR="00893B71" w:rsidRPr="00893B71" w:rsidSect="00463A2F">
      <w:footerReference w:type="even" r:id="rId23"/>
      <w:footerReference w:type="default" r:id="rId24"/>
      <w:footerReference w:type="first" r:id="rId25"/>
      <w:pgSz w:w="12240" w:h="15840" w:code="1"/>
      <w:pgMar w:top="851" w:right="851" w:bottom="566" w:left="851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D93CD" w14:textId="77777777" w:rsidR="00B8278E" w:rsidRDefault="00B8278E">
      <w:pPr>
        <w:spacing w:after="0" w:line="240" w:lineRule="auto"/>
      </w:pPr>
      <w:r>
        <w:separator/>
      </w:r>
    </w:p>
  </w:endnote>
  <w:endnote w:type="continuationSeparator" w:id="0">
    <w:p w14:paraId="34DEAFC4" w14:textId="77777777" w:rsidR="00B8278E" w:rsidRDefault="00B8278E">
      <w:pPr>
        <w:spacing w:after="0" w:line="240" w:lineRule="auto"/>
      </w:pPr>
      <w:r>
        <w:continuationSeparator/>
      </w:r>
    </w:p>
  </w:endnote>
  <w:endnote w:type="continuationNotice" w:id="1">
    <w:p w14:paraId="39418F88" w14:textId="77777777" w:rsidR="00B8278E" w:rsidRDefault="00B827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A37F4" w14:textId="77777777" w:rsidR="00B8278E" w:rsidRDefault="00B8278E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184AE" w14:textId="2B6D4CB2" w:rsidR="00B8278E" w:rsidRDefault="00B8278E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3965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81F0E" w14:textId="77777777" w:rsidR="00B8278E" w:rsidRDefault="00B8278E">
    <w:pPr>
      <w:spacing w:after="0" w:line="259" w:lineRule="auto"/>
      <w:ind w:left="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BF69E" w14:textId="77777777" w:rsidR="00B8278E" w:rsidRDefault="00B8278E">
      <w:pPr>
        <w:spacing w:after="0" w:line="240" w:lineRule="auto"/>
      </w:pPr>
      <w:r>
        <w:separator/>
      </w:r>
    </w:p>
  </w:footnote>
  <w:footnote w:type="continuationSeparator" w:id="0">
    <w:p w14:paraId="6EB15248" w14:textId="77777777" w:rsidR="00B8278E" w:rsidRDefault="00B8278E">
      <w:pPr>
        <w:spacing w:after="0" w:line="240" w:lineRule="auto"/>
      </w:pPr>
      <w:r>
        <w:continuationSeparator/>
      </w:r>
    </w:p>
  </w:footnote>
  <w:footnote w:type="continuationNotice" w:id="1">
    <w:p w14:paraId="7BF719BC" w14:textId="77777777" w:rsidR="00B8278E" w:rsidRDefault="00B827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BB2"/>
    <w:multiLevelType w:val="multilevel"/>
    <w:tmpl w:val="E9D66E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32"/>
        <w:szCs w:val="32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69" w:hanging="2160"/>
      </w:pPr>
      <w:rPr>
        <w:rFonts w:hint="default"/>
      </w:rPr>
    </w:lvl>
  </w:abstractNum>
  <w:abstractNum w:abstractNumId="1" w15:restartNumberingAfterBreak="0">
    <w:nsid w:val="035751E4"/>
    <w:multiLevelType w:val="hybridMultilevel"/>
    <w:tmpl w:val="D9C02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2B13"/>
    <w:multiLevelType w:val="hybridMultilevel"/>
    <w:tmpl w:val="6A4A12E8"/>
    <w:lvl w:ilvl="0" w:tplc="C382CC90">
      <w:start w:val="1"/>
      <w:numFmt w:val="bullet"/>
      <w:lvlText w:val="•"/>
      <w:lvlJc w:val="left"/>
      <w:pPr>
        <w:ind w:left="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74C93C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EE3466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84903A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94F7C2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88E710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D28DAE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E82CC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2A170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E0140A"/>
    <w:multiLevelType w:val="multilevel"/>
    <w:tmpl w:val="49DE3762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/>
        <w:sz w:val="32"/>
        <w:u w:val="none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4" w15:restartNumberingAfterBreak="0">
    <w:nsid w:val="1EBC5C75"/>
    <w:multiLevelType w:val="hybridMultilevel"/>
    <w:tmpl w:val="9DB47C80"/>
    <w:lvl w:ilvl="0" w:tplc="AE58DA2E">
      <w:start w:val="1"/>
      <w:numFmt w:val="bullet"/>
      <w:lvlText w:val="•"/>
      <w:lvlJc w:val="left"/>
      <w:pPr>
        <w:ind w:left="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C323C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61754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83798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1493EE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05384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F0A6D6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0CBC4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096A6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DE3F47"/>
    <w:multiLevelType w:val="hybridMultilevel"/>
    <w:tmpl w:val="9D5692AE"/>
    <w:lvl w:ilvl="0" w:tplc="ACA4BA06">
      <w:start w:val="1"/>
      <w:numFmt w:val="bullet"/>
      <w:lvlText w:val="•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4442EC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E0BFFA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6CA70C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E6798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C8FFBE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9EDE6C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D228BE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4CCB8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34798"/>
    <w:multiLevelType w:val="hybridMultilevel"/>
    <w:tmpl w:val="FADC77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801EA"/>
    <w:multiLevelType w:val="hybridMultilevel"/>
    <w:tmpl w:val="4A06455E"/>
    <w:lvl w:ilvl="0" w:tplc="7D2EC916">
      <w:start w:val="1"/>
      <w:numFmt w:val="bullet"/>
      <w:lvlText w:val="•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06F642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F42BE8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A8E1DE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82D348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960D5C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0AB3BE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0ABB22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CA0AE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D35BCA"/>
    <w:multiLevelType w:val="hybridMultilevel"/>
    <w:tmpl w:val="2D86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05CF5"/>
    <w:multiLevelType w:val="hybridMultilevel"/>
    <w:tmpl w:val="C6D806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00132A"/>
    <w:multiLevelType w:val="hybridMultilevel"/>
    <w:tmpl w:val="AFE6BB84"/>
    <w:lvl w:ilvl="0" w:tplc="30CC5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D8BA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ED00D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0ECD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6E0AA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BA0E3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9A04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B421B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C1A2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0E38BA"/>
    <w:multiLevelType w:val="hybridMultilevel"/>
    <w:tmpl w:val="F7144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D35DE"/>
    <w:multiLevelType w:val="hybridMultilevel"/>
    <w:tmpl w:val="97ECCF32"/>
    <w:lvl w:ilvl="0" w:tplc="0812E23C">
      <w:start w:val="1"/>
      <w:numFmt w:val="bullet"/>
      <w:lvlText w:val="-"/>
      <w:lvlJc w:val="left"/>
      <w:pPr>
        <w:ind w:left="1059" w:hanging="360"/>
      </w:pPr>
      <w:rPr>
        <w:rFonts w:ascii="Bookman Old Style" w:eastAsia="Calibri" w:hAnsi="Bookman Old Style" w:cs="Calibri" w:hint="default"/>
      </w:rPr>
    </w:lvl>
    <w:lvl w:ilvl="1" w:tplc="040C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3" w15:restartNumberingAfterBreak="0">
    <w:nsid w:val="48C7486F"/>
    <w:multiLevelType w:val="hybridMultilevel"/>
    <w:tmpl w:val="3FE458CC"/>
    <w:lvl w:ilvl="0" w:tplc="17A8EF02">
      <w:start w:val="3"/>
      <w:numFmt w:val="decimal"/>
      <w:lvlText w:val="%1."/>
      <w:lvlJc w:val="left"/>
      <w:pPr>
        <w:ind w:left="502" w:hanging="360"/>
      </w:pPr>
      <w:rPr>
        <w:rFonts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94059C8"/>
    <w:multiLevelType w:val="hybridMultilevel"/>
    <w:tmpl w:val="4A9E0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D6AF8"/>
    <w:multiLevelType w:val="hybridMultilevel"/>
    <w:tmpl w:val="13AC28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F1785"/>
    <w:multiLevelType w:val="hybridMultilevel"/>
    <w:tmpl w:val="19DC7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74D7E"/>
    <w:multiLevelType w:val="hybridMultilevel"/>
    <w:tmpl w:val="41F4C2FC"/>
    <w:lvl w:ilvl="0" w:tplc="E8A24168">
      <w:start w:val="1"/>
      <w:numFmt w:val="bullet"/>
      <w:lvlText w:val="•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AE5A4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855D4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E335E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9AB056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C271B2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A5480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782672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4DE86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754526"/>
    <w:multiLevelType w:val="hybridMultilevel"/>
    <w:tmpl w:val="2FE0FE72"/>
    <w:lvl w:ilvl="0" w:tplc="EFD0C532">
      <w:start w:val="1"/>
      <w:numFmt w:val="decimal"/>
      <w:lvlText w:val="%1.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E09910">
      <w:start w:val="1"/>
      <w:numFmt w:val="lowerLetter"/>
      <w:lvlText w:val="%2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D4A150">
      <w:start w:val="1"/>
      <w:numFmt w:val="lowerRoman"/>
      <w:lvlText w:val="%3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1E5A9C">
      <w:start w:val="1"/>
      <w:numFmt w:val="decimal"/>
      <w:lvlText w:val="%4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6ED1AE">
      <w:start w:val="1"/>
      <w:numFmt w:val="lowerLetter"/>
      <w:lvlText w:val="%5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402C10">
      <w:start w:val="1"/>
      <w:numFmt w:val="lowerRoman"/>
      <w:lvlText w:val="%6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7EAFB4">
      <w:start w:val="1"/>
      <w:numFmt w:val="decimal"/>
      <w:lvlText w:val="%7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C60BBC">
      <w:start w:val="1"/>
      <w:numFmt w:val="lowerLetter"/>
      <w:lvlText w:val="%8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6A1FC">
      <w:start w:val="1"/>
      <w:numFmt w:val="lowerRoman"/>
      <w:lvlText w:val="%9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7D5B18"/>
    <w:multiLevelType w:val="hybridMultilevel"/>
    <w:tmpl w:val="CDD601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17FFE"/>
    <w:multiLevelType w:val="hybridMultilevel"/>
    <w:tmpl w:val="0478CC08"/>
    <w:lvl w:ilvl="0" w:tplc="019C350C">
      <w:start w:val="1"/>
      <w:numFmt w:val="bullet"/>
      <w:lvlText w:val="•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056CE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81834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C24F10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AE0FC8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2CC3AC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242F2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C2E96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F22FCE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A21F65"/>
    <w:multiLevelType w:val="hybridMultilevel"/>
    <w:tmpl w:val="5464F540"/>
    <w:lvl w:ilvl="0" w:tplc="29701A4A">
      <w:start w:val="1"/>
      <w:numFmt w:val="bullet"/>
      <w:lvlText w:val="•"/>
      <w:lvlJc w:val="left"/>
      <w:pPr>
        <w:ind w:left="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4AE8B0">
      <w:start w:val="1"/>
      <w:numFmt w:val="bullet"/>
      <w:lvlText w:val="o"/>
      <w:lvlJc w:val="left"/>
      <w:pPr>
        <w:ind w:left="1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56D09A">
      <w:start w:val="1"/>
      <w:numFmt w:val="bullet"/>
      <w:lvlText w:val="▪"/>
      <w:lvlJc w:val="left"/>
      <w:pPr>
        <w:ind w:left="2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8236AA">
      <w:start w:val="1"/>
      <w:numFmt w:val="bullet"/>
      <w:lvlText w:val="•"/>
      <w:lvlJc w:val="left"/>
      <w:pPr>
        <w:ind w:left="2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5A879E">
      <w:start w:val="1"/>
      <w:numFmt w:val="bullet"/>
      <w:lvlText w:val="o"/>
      <w:lvlJc w:val="left"/>
      <w:pPr>
        <w:ind w:left="3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C06396">
      <w:start w:val="1"/>
      <w:numFmt w:val="bullet"/>
      <w:lvlText w:val="▪"/>
      <w:lvlJc w:val="left"/>
      <w:pPr>
        <w:ind w:left="4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380A86">
      <w:start w:val="1"/>
      <w:numFmt w:val="bullet"/>
      <w:lvlText w:val="•"/>
      <w:lvlJc w:val="left"/>
      <w:pPr>
        <w:ind w:left="4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3E9F1C">
      <w:start w:val="1"/>
      <w:numFmt w:val="bullet"/>
      <w:lvlText w:val="o"/>
      <w:lvlJc w:val="left"/>
      <w:pPr>
        <w:ind w:left="5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4D61E">
      <w:start w:val="1"/>
      <w:numFmt w:val="bullet"/>
      <w:lvlText w:val="▪"/>
      <w:lvlJc w:val="left"/>
      <w:pPr>
        <w:ind w:left="6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48D52CF"/>
    <w:multiLevelType w:val="hybridMultilevel"/>
    <w:tmpl w:val="0BB8DA8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7C41EED"/>
    <w:multiLevelType w:val="hybridMultilevel"/>
    <w:tmpl w:val="494AECE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D3C535D"/>
    <w:multiLevelType w:val="hybridMultilevel"/>
    <w:tmpl w:val="A61C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21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0"/>
  </w:num>
  <w:num w:numId="10">
    <w:abstractNumId w:val="12"/>
  </w:num>
  <w:num w:numId="11">
    <w:abstractNumId w:val="13"/>
  </w:num>
  <w:num w:numId="12">
    <w:abstractNumId w:val="3"/>
  </w:num>
  <w:num w:numId="13">
    <w:abstractNumId w:val="22"/>
  </w:num>
  <w:num w:numId="14">
    <w:abstractNumId w:val="23"/>
  </w:num>
  <w:num w:numId="15">
    <w:abstractNumId w:val="15"/>
  </w:num>
  <w:num w:numId="16">
    <w:abstractNumId w:val="11"/>
  </w:num>
  <w:num w:numId="17">
    <w:abstractNumId w:val="14"/>
  </w:num>
  <w:num w:numId="18">
    <w:abstractNumId w:val="24"/>
  </w:num>
  <w:num w:numId="19">
    <w:abstractNumId w:val="8"/>
  </w:num>
  <w:num w:numId="20">
    <w:abstractNumId w:val="16"/>
  </w:num>
  <w:num w:numId="21">
    <w:abstractNumId w:val="1"/>
  </w:num>
  <w:num w:numId="22">
    <w:abstractNumId w:val="10"/>
  </w:num>
  <w:num w:numId="23">
    <w:abstractNumId w:val="6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76"/>
    <w:rsid w:val="00007F6E"/>
    <w:rsid w:val="00027794"/>
    <w:rsid w:val="00030AF4"/>
    <w:rsid w:val="00034849"/>
    <w:rsid w:val="00047C78"/>
    <w:rsid w:val="00060DE9"/>
    <w:rsid w:val="00083D68"/>
    <w:rsid w:val="00087FE1"/>
    <w:rsid w:val="00093534"/>
    <w:rsid w:val="000C1ABE"/>
    <w:rsid w:val="000C785E"/>
    <w:rsid w:val="000D6209"/>
    <w:rsid w:val="00117A0D"/>
    <w:rsid w:val="00126BDC"/>
    <w:rsid w:val="00147BED"/>
    <w:rsid w:val="00151AE9"/>
    <w:rsid w:val="00153284"/>
    <w:rsid w:val="001537FF"/>
    <w:rsid w:val="00153820"/>
    <w:rsid w:val="00154B08"/>
    <w:rsid w:val="00160C96"/>
    <w:rsid w:val="0016785F"/>
    <w:rsid w:val="00170556"/>
    <w:rsid w:val="0017756B"/>
    <w:rsid w:val="001777BF"/>
    <w:rsid w:val="00177EA1"/>
    <w:rsid w:val="00187A69"/>
    <w:rsid w:val="001B1B54"/>
    <w:rsid w:val="001B23E6"/>
    <w:rsid w:val="001C3965"/>
    <w:rsid w:val="001D3C06"/>
    <w:rsid w:val="001F2587"/>
    <w:rsid w:val="001F4BB4"/>
    <w:rsid w:val="00210F8F"/>
    <w:rsid w:val="002153D6"/>
    <w:rsid w:val="00236095"/>
    <w:rsid w:val="00246960"/>
    <w:rsid w:val="00250D01"/>
    <w:rsid w:val="00277042"/>
    <w:rsid w:val="002B384D"/>
    <w:rsid w:val="002B79D3"/>
    <w:rsid w:val="002C7724"/>
    <w:rsid w:val="002E7772"/>
    <w:rsid w:val="002F07FF"/>
    <w:rsid w:val="003042E7"/>
    <w:rsid w:val="00304386"/>
    <w:rsid w:val="00311A75"/>
    <w:rsid w:val="00312714"/>
    <w:rsid w:val="0032147E"/>
    <w:rsid w:val="00321549"/>
    <w:rsid w:val="00333733"/>
    <w:rsid w:val="00335C5D"/>
    <w:rsid w:val="003406AD"/>
    <w:rsid w:val="00340CAB"/>
    <w:rsid w:val="003428E1"/>
    <w:rsid w:val="0034501F"/>
    <w:rsid w:val="00350C98"/>
    <w:rsid w:val="003559B4"/>
    <w:rsid w:val="00361F2F"/>
    <w:rsid w:val="00363A10"/>
    <w:rsid w:val="00365864"/>
    <w:rsid w:val="003729CC"/>
    <w:rsid w:val="003834E7"/>
    <w:rsid w:val="003A31A5"/>
    <w:rsid w:val="003C2C3E"/>
    <w:rsid w:val="003C557B"/>
    <w:rsid w:val="003E2C52"/>
    <w:rsid w:val="003F19A3"/>
    <w:rsid w:val="003F2E30"/>
    <w:rsid w:val="00402938"/>
    <w:rsid w:val="00412840"/>
    <w:rsid w:val="00423F83"/>
    <w:rsid w:val="00430CC6"/>
    <w:rsid w:val="00432DD8"/>
    <w:rsid w:val="00441241"/>
    <w:rsid w:val="004454CD"/>
    <w:rsid w:val="00447A55"/>
    <w:rsid w:val="00460DBB"/>
    <w:rsid w:val="00463A2F"/>
    <w:rsid w:val="00467842"/>
    <w:rsid w:val="004728C6"/>
    <w:rsid w:val="00473FB5"/>
    <w:rsid w:val="00484EB0"/>
    <w:rsid w:val="00487DDC"/>
    <w:rsid w:val="004900A8"/>
    <w:rsid w:val="004A284F"/>
    <w:rsid w:val="004B110B"/>
    <w:rsid w:val="004D2745"/>
    <w:rsid w:val="004F362D"/>
    <w:rsid w:val="00504547"/>
    <w:rsid w:val="00505827"/>
    <w:rsid w:val="00507043"/>
    <w:rsid w:val="00515DBF"/>
    <w:rsid w:val="00533733"/>
    <w:rsid w:val="0054225C"/>
    <w:rsid w:val="00544287"/>
    <w:rsid w:val="0054771F"/>
    <w:rsid w:val="0055335C"/>
    <w:rsid w:val="0056100B"/>
    <w:rsid w:val="00561994"/>
    <w:rsid w:val="005622F3"/>
    <w:rsid w:val="005636D4"/>
    <w:rsid w:val="00573183"/>
    <w:rsid w:val="00577247"/>
    <w:rsid w:val="005822CD"/>
    <w:rsid w:val="00583200"/>
    <w:rsid w:val="005844F1"/>
    <w:rsid w:val="005852CD"/>
    <w:rsid w:val="005864C4"/>
    <w:rsid w:val="00586AB9"/>
    <w:rsid w:val="005A5D4F"/>
    <w:rsid w:val="005A61BF"/>
    <w:rsid w:val="005B06C9"/>
    <w:rsid w:val="005B7B3B"/>
    <w:rsid w:val="005C22C7"/>
    <w:rsid w:val="005D014A"/>
    <w:rsid w:val="005D646D"/>
    <w:rsid w:val="005E0839"/>
    <w:rsid w:val="005F3849"/>
    <w:rsid w:val="005F728B"/>
    <w:rsid w:val="00611807"/>
    <w:rsid w:val="00614076"/>
    <w:rsid w:val="0063011C"/>
    <w:rsid w:val="00633C3F"/>
    <w:rsid w:val="00634426"/>
    <w:rsid w:val="0065548E"/>
    <w:rsid w:val="00662847"/>
    <w:rsid w:val="00664543"/>
    <w:rsid w:val="00667455"/>
    <w:rsid w:val="006854B3"/>
    <w:rsid w:val="006901E7"/>
    <w:rsid w:val="00697149"/>
    <w:rsid w:val="006D308D"/>
    <w:rsid w:val="006D496E"/>
    <w:rsid w:val="006E33C3"/>
    <w:rsid w:val="006F1FBE"/>
    <w:rsid w:val="006F3133"/>
    <w:rsid w:val="006F646B"/>
    <w:rsid w:val="007032E1"/>
    <w:rsid w:val="00707730"/>
    <w:rsid w:val="00713F72"/>
    <w:rsid w:val="007157B5"/>
    <w:rsid w:val="00721739"/>
    <w:rsid w:val="0072589B"/>
    <w:rsid w:val="00740A57"/>
    <w:rsid w:val="00755F62"/>
    <w:rsid w:val="007619DD"/>
    <w:rsid w:val="00761EC1"/>
    <w:rsid w:val="007755B1"/>
    <w:rsid w:val="007828E1"/>
    <w:rsid w:val="007850B5"/>
    <w:rsid w:val="0078546E"/>
    <w:rsid w:val="00785C6D"/>
    <w:rsid w:val="00785FCC"/>
    <w:rsid w:val="007B0DDC"/>
    <w:rsid w:val="007D1BC0"/>
    <w:rsid w:val="007D3EF7"/>
    <w:rsid w:val="007D4119"/>
    <w:rsid w:val="007D71E6"/>
    <w:rsid w:val="007E231C"/>
    <w:rsid w:val="007E61DB"/>
    <w:rsid w:val="008041BC"/>
    <w:rsid w:val="008070C3"/>
    <w:rsid w:val="00820E9F"/>
    <w:rsid w:val="00866A53"/>
    <w:rsid w:val="00893B71"/>
    <w:rsid w:val="008A1AC1"/>
    <w:rsid w:val="008B652C"/>
    <w:rsid w:val="008C496A"/>
    <w:rsid w:val="008C54F9"/>
    <w:rsid w:val="008C78CC"/>
    <w:rsid w:val="008D0FA1"/>
    <w:rsid w:val="008E6E59"/>
    <w:rsid w:val="008F54FB"/>
    <w:rsid w:val="009213EF"/>
    <w:rsid w:val="009239FC"/>
    <w:rsid w:val="00923D53"/>
    <w:rsid w:val="009269E2"/>
    <w:rsid w:val="00926AE7"/>
    <w:rsid w:val="00967711"/>
    <w:rsid w:val="00980FAB"/>
    <w:rsid w:val="00986E66"/>
    <w:rsid w:val="0099744A"/>
    <w:rsid w:val="009A6884"/>
    <w:rsid w:val="009B3762"/>
    <w:rsid w:val="009E65B8"/>
    <w:rsid w:val="009E7C71"/>
    <w:rsid w:val="00A21EF9"/>
    <w:rsid w:val="00A23E7C"/>
    <w:rsid w:val="00A3218D"/>
    <w:rsid w:val="00A36396"/>
    <w:rsid w:val="00A36988"/>
    <w:rsid w:val="00A40D84"/>
    <w:rsid w:val="00A518A7"/>
    <w:rsid w:val="00A575C4"/>
    <w:rsid w:val="00A62F00"/>
    <w:rsid w:val="00A70EB8"/>
    <w:rsid w:val="00A73CCA"/>
    <w:rsid w:val="00A760D0"/>
    <w:rsid w:val="00A829D9"/>
    <w:rsid w:val="00A83795"/>
    <w:rsid w:val="00A862FB"/>
    <w:rsid w:val="00A929FA"/>
    <w:rsid w:val="00AA03EA"/>
    <w:rsid w:val="00AC17D5"/>
    <w:rsid w:val="00AD6F5E"/>
    <w:rsid w:val="00AF0A85"/>
    <w:rsid w:val="00AF4DBC"/>
    <w:rsid w:val="00AF560C"/>
    <w:rsid w:val="00AF6743"/>
    <w:rsid w:val="00B00751"/>
    <w:rsid w:val="00B05B6E"/>
    <w:rsid w:val="00B143F2"/>
    <w:rsid w:val="00B22776"/>
    <w:rsid w:val="00B23D65"/>
    <w:rsid w:val="00B24031"/>
    <w:rsid w:val="00B417B2"/>
    <w:rsid w:val="00B74C8A"/>
    <w:rsid w:val="00B8278E"/>
    <w:rsid w:val="00B82CFA"/>
    <w:rsid w:val="00B832ED"/>
    <w:rsid w:val="00BA2DB5"/>
    <w:rsid w:val="00BA44C3"/>
    <w:rsid w:val="00BA5327"/>
    <w:rsid w:val="00BA794D"/>
    <w:rsid w:val="00BA7FE2"/>
    <w:rsid w:val="00BC3B73"/>
    <w:rsid w:val="00BD0C80"/>
    <w:rsid w:val="00BE3D72"/>
    <w:rsid w:val="00BF1964"/>
    <w:rsid w:val="00C04E25"/>
    <w:rsid w:val="00C17ACC"/>
    <w:rsid w:val="00C30F23"/>
    <w:rsid w:val="00C460DF"/>
    <w:rsid w:val="00C4650D"/>
    <w:rsid w:val="00C57D84"/>
    <w:rsid w:val="00C727A2"/>
    <w:rsid w:val="00C753E5"/>
    <w:rsid w:val="00C83B96"/>
    <w:rsid w:val="00C974A1"/>
    <w:rsid w:val="00CA3DC3"/>
    <w:rsid w:val="00CB367D"/>
    <w:rsid w:val="00CB6461"/>
    <w:rsid w:val="00CC3DDA"/>
    <w:rsid w:val="00CD671A"/>
    <w:rsid w:val="00CE0B1B"/>
    <w:rsid w:val="00CF082F"/>
    <w:rsid w:val="00CF5151"/>
    <w:rsid w:val="00D055ED"/>
    <w:rsid w:val="00D06C06"/>
    <w:rsid w:val="00D21680"/>
    <w:rsid w:val="00D26073"/>
    <w:rsid w:val="00D30E46"/>
    <w:rsid w:val="00D4471F"/>
    <w:rsid w:val="00D46C84"/>
    <w:rsid w:val="00D62168"/>
    <w:rsid w:val="00D62F93"/>
    <w:rsid w:val="00D742BD"/>
    <w:rsid w:val="00D77466"/>
    <w:rsid w:val="00D83D79"/>
    <w:rsid w:val="00DA236B"/>
    <w:rsid w:val="00DA51CF"/>
    <w:rsid w:val="00DE5A1A"/>
    <w:rsid w:val="00DE7BEA"/>
    <w:rsid w:val="00DF0165"/>
    <w:rsid w:val="00DF3F98"/>
    <w:rsid w:val="00E01C55"/>
    <w:rsid w:val="00E06D3A"/>
    <w:rsid w:val="00E10CAD"/>
    <w:rsid w:val="00E264E1"/>
    <w:rsid w:val="00E32C1C"/>
    <w:rsid w:val="00E32CC6"/>
    <w:rsid w:val="00E33EA7"/>
    <w:rsid w:val="00E5306E"/>
    <w:rsid w:val="00E65705"/>
    <w:rsid w:val="00E65FDA"/>
    <w:rsid w:val="00E81360"/>
    <w:rsid w:val="00E957D1"/>
    <w:rsid w:val="00EC48FA"/>
    <w:rsid w:val="00ED79E9"/>
    <w:rsid w:val="00EE70A1"/>
    <w:rsid w:val="00EF5923"/>
    <w:rsid w:val="00F01B6A"/>
    <w:rsid w:val="00F03398"/>
    <w:rsid w:val="00F0483A"/>
    <w:rsid w:val="00F14BA1"/>
    <w:rsid w:val="00F14E18"/>
    <w:rsid w:val="00F351F1"/>
    <w:rsid w:val="00F3729B"/>
    <w:rsid w:val="00F415B5"/>
    <w:rsid w:val="00F44A7F"/>
    <w:rsid w:val="00F5424A"/>
    <w:rsid w:val="00F87EA8"/>
    <w:rsid w:val="00F94A76"/>
    <w:rsid w:val="00FA644F"/>
    <w:rsid w:val="00FB6392"/>
    <w:rsid w:val="00FC7DCC"/>
    <w:rsid w:val="00FD3F8A"/>
    <w:rsid w:val="00FD6D52"/>
    <w:rsid w:val="00FE1345"/>
    <w:rsid w:val="00FE16A6"/>
    <w:rsid w:val="00FE3D60"/>
    <w:rsid w:val="00FF1F17"/>
    <w:rsid w:val="06DDFC8D"/>
    <w:rsid w:val="0A4D75A5"/>
    <w:rsid w:val="0D3E7971"/>
    <w:rsid w:val="0E28C0CC"/>
    <w:rsid w:val="0ECA3086"/>
    <w:rsid w:val="11358656"/>
    <w:rsid w:val="152E41A5"/>
    <w:rsid w:val="1555EA49"/>
    <w:rsid w:val="166B7CA1"/>
    <w:rsid w:val="16E7FCCD"/>
    <w:rsid w:val="17E049C5"/>
    <w:rsid w:val="19D5A251"/>
    <w:rsid w:val="1ABA11D6"/>
    <w:rsid w:val="1B1C0F71"/>
    <w:rsid w:val="1D7FE472"/>
    <w:rsid w:val="1D8C72E5"/>
    <w:rsid w:val="1DF6F534"/>
    <w:rsid w:val="20FC46CA"/>
    <w:rsid w:val="2197C7E0"/>
    <w:rsid w:val="26738C3F"/>
    <w:rsid w:val="287EBD3E"/>
    <w:rsid w:val="296B837E"/>
    <w:rsid w:val="2DFBBF46"/>
    <w:rsid w:val="2F3CC515"/>
    <w:rsid w:val="2FA8BD6F"/>
    <w:rsid w:val="32161167"/>
    <w:rsid w:val="322281B5"/>
    <w:rsid w:val="34D5FC4D"/>
    <w:rsid w:val="37805CA8"/>
    <w:rsid w:val="37ACFF25"/>
    <w:rsid w:val="3853989F"/>
    <w:rsid w:val="3A4BFA1F"/>
    <w:rsid w:val="46B27402"/>
    <w:rsid w:val="4754BBBB"/>
    <w:rsid w:val="4782BDDC"/>
    <w:rsid w:val="484F8089"/>
    <w:rsid w:val="4BD31030"/>
    <w:rsid w:val="51B132F0"/>
    <w:rsid w:val="522CC00F"/>
    <w:rsid w:val="551EDCF5"/>
    <w:rsid w:val="57441AC6"/>
    <w:rsid w:val="580FDA45"/>
    <w:rsid w:val="62316C73"/>
    <w:rsid w:val="6288387A"/>
    <w:rsid w:val="62B939B0"/>
    <w:rsid w:val="62FD54D3"/>
    <w:rsid w:val="63F80F1D"/>
    <w:rsid w:val="6496F10C"/>
    <w:rsid w:val="66BDE97C"/>
    <w:rsid w:val="6B9B1321"/>
    <w:rsid w:val="6C7E8EC3"/>
    <w:rsid w:val="6FCEFA0D"/>
    <w:rsid w:val="73A2A8C5"/>
    <w:rsid w:val="73C0CC48"/>
    <w:rsid w:val="7697E819"/>
    <w:rsid w:val="7A2503B5"/>
    <w:rsid w:val="7E3C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A1EA"/>
  <w15:docId w15:val="{C9AB93F9-55E0-49DF-8B88-BC09E294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28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98"/>
      <w:ind w:left="3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50" w:line="265" w:lineRule="auto"/>
      <w:ind w:left="34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01"/>
      <w:ind w:left="34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0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9"/>
    </w:rPr>
  </w:style>
  <w:style w:type="paragraph" w:styleId="Paragraphedeliste">
    <w:name w:val="List Paragraph"/>
    <w:basedOn w:val="Normal"/>
    <w:uiPriority w:val="34"/>
    <w:qFormat/>
    <w:rsid w:val="007032E1"/>
    <w:pPr>
      <w:ind w:left="720"/>
      <w:contextualSpacing/>
    </w:pPr>
  </w:style>
  <w:style w:type="paragraph" w:styleId="Sansinterligne">
    <w:name w:val="No Spacing"/>
    <w:uiPriority w:val="1"/>
    <w:qFormat/>
    <w:rsid w:val="007032E1"/>
    <w:pPr>
      <w:spacing w:after="0" w:line="240" w:lineRule="auto"/>
      <w:ind w:left="28" w:hanging="10"/>
    </w:pPr>
    <w:rPr>
      <w:rFonts w:ascii="Calibri" w:eastAsia="Calibri" w:hAnsi="Calibri" w:cs="Calibri"/>
      <w:color w:val="000000"/>
      <w:sz w:val="20"/>
    </w:rPr>
  </w:style>
  <w:style w:type="character" w:styleId="Textedelespacerserv">
    <w:name w:val="Placeholder Text"/>
    <w:basedOn w:val="Policepardfaut"/>
    <w:uiPriority w:val="99"/>
    <w:semiHidden/>
    <w:rsid w:val="004F362D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4A2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A284F"/>
    <w:rPr>
      <w:rFonts w:ascii="Calibri" w:eastAsia="Calibri" w:hAnsi="Calibri" w:cs="Calibri"/>
      <w:color w:val="000000"/>
      <w:sz w:val="20"/>
    </w:rPr>
  </w:style>
  <w:style w:type="paragraph" w:styleId="Pieddepage">
    <w:name w:val="footer"/>
    <w:basedOn w:val="Normal"/>
    <w:link w:val="PieddepageCar"/>
    <w:uiPriority w:val="99"/>
    <w:semiHidden/>
    <w:unhideWhenUsed/>
    <w:rsid w:val="004A28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A284F"/>
    <w:rPr>
      <w:rFonts w:ascii="Calibri" w:eastAsia="Calibri" w:hAnsi="Calibri" w:cs="Calibri"/>
      <w:color w:val="000000"/>
      <w:sz w:val="20"/>
    </w:rPr>
  </w:style>
  <w:style w:type="table" w:customStyle="1" w:styleId="TableGrid1">
    <w:name w:val="Table Grid1"/>
    <w:rsid w:val="00515DB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31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lledutableau">
    <w:name w:val="Table Grid"/>
    <w:basedOn w:val="TableauNormal"/>
    <w:uiPriority w:val="39"/>
    <w:rsid w:val="000C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85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5C6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1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38EB-F23C-4AE1-9133-417F80D529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0F6639-7820-4BC2-BCAB-0C0D6C4C2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f41af-dc9d-4999-97e1-e1993e0ed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E58BE-10E9-4987-9C36-EE28407CB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2C5FEC-930D-4FAB-8E6B-A3E4BDAEE3F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14.xml><?xml version="1.0" encoding="utf-8"?>
<clbl:labelList xmlns:clbl="http://schemas.microsoft.com/office/2020/mipLabelMetadata"/>
</file>

<file path=docMetadata/LabelInfo15.xml><?xml version="1.0" encoding="utf-8"?>
<clbl:labelList xmlns:clbl="http://schemas.microsoft.com/office/2020/mipLabelMetadata"/>
</file>

<file path=docMetadata/LabelInfo16.xml><?xml version="1.0" encoding="utf-8"?>
<clbl:labelList xmlns:clbl="http://schemas.microsoft.com/office/2020/mipLabelMetadata"/>
</file>

<file path=docMetadata/LabelInfo17.xml><?xml version="1.0" encoding="utf-8"?>
<clbl:labelList xmlns:clbl="http://schemas.microsoft.com/office/2020/mipLabelMetadata"/>
</file>

<file path=docMetadata/LabelInfo18.xml><?xml version="1.0" encoding="utf-8"?>
<clbl:labelList xmlns:clbl="http://schemas.microsoft.com/office/2020/mipLabelMetadata"/>
</file>

<file path=docMetadata/LabelInfo19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20.xml><?xml version="1.0" encoding="utf-8"?>
<clbl:labelList xmlns:clbl="http://schemas.microsoft.com/office/2020/mipLabelMetadata"/>
</file>

<file path=docMetadata/LabelInfo21.xml><?xml version="1.0" encoding="utf-8"?>
<clbl:labelList xmlns:clbl="http://schemas.microsoft.com/office/2020/mipLabelMetadata"/>
</file>

<file path=docMetadata/LabelInfo22.xml><?xml version="1.0" encoding="utf-8"?>
<clbl:labelList xmlns:clbl="http://schemas.microsoft.com/office/2020/mipLabelMetadata"/>
</file>

<file path=docMetadata/LabelInfo23.xml><?xml version="1.0" encoding="utf-8"?>
<clbl:labelList xmlns:clbl="http://schemas.microsoft.com/office/2020/mipLabelMetadata"/>
</file>

<file path=docMetadata/LabelInfo24.xml><?xml version="1.0" encoding="utf-8"?>
<clbl:labelList xmlns:clbl="http://schemas.microsoft.com/office/2020/mipLabelMetadata"/>
</file>

<file path=docMetadata/LabelInfo25.xml><?xml version="1.0" encoding="utf-8"?>
<clbl:labelList xmlns:clbl="http://schemas.microsoft.com/office/2020/mipLabelMetadata"/>
</file>

<file path=docMetadata/LabelInfo26.xml><?xml version="1.0" encoding="utf-8"?>
<clbl:labelList xmlns:clbl="http://schemas.microsoft.com/office/2020/mipLabelMetadata"/>
</file>

<file path=docMetadata/LabelInfo27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B704220B.dotm</Template>
  <TotalTime>83</TotalTime>
  <Pages>11</Pages>
  <Words>2185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NSI Terminale - Structure de données</vt:lpstr>
    </vt:vector>
  </TitlesOfParts>
  <Company/>
  <LinksUpToDate>false</LinksUpToDate>
  <CharactersWithSpaces>14177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NSI Terminale - Structure de données</dc:title>
  <dc:subject/>
  <dc:creator>qkzk</dc:creator>
  <cp:keywords/>
  <dc:description/>
  <cp:lastModifiedBy>Martin PASQUIER</cp:lastModifiedBy>
  <cp:revision>6</cp:revision>
  <cp:lastPrinted>2021-11-12T13:11:00Z</cp:lastPrinted>
  <dcterms:created xsi:type="dcterms:W3CDTF">2021-11-12T13:11:00Z</dcterms:created>
  <dcterms:modified xsi:type="dcterms:W3CDTF">2022-11-14T14:01:00Z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