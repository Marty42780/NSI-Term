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AC4DE" w14:textId="23B795DA" w:rsidR="001A1802" w:rsidRPr="00D72BD6" w:rsidRDefault="001A1802">
      <w:pPr>
        <w:rPr>
          <w:rStyle w:val="Emphaseintense"/>
        </w:rPr>
      </w:pPr>
    </w:p>
    <w:p w14:paraId="54FC9A58" w14:textId="48345F53" w:rsidR="00C33241" w:rsidRPr="00C33241" w:rsidRDefault="00C33241" w:rsidP="00C33241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C33241">
        <w:rPr>
          <w:b/>
          <w:bCs/>
          <w:color w:val="FF0000"/>
          <w:sz w:val="40"/>
          <w:szCs w:val="40"/>
          <w:u w:val="single"/>
        </w:rPr>
        <w:t>Algorithme de DIJKSTRA</w:t>
      </w:r>
    </w:p>
    <w:p w14:paraId="332CB89A" w14:textId="77777777" w:rsidR="00C33241" w:rsidRPr="007032FA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color w:val="008000"/>
        </w:rPr>
      </w:pPr>
      <w:r w:rsidRPr="007032FA">
        <w:rPr>
          <w:rFonts w:ascii="Arial" w:hAnsi="Arial"/>
          <w:color w:val="008000"/>
          <w:u w:val="single"/>
        </w:rPr>
        <w:t>Méthode :</w:t>
      </w:r>
      <w:r>
        <w:rPr>
          <w:rFonts w:ascii="Arial" w:hAnsi="Arial"/>
          <w:color w:val="008000"/>
        </w:rPr>
        <w:t xml:space="preserve"> Trouver le plus court</w:t>
      </w:r>
      <w:r w:rsidRPr="007032FA">
        <w:rPr>
          <w:rFonts w:ascii="Arial" w:hAnsi="Arial"/>
          <w:color w:val="008000"/>
        </w:rPr>
        <w:t xml:space="preserve"> ch</w:t>
      </w:r>
      <w:r>
        <w:rPr>
          <w:rFonts w:ascii="Arial" w:hAnsi="Arial"/>
          <w:color w:val="008000"/>
        </w:rPr>
        <w:t>emin</w:t>
      </w:r>
      <w:r w:rsidRPr="007032FA">
        <w:rPr>
          <w:rFonts w:ascii="Arial" w:hAnsi="Arial"/>
          <w:color w:val="008000"/>
        </w:rPr>
        <w:t xml:space="preserve"> dans un graphe</w:t>
      </w:r>
      <w:r>
        <w:rPr>
          <w:rFonts w:ascii="Arial" w:hAnsi="Arial"/>
          <w:color w:val="008000"/>
        </w:rPr>
        <w:t xml:space="preserve"> en utilisant l'algorithme de Dijkstra</w:t>
      </w:r>
    </w:p>
    <w:p w14:paraId="55B2B23A" w14:textId="77777777" w:rsidR="00C33241" w:rsidRPr="00AE4204" w:rsidRDefault="00C33241" w:rsidP="00C33241">
      <w:pPr>
        <w:pStyle w:val="Textebrut1"/>
        <w:pBdr>
          <w:left w:val="single" w:sz="4" w:space="4" w:color="008000"/>
        </w:pBdr>
        <w:rPr>
          <w:rFonts w:ascii="Arial" w:hAnsi="Arial"/>
          <w:sz w:val="8"/>
          <w:szCs w:val="8"/>
        </w:rPr>
      </w:pPr>
    </w:p>
    <w:p w14:paraId="436C4372" w14:textId="37DDE183" w:rsidR="00C33241" w:rsidRPr="00713E42" w:rsidRDefault="00C33241" w:rsidP="00C33241">
      <w:pPr>
        <w:pBdr>
          <w:left w:val="single" w:sz="4" w:space="4" w:color="008000"/>
        </w:pBdr>
        <w:tabs>
          <w:tab w:val="left" w:pos="5484"/>
        </w:tabs>
        <w:autoSpaceDE w:val="0"/>
        <w:autoSpaceDN w:val="0"/>
        <w:adjustRightInd w:val="0"/>
        <w:spacing w:after="0"/>
        <w:ind w:right="340"/>
        <w:rPr>
          <w:rFonts w:ascii="Arial" w:hAnsi="Arial" w:cs="Arial"/>
          <w:b/>
          <w:color w:val="3366FF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1F307BF" wp14:editId="2B572B0D">
            <wp:simplePos x="0" y="0"/>
            <wp:positionH relativeFrom="column">
              <wp:posOffset>2943860</wp:posOffset>
            </wp:positionH>
            <wp:positionV relativeFrom="paragraph">
              <wp:posOffset>67310</wp:posOffset>
            </wp:positionV>
            <wp:extent cx="3284855" cy="1739900"/>
            <wp:effectExtent l="0" t="0" r="0" b="0"/>
            <wp:wrapTight wrapText="bothSides">
              <wp:wrapPolygon edited="0">
                <wp:start x="0" y="0"/>
                <wp:lineTo x="0" y="21285"/>
                <wp:lineTo x="21420" y="21285"/>
                <wp:lineTo x="2142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4473B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410D5B9B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Le graphe ci-contre représente un réseau routier entre 7 villages A, B, C, D, E, F et G. Les étiquettes correspondent aux distances en kilomètres séparant deux villages.</w:t>
      </w:r>
    </w:p>
    <w:p w14:paraId="3880137D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veut déterminer le chemin le plus court entre les villages A et G.</w:t>
      </w:r>
    </w:p>
    <w:p w14:paraId="24787582" w14:textId="77777777" w:rsidR="00C33241" w:rsidRDefault="00C33241" w:rsidP="00C33241">
      <w:pPr>
        <w:pBdr>
          <w:left w:val="single" w:sz="4" w:space="4" w:color="008000"/>
        </w:pBdr>
        <w:spacing w:after="0"/>
        <w:jc w:val="center"/>
        <w:rPr>
          <w:rFonts w:ascii="Arial" w:hAnsi="Arial"/>
        </w:rPr>
      </w:pPr>
    </w:p>
    <w:p w14:paraId="3C40C09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1B2820F7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6D857699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Il s'agit donc de déterminer le chemin reliant A et G dont le poids est minimum.</w:t>
      </w:r>
    </w:p>
    <w:p w14:paraId="3423C7BD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va utiliser l'algorithme de Dijkstra :</w:t>
      </w:r>
    </w:p>
    <w:p w14:paraId="5BB276C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955"/>
      </w:tblGrid>
      <w:tr w:rsidR="00C33241" w:rsidRPr="004D23BA" w14:paraId="5E8E0E9A" w14:textId="77777777" w:rsidTr="00D72BD6">
        <w:tc>
          <w:tcPr>
            <w:tcW w:w="851" w:type="dxa"/>
            <w:shd w:val="clear" w:color="auto" w:fill="FFCC99"/>
          </w:tcPr>
          <w:p w14:paraId="68827C77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A</w:t>
            </w:r>
          </w:p>
        </w:tc>
        <w:tc>
          <w:tcPr>
            <w:tcW w:w="851" w:type="dxa"/>
            <w:shd w:val="clear" w:color="auto" w:fill="FFCC99"/>
          </w:tcPr>
          <w:p w14:paraId="70EDBD77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B</w:t>
            </w:r>
          </w:p>
        </w:tc>
        <w:tc>
          <w:tcPr>
            <w:tcW w:w="851" w:type="dxa"/>
            <w:shd w:val="clear" w:color="auto" w:fill="FFCC99"/>
          </w:tcPr>
          <w:p w14:paraId="6B8A6F12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C</w:t>
            </w:r>
          </w:p>
        </w:tc>
        <w:tc>
          <w:tcPr>
            <w:tcW w:w="851" w:type="dxa"/>
            <w:shd w:val="clear" w:color="auto" w:fill="FFCC99"/>
          </w:tcPr>
          <w:p w14:paraId="38D3F4A9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D</w:t>
            </w:r>
          </w:p>
        </w:tc>
        <w:tc>
          <w:tcPr>
            <w:tcW w:w="851" w:type="dxa"/>
            <w:shd w:val="clear" w:color="auto" w:fill="FFCC99"/>
          </w:tcPr>
          <w:p w14:paraId="365DB942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E</w:t>
            </w:r>
          </w:p>
        </w:tc>
        <w:tc>
          <w:tcPr>
            <w:tcW w:w="851" w:type="dxa"/>
            <w:shd w:val="clear" w:color="auto" w:fill="FFCC99"/>
          </w:tcPr>
          <w:p w14:paraId="4498E5DA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851" w:type="dxa"/>
            <w:shd w:val="clear" w:color="auto" w:fill="FFCC99"/>
          </w:tcPr>
          <w:p w14:paraId="38B6C3F9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 w:rsidRPr="004D23BA">
              <w:rPr>
                <w:rFonts w:ascii="Arial" w:hAnsi="Arial"/>
                <w:b/>
                <w:sz w:val="28"/>
              </w:rPr>
              <w:t>G</w:t>
            </w:r>
          </w:p>
        </w:tc>
        <w:tc>
          <w:tcPr>
            <w:tcW w:w="95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688F0E3" w14:textId="77777777" w:rsidR="00C33241" w:rsidRPr="004D23BA" w:rsidRDefault="00C33241" w:rsidP="00D72BD6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  <w:r w:rsidRPr="004D23BA">
              <w:rPr>
                <w:rFonts w:ascii="Times New Roman" w:hAnsi="Times New Roman"/>
                <w:i/>
                <w:sz w:val="16"/>
              </w:rPr>
              <w:t>Légende :</w:t>
            </w:r>
          </w:p>
        </w:tc>
      </w:tr>
      <w:tr w:rsidR="00C33241" w:rsidRPr="004D23BA" w14:paraId="7742D2A9" w14:textId="77777777" w:rsidTr="00D72BD6">
        <w:tc>
          <w:tcPr>
            <w:tcW w:w="851" w:type="dxa"/>
          </w:tcPr>
          <w:p w14:paraId="0AD3177E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0</w:t>
            </w:r>
          </w:p>
        </w:tc>
        <w:tc>
          <w:tcPr>
            <w:tcW w:w="851" w:type="dxa"/>
          </w:tcPr>
          <w:p w14:paraId="5F3905AD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color w:val="FF0000"/>
              </w:rPr>
              <w:t>1</w:t>
            </w:r>
            <w:r w:rsidRPr="004D23BA">
              <w:rPr>
                <w:rFonts w:ascii="Arial" w:hAnsi="Arial"/>
              </w:rPr>
              <w:t xml:space="preserve"> - A</w:t>
            </w:r>
          </w:p>
        </w:tc>
        <w:tc>
          <w:tcPr>
            <w:tcW w:w="851" w:type="dxa"/>
          </w:tcPr>
          <w:p w14:paraId="299BB3F0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color w:val="FF0000"/>
              </w:rPr>
              <w:t>2</w:t>
            </w:r>
            <w:r w:rsidRPr="004D23BA">
              <w:rPr>
                <w:rFonts w:ascii="Arial" w:hAnsi="Arial"/>
              </w:rPr>
              <w:t xml:space="preserve"> - A</w:t>
            </w:r>
          </w:p>
        </w:tc>
        <w:tc>
          <w:tcPr>
            <w:tcW w:w="851" w:type="dxa"/>
          </w:tcPr>
          <w:p w14:paraId="5552BBDA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61FD86D7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562ACE7B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43401F7F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955" w:type="dxa"/>
            <w:shd w:val="clear" w:color="auto" w:fill="C0C0C0"/>
            <w:vAlign w:val="center"/>
          </w:tcPr>
          <w:p w14:paraId="0E052AAC" w14:textId="77777777" w:rsidR="00C33241" w:rsidRPr="004D23BA" w:rsidRDefault="00C33241" w:rsidP="00D72BD6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(1)</w:t>
            </w:r>
          </w:p>
        </w:tc>
      </w:tr>
      <w:tr w:rsidR="00C33241" w:rsidRPr="004D23BA" w14:paraId="1796DCC5" w14:textId="77777777" w:rsidTr="00D72BD6">
        <w:tc>
          <w:tcPr>
            <w:tcW w:w="851" w:type="dxa"/>
            <w:shd w:val="clear" w:color="auto" w:fill="99CCFF"/>
          </w:tcPr>
          <w:p w14:paraId="599896DA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auto"/>
          </w:tcPr>
          <w:p w14:paraId="4DE013F8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1</w:t>
            </w:r>
            <w:r w:rsidRPr="004D23BA">
              <w:rPr>
                <w:rFonts w:ascii="Arial" w:hAnsi="Arial"/>
                <w:b/>
                <w:i/>
              </w:rPr>
              <w:t xml:space="preserve"> - A</w:t>
            </w:r>
          </w:p>
        </w:tc>
        <w:tc>
          <w:tcPr>
            <w:tcW w:w="851" w:type="dxa"/>
            <w:shd w:val="clear" w:color="auto" w:fill="auto"/>
          </w:tcPr>
          <w:p w14:paraId="286AE4B7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27D50F3B" w14:textId="1F7B084B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7CDE2B" wp14:editId="4FC04DF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77470</wp:posOffset>
                      </wp:positionV>
                      <wp:extent cx="0" cy="405765"/>
                      <wp:effectExtent l="59690" t="12700" r="54610" b="19685"/>
                      <wp:wrapNone/>
                      <wp:docPr id="4" name="Connecteur droit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40576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6FDADBD" id="Connecteur droit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6.1pt" to="-1.8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" strokecolor="#36f" strokeweight="1pt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  <w:r w:rsidRPr="004D23BA">
              <w:rPr>
                <w:rFonts w:ascii="Arial" w:hAnsi="Arial"/>
                <w:color w:val="FF0000"/>
              </w:rPr>
              <w:t>3</w:t>
            </w:r>
            <w:r w:rsidRPr="004D23BA">
              <w:rPr>
                <w:rFonts w:ascii="Arial" w:hAnsi="Arial"/>
              </w:rPr>
              <w:t xml:space="preserve"> - B</w:t>
            </w:r>
          </w:p>
        </w:tc>
        <w:tc>
          <w:tcPr>
            <w:tcW w:w="851" w:type="dxa"/>
          </w:tcPr>
          <w:p w14:paraId="33B6209A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6D0D8970" w14:textId="74FDCBDA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63B870" wp14:editId="71556B2F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93980</wp:posOffset>
                      </wp:positionV>
                      <wp:extent cx="0" cy="574675"/>
                      <wp:effectExtent l="57785" t="10160" r="56515" b="24765"/>
                      <wp:wrapNone/>
                      <wp:docPr id="3" name="Connecteur droi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57467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9FEB4D4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7.4pt" to="-1.5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" strokecolor="#36f" strokeweight="1pt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  <w:r w:rsidRPr="004D23BA">
              <w:rPr>
                <w:rFonts w:ascii="Arial" w:hAnsi="Arial"/>
                <w:color w:val="FF0000"/>
              </w:rPr>
              <w:t>4</w:t>
            </w:r>
            <w:r w:rsidRPr="004D23BA">
              <w:rPr>
                <w:rFonts w:ascii="Arial" w:hAnsi="Arial"/>
              </w:rPr>
              <w:t xml:space="preserve"> - B</w:t>
            </w:r>
          </w:p>
        </w:tc>
        <w:tc>
          <w:tcPr>
            <w:tcW w:w="851" w:type="dxa"/>
          </w:tcPr>
          <w:p w14:paraId="3B5E7131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955" w:type="dxa"/>
            <w:shd w:val="clear" w:color="auto" w:fill="C0C0C0"/>
            <w:vAlign w:val="center"/>
          </w:tcPr>
          <w:p w14:paraId="31294708" w14:textId="77777777" w:rsidR="00C33241" w:rsidRPr="004D23BA" w:rsidRDefault="00C33241" w:rsidP="00D72BD6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(2)</w:t>
            </w:r>
          </w:p>
        </w:tc>
      </w:tr>
      <w:tr w:rsidR="00C33241" w:rsidRPr="004D23BA" w14:paraId="40DA98F1" w14:textId="77777777" w:rsidTr="00D72BD6">
        <w:tc>
          <w:tcPr>
            <w:tcW w:w="851" w:type="dxa"/>
            <w:shd w:val="clear" w:color="auto" w:fill="99CCFF"/>
          </w:tcPr>
          <w:p w14:paraId="11A02366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477AAB83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auto"/>
          </w:tcPr>
          <w:p w14:paraId="4812A7EA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2</w:t>
            </w:r>
            <w:r w:rsidRPr="004D23BA">
              <w:rPr>
                <w:rFonts w:ascii="Arial" w:hAnsi="Arial"/>
                <w:b/>
                <w:i/>
              </w:rPr>
              <w:t xml:space="preserve"> - A</w:t>
            </w:r>
          </w:p>
        </w:tc>
        <w:tc>
          <w:tcPr>
            <w:tcW w:w="851" w:type="dxa"/>
          </w:tcPr>
          <w:p w14:paraId="0EC0A85C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5 - C</w:t>
            </w:r>
          </w:p>
        </w:tc>
        <w:tc>
          <w:tcPr>
            <w:tcW w:w="851" w:type="dxa"/>
          </w:tcPr>
          <w:p w14:paraId="10077790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6 - C</w:t>
            </w:r>
          </w:p>
        </w:tc>
        <w:tc>
          <w:tcPr>
            <w:tcW w:w="851" w:type="dxa"/>
          </w:tcPr>
          <w:p w14:paraId="09829440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717E12EB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955" w:type="dxa"/>
            <w:shd w:val="clear" w:color="auto" w:fill="C0C0C0"/>
            <w:vAlign w:val="center"/>
          </w:tcPr>
          <w:p w14:paraId="0CA8C001" w14:textId="77777777" w:rsidR="00C33241" w:rsidRPr="004D23BA" w:rsidRDefault="00C33241" w:rsidP="00D72BD6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(3)</w:t>
            </w:r>
          </w:p>
        </w:tc>
      </w:tr>
      <w:tr w:rsidR="00C33241" w:rsidRPr="004D23BA" w14:paraId="52628507" w14:textId="77777777" w:rsidTr="00D72BD6">
        <w:tc>
          <w:tcPr>
            <w:tcW w:w="851" w:type="dxa"/>
            <w:shd w:val="clear" w:color="auto" w:fill="99CCFF"/>
          </w:tcPr>
          <w:p w14:paraId="1D2A2055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74271AFE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1B43725E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auto"/>
          </w:tcPr>
          <w:p w14:paraId="05874FCD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3</w:t>
            </w:r>
            <w:r w:rsidRPr="004D23BA">
              <w:rPr>
                <w:rFonts w:ascii="Arial" w:hAnsi="Arial"/>
                <w:b/>
                <w:i/>
              </w:rPr>
              <w:t xml:space="preserve"> - B</w:t>
            </w:r>
          </w:p>
        </w:tc>
        <w:tc>
          <w:tcPr>
            <w:tcW w:w="851" w:type="dxa"/>
          </w:tcPr>
          <w:p w14:paraId="330D222C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color w:val="FF0000"/>
              </w:rPr>
              <w:t>5</w:t>
            </w:r>
            <w:r w:rsidRPr="004D23BA">
              <w:rPr>
                <w:rFonts w:ascii="Arial" w:hAnsi="Arial"/>
              </w:rPr>
              <w:t xml:space="preserve"> - D</w:t>
            </w:r>
          </w:p>
        </w:tc>
        <w:tc>
          <w:tcPr>
            <w:tcW w:w="851" w:type="dxa"/>
          </w:tcPr>
          <w:p w14:paraId="19E4BC64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6 - D</w:t>
            </w:r>
          </w:p>
        </w:tc>
        <w:tc>
          <w:tcPr>
            <w:tcW w:w="851" w:type="dxa"/>
          </w:tcPr>
          <w:p w14:paraId="771C09F6" w14:textId="51F9F774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A78FF4" wp14:editId="5E0A7366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90805</wp:posOffset>
                      </wp:positionV>
                      <wp:extent cx="0" cy="574675"/>
                      <wp:effectExtent l="61595" t="8255" r="62230" b="17145"/>
                      <wp:wrapNone/>
                      <wp:docPr id="2" name="Connecteur droi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57467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E385F33" id="Connecteur droit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7.15pt" to="-1.0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" strokecolor="#36f" strokeweight="1pt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  <w:r w:rsidRPr="004D23BA">
              <w:rPr>
                <w:rFonts w:ascii="Arial" w:hAnsi="Arial"/>
                <w:color w:val="FF0000"/>
              </w:rPr>
              <w:t>6</w:t>
            </w:r>
            <w:r w:rsidRPr="004D23BA">
              <w:rPr>
                <w:rFonts w:ascii="Arial" w:hAnsi="Arial"/>
              </w:rPr>
              <w:t xml:space="preserve"> - D</w:t>
            </w:r>
          </w:p>
        </w:tc>
        <w:tc>
          <w:tcPr>
            <w:tcW w:w="955" w:type="dxa"/>
            <w:shd w:val="clear" w:color="auto" w:fill="C0C0C0"/>
            <w:vAlign w:val="center"/>
          </w:tcPr>
          <w:p w14:paraId="09B72712" w14:textId="77777777" w:rsidR="00C33241" w:rsidRPr="004D23BA" w:rsidRDefault="00C33241" w:rsidP="00D72BD6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(4)</w:t>
            </w:r>
          </w:p>
        </w:tc>
      </w:tr>
      <w:tr w:rsidR="00C33241" w:rsidRPr="004D23BA" w14:paraId="6725B790" w14:textId="77777777" w:rsidTr="00D72BD6">
        <w:tc>
          <w:tcPr>
            <w:tcW w:w="851" w:type="dxa"/>
            <w:shd w:val="clear" w:color="auto" w:fill="99CCFF"/>
          </w:tcPr>
          <w:p w14:paraId="28962CD2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24422E83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19FF103D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691EB3EC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auto"/>
          </w:tcPr>
          <w:p w14:paraId="59E954AD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</w:tcPr>
          <w:p w14:paraId="676258EC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4</w:t>
            </w:r>
            <w:r w:rsidRPr="004D23BA">
              <w:rPr>
                <w:rFonts w:ascii="Arial" w:hAnsi="Arial"/>
                <w:b/>
                <w:i/>
              </w:rPr>
              <w:t xml:space="preserve"> - B</w:t>
            </w:r>
          </w:p>
        </w:tc>
        <w:tc>
          <w:tcPr>
            <w:tcW w:w="851" w:type="dxa"/>
          </w:tcPr>
          <w:p w14:paraId="42FA3B0A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8 - F</w:t>
            </w:r>
          </w:p>
        </w:tc>
        <w:tc>
          <w:tcPr>
            <w:tcW w:w="955" w:type="dxa"/>
            <w:shd w:val="clear" w:color="auto" w:fill="C0C0C0"/>
            <w:vAlign w:val="center"/>
          </w:tcPr>
          <w:p w14:paraId="14B7B84A" w14:textId="77777777" w:rsidR="00C33241" w:rsidRPr="004D23BA" w:rsidRDefault="00C33241" w:rsidP="00D72BD6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(5)</w:t>
            </w:r>
          </w:p>
        </w:tc>
      </w:tr>
      <w:tr w:rsidR="00C33241" w:rsidRPr="004D23BA" w14:paraId="0B3A890D" w14:textId="77777777" w:rsidTr="00D72BD6">
        <w:tc>
          <w:tcPr>
            <w:tcW w:w="851" w:type="dxa"/>
            <w:shd w:val="clear" w:color="auto" w:fill="99CCFF"/>
          </w:tcPr>
          <w:p w14:paraId="2CFFF07F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71BA022A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07F1F0C9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67AEF54E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</w:tcPr>
          <w:p w14:paraId="3E05AA92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5</w:t>
            </w:r>
            <w:r w:rsidRPr="004D23BA">
              <w:rPr>
                <w:rFonts w:ascii="Arial" w:hAnsi="Arial"/>
                <w:b/>
                <w:i/>
              </w:rPr>
              <w:t xml:space="preserve"> - D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99CCFF"/>
          </w:tcPr>
          <w:p w14:paraId="7A6D78D4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i/>
                <w:color w:val="FF0000"/>
              </w:rPr>
            </w:pPr>
          </w:p>
        </w:tc>
        <w:tc>
          <w:tcPr>
            <w:tcW w:w="851" w:type="dxa"/>
          </w:tcPr>
          <w:p w14:paraId="54C15C65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  <w:sz w:val="22"/>
              </w:rPr>
              <w:t>10</w:t>
            </w:r>
            <w:r w:rsidRPr="004D23BA">
              <w:rPr>
                <w:rFonts w:ascii="Arial" w:hAnsi="Arial"/>
              </w:rPr>
              <w:t xml:space="preserve"> - </w:t>
            </w:r>
            <w:r w:rsidRPr="004D23BA">
              <w:rPr>
                <w:rFonts w:ascii="Arial" w:hAnsi="Arial"/>
                <w:sz w:val="22"/>
              </w:rPr>
              <w:t>E</w:t>
            </w:r>
          </w:p>
        </w:tc>
        <w:tc>
          <w:tcPr>
            <w:tcW w:w="955" w:type="dxa"/>
            <w:shd w:val="clear" w:color="auto" w:fill="C0C0C0"/>
            <w:vAlign w:val="center"/>
          </w:tcPr>
          <w:p w14:paraId="19026071" w14:textId="77777777" w:rsidR="00C33241" w:rsidRPr="004D23BA" w:rsidRDefault="00C33241" w:rsidP="00D72BD6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(6)</w:t>
            </w:r>
          </w:p>
        </w:tc>
      </w:tr>
      <w:tr w:rsidR="00C33241" w:rsidRPr="004D23BA" w14:paraId="26EFB5F5" w14:textId="77777777" w:rsidTr="00D72BD6">
        <w:tc>
          <w:tcPr>
            <w:tcW w:w="851" w:type="dxa"/>
            <w:shd w:val="clear" w:color="auto" w:fill="99CCFF"/>
          </w:tcPr>
          <w:p w14:paraId="5FA85B76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58C9B05B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4C7F81E1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52A66104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53E4ACD8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shd w:val="clear" w:color="auto" w:fill="99CCFF"/>
          </w:tcPr>
          <w:p w14:paraId="06C7C4DF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51" w:type="dxa"/>
          </w:tcPr>
          <w:p w14:paraId="38D84FCA" w14:textId="77777777" w:rsidR="00C33241" w:rsidRPr="004D23BA" w:rsidRDefault="00C33241" w:rsidP="00D72BD6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4D23BA">
              <w:rPr>
                <w:rFonts w:ascii="Arial" w:hAnsi="Arial"/>
                <w:b/>
                <w:i/>
                <w:color w:val="FF0000"/>
              </w:rPr>
              <w:t>6</w:t>
            </w:r>
            <w:r w:rsidRPr="004D23BA">
              <w:rPr>
                <w:rFonts w:ascii="Arial" w:hAnsi="Arial"/>
                <w:b/>
                <w:i/>
              </w:rPr>
              <w:t xml:space="preserve"> - D</w:t>
            </w:r>
          </w:p>
        </w:tc>
        <w:tc>
          <w:tcPr>
            <w:tcW w:w="955" w:type="dxa"/>
            <w:shd w:val="clear" w:color="auto" w:fill="C0C0C0"/>
            <w:vAlign w:val="center"/>
          </w:tcPr>
          <w:p w14:paraId="5D79DBBC" w14:textId="77777777" w:rsidR="00C33241" w:rsidRPr="004D23BA" w:rsidRDefault="00C33241" w:rsidP="00D72BD6">
            <w:pPr>
              <w:spacing w:after="0"/>
              <w:jc w:val="center"/>
              <w:rPr>
                <w:rFonts w:ascii="Times New Roman" w:hAnsi="Times New Roman"/>
                <w:sz w:val="16"/>
              </w:rPr>
            </w:pPr>
            <w:r w:rsidRPr="004D23BA">
              <w:rPr>
                <w:rFonts w:ascii="Times New Roman" w:hAnsi="Times New Roman"/>
                <w:sz w:val="16"/>
              </w:rPr>
              <w:t>(7)</w:t>
            </w:r>
          </w:p>
        </w:tc>
      </w:tr>
    </w:tbl>
    <w:p w14:paraId="552438BE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69A1A876" w14:textId="77777777" w:rsidR="00C33241" w:rsidRPr="00C13282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u w:val="single"/>
        </w:rPr>
      </w:pPr>
      <w:r w:rsidRPr="00C13282">
        <w:rPr>
          <w:rFonts w:ascii="Arial" w:hAnsi="Arial"/>
          <w:u w:val="single"/>
        </w:rPr>
        <w:t>Explications :</w:t>
      </w:r>
    </w:p>
    <w:p w14:paraId="79C8B618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On complète le tableau dans l'ordre de la ligne </w:t>
      </w:r>
      <w:r w:rsidRPr="00326A1B">
        <w:rPr>
          <w:rFonts w:ascii="Times New Roman" w:hAnsi="Times New Roman"/>
          <w:sz w:val="20"/>
        </w:rPr>
        <w:t xml:space="preserve">(1) </w:t>
      </w:r>
      <w:r>
        <w:rPr>
          <w:rFonts w:ascii="Arial" w:hAnsi="Arial"/>
        </w:rPr>
        <w:t xml:space="preserve">à la ligne </w:t>
      </w:r>
      <w:r w:rsidRPr="00326A1B"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>7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Arial" w:hAnsi="Arial"/>
        </w:rPr>
        <w:t xml:space="preserve"> :</w:t>
      </w:r>
    </w:p>
    <w:p w14:paraId="23FEA0E5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7A6F338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 w:rsidRPr="00326A1B">
        <w:rPr>
          <w:rFonts w:ascii="Times New Roman" w:hAnsi="Times New Roman"/>
          <w:sz w:val="20"/>
        </w:rPr>
        <w:t>(1)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part de A avec 0 km.</w:t>
      </w:r>
    </w:p>
    <w:p w14:paraId="1717AC3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A, donc on colorie en bleu toute la colonne A.</w:t>
      </w:r>
    </w:p>
    <w:p w14:paraId="02357C7E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Partant de </w:t>
      </w:r>
      <w:r w:rsidRPr="00D97612">
        <w:rPr>
          <w:rFonts w:ascii="Arial" w:hAnsi="Arial"/>
          <w:color w:val="00FF00"/>
        </w:rPr>
        <w:t>A</w:t>
      </w:r>
      <w:r>
        <w:rPr>
          <w:rFonts w:ascii="Arial" w:hAnsi="Arial"/>
        </w:rPr>
        <w:t xml:space="preserve">, pour aller en B, on a parcouru </w:t>
      </w:r>
      <w:r w:rsidRPr="00D97612">
        <w:rPr>
          <w:rFonts w:ascii="Arial" w:hAnsi="Arial"/>
          <w:color w:val="FF00FF"/>
        </w:rPr>
        <w:t>1</w:t>
      </w:r>
      <w:r>
        <w:rPr>
          <w:rFonts w:ascii="Arial" w:hAnsi="Arial"/>
        </w:rPr>
        <w:t xml:space="preserve"> km : d'où le notation "</w:t>
      </w:r>
      <w:r w:rsidRPr="00D97612">
        <w:rPr>
          <w:rFonts w:ascii="Arial" w:hAnsi="Arial"/>
          <w:color w:val="FF00FF"/>
        </w:rPr>
        <w:t>1</w:t>
      </w:r>
      <w:r>
        <w:rPr>
          <w:rFonts w:ascii="Arial" w:hAnsi="Arial"/>
        </w:rPr>
        <w:t xml:space="preserve"> - </w:t>
      </w:r>
      <w:r w:rsidRPr="00D97612">
        <w:rPr>
          <w:rFonts w:ascii="Arial" w:hAnsi="Arial"/>
          <w:color w:val="00FF00"/>
        </w:rPr>
        <w:t>A</w:t>
      </w:r>
      <w:r>
        <w:rPr>
          <w:rFonts w:ascii="Arial" w:hAnsi="Arial"/>
        </w:rPr>
        <w:t>".</w:t>
      </w:r>
    </w:p>
    <w:p w14:paraId="58F59316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A, pour aller en C, on a parcouru 2 km : d'où la notation "2 - A".</w:t>
      </w:r>
    </w:p>
    <w:p w14:paraId="60189E5D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Times New Roman" w:hAnsi="Times New Roman"/>
          <w:sz w:val="16"/>
        </w:rPr>
      </w:pPr>
    </w:p>
    <w:p w14:paraId="2B8051CB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(2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B qui a la plus petite distance (1).</w:t>
      </w:r>
    </w:p>
    <w:p w14:paraId="74CEA3D2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B, donc on colorie toute la colonne B.</w:t>
      </w:r>
    </w:p>
    <w:p w14:paraId="366FAFA4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B, pour aller en D, on a parcouru 1+2 = 3 km.</w:t>
      </w:r>
    </w:p>
    <w:p w14:paraId="75B20642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B, pour aller en F, on a parcouru 1+3 = 4 km.</w:t>
      </w:r>
    </w:p>
    <w:p w14:paraId="49A71075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292F235C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(3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C qui a la plus petite distance (2).</w:t>
      </w:r>
    </w:p>
    <w:p w14:paraId="106C4582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C, donc on colorie toute la colonne C.</w:t>
      </w:r>
    </w:p>
    <w:p w14:paraId="24B351D6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C, pour aller en D, on a parcouru 2+3 = 5 km.</w:t>
      </w:r>
    </w:p>
    <w:p w14:paraId="0E574EC5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C, pour aller en E, on a parcouru 2+4 = 6 km.</w:t>
      </w:r>
    </w:p>
    <w:p w14:paraId="46758EBE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Times New Roman" w:hAnsi="Times New Roman"/>
          <w:sz w:val="20"/>
        </w:rPr>
      </w:pPr>
    </w:p>
    <w:p w14:paraId="26F1EB3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(4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D qui a la plus petite distance (3 en 2</w:t>
      </w:r>
      <w:r w:rsidRPr="00876C56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ligne).</w:t>
      </w:r>
    </w:p>
    <w:p w14:paraId="29D853F3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D, donc on colorie toute la colonne D.</w:t>
      </w:r>
    </w:p>
    <w:p w14:paraId="6B195E0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D, pour aller en E, on a parcouru 3+2 = 5 km.</w:t>
      </w:r>
    </w:p>
    <w:p w14:paraId="47382634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D, pour aller en F, on a parcouru 3+3 = 6 km.</w:t>
      </w:r>
    </w:p>
    <w:p w14:paraId="501E6AA3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D, pour aller en G, on a parcouru 3+3 = 6 km.</w:t>
      </w:r>
    </w:p>
    <w:p w14:paraId="39EDCF93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73410481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(5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F qui a la plus petite distance (4 en 2</w:t>
      </w:r>
      <w:r w:rsidRPr="00876C56">
        <w:rPr>
          <w:rFonts w:ascii="Arial" w:hAnsi="Arial"/>
          <w:vertAlign w:val="superscript"/>
        </w:rPr>
        <w:t>e</w:t>
      </w:r>
      <w:r>
        <w:rPr>
          <w:rFonts w:ascii="Arial" w:hAnsi="Arial"/>
        </w:rPr>
        <w:t xml:space="preserve"> ligne).</w:t>
      </w:r>
    </w:p>
    <w:p w14:paraId="2056BB5B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F, donc on colorie toute la colonne F.</w:t>
      </w:r>
    </w:p>
    <w:p w14:paraId="3A5E5A84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F, pour aller en G, on a parcouru 4+4 = 8 km.</w:t>
      </w:r>
    </w:p>
    <w:p w14:paraId="50C3463B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6E6A1BD3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(6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E qui a la plus petite distance (5).</w:t>
      </w:r>
    </w:p>
    <w:p w14:paraId="77BA580C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On ne reviendra plus en E, donc on colorie toute la colonne E.</w:t>
      </w:r>
    </w:p>
    <w:p w14:paraId="42D0C1DD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Partant de E, pour aller en G, on a parcouru 5+5 = 10 km.</w:t>
      </w:r>
    </w:p>
    <w:p w14:paraId="5DAA1EB7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62692DBE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Times New Roman" w:hAnsi="Times New Roman"/>
          <w:sz w:val="20"/>
        </w:rPr>
        <w:t>(7</w:t>
      </w:r>
      <w:r w:rsidRPr="00326A1B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Arial" w:hAnsi="Arial"/>
        </w:rPr>
        <w:t>: On choisit le sommet G qui a la plus petite distance (6).</w:t>
      </w:r>
    </w:p>
    <w:p w14:paraId="780CB500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  <w:sz w:val="16"/>
        </w:rPr>
      </w:pPr>
    </w:p>
    <w:p w14:paraId="1A88BF2F" w14:textId="77777777" w:rsidR="00C33241" w:rsidRPr="008B1F6B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 w:rsidRPr="008B1F6B">
        <w:rPr>
          <w:rFonts w:ascii="Arial" w:hAnsi="Arial"/>
        </w:rPr>
        <w:t>Le chemin le plus court est donc égal à 6 km.</w:t>
      </w:r>
    </w:p>
    <w:p w14:paraId="0B1B1D0F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Pour obtenir ce chemin, on suit "à l'envers" les correspondances du tableau :</w:t>
      </w:r>
    </w:p>
    <w:p w14:paraId="2A3677A8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Colonne G : 6 – D</w:t>
      </w:r>
    </w:p>
    <w:p w14:paraId="06992C25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Colonne D : 3 – B</w:t>
      </w:r>
    </w:p>
    <w:p w14:paraId="3D3F3F30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Colonne B : 1 – A</w:t>
      </w:r>
    </w:p>
    <w:p w14:paraId="3E67F3AC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Colonne A : 0</w:t>
      </w:r>
    </w:p>
    <w:p w14:paraId="34FBE228" w14:textId="77777777" w:rsidR="00C33241" w:rsidRDefault="00C33241" w:rsidP="00C33241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Le chemin le plus court est donc A – B – D – G.</w:t>
      </w:r>
    </w:p>
    <w:p w14:paraId="719607FE" w14:textId="56213162" w:rsidR="00C33241" w:rsidRDefault="00C33241"/>
    <w:p w14:paraId="02528600" w14:textId="624221B9" w:rsidR="00C33241" w:rsidRPr="00C33241" w:rsidRDefault="00C33241" w:rsidP="00C33241">
      <w:pPr>
        <w:pStyle w:val="NormalWeb"/>
        <w:rPr>
          <w:rFonts w:ascii="Arial" w:eastAsia="Cambria" w:hAnsi="Arial"/>
          <w:b/>
          <w:bCs/>
          <w:color w:val="0070C0"/>
          <w:u w:val="single"/>
          <w:lang w:eastAsia="en-US"/>
        </w:rPr>
      </w:pPr>
      <w:r w:rsidRPr="00C33241">
        <w:rPr>
          <w:rFonts w:ascii="Arial" w:eastAsia="Cambria" w:hAnsi="Arial"/>
          <w:b/>
          <w:bCs/>
          <w:color w:val="0070C0"/>
          <w:u w:val="single"/>
          <w:lang w:eastAsia="en-US"/>
        </w:rPr>
        <w:t>Exercice n°1 :</w:t>
      </w:r>
    </w:p>
    <w:p w14:paraId="3DB86A1C" w14:textId="238A0E47" w:rsidR="00C33241" w:rsidRPr="00C33241" w:rsidRDefault="00C33241" w:rsidP="00C33241">
      <w:pPr>
        <w:pStyle w:val="NormalWeb"/>
        <w:rPr>
          <w:rFonts w:ascii="Arial" w:eastAsia="Cambria" w:hAnsi="Arial"/>
          <w:lang w:eastAsia="en-US"/>
        </w:rPr>
      </w:pPr>
      <w:r w:rsidRPr="00C33241">
        <w:rPr>
          <w:rFonts w:ascii="Arial" w:eastAsia="Cambria" w:hAnsi="Arial"/>
          <w:lang w:eastAsia="en-US"/>
        </w:rPr>
        <w:t>Le graphe ci-dessous, modélise le plan du quartier dans lequel un facteur effectue sa tournée à partir du sommet C.</w:t>
      </w:r>
      <w:r w:rsidRPr="00C33241">
        <w:rPr>
          <w:rFonts w:ascii="Arial" w:eastAsia="Cambria" w:hAnsi="Arial"/>
          <w:lang w:eastAsia="en-US"/>
        </w:rPr>
        <w:br/>
        <w:t>Les nombres présents sur chacune des arêtes indiquent le temps moyen en minutes mis par le facteur pour distribuer le courrier dans chaque rue.</w:t>
      </w:r>
    </w:p>
    <w:p w14:paraId="66CB7F9F" w14:textId="0646C556" w:rsidR="00C33241" w:rsidRPr="00C33241" w:rsidRDefault="00C33241" w:rsidP="00C33241">
      <w:pPr>
        <w:pStyle w:val="NormalWeb"/>
        <w:rPr>
          <w:rFonts w:ascii="Arial" w:eastAsia="Cambria" w:hAnsi="Arial"/>
          <w:lang w:eastAsia="en-US"/>
        </w:rPr>
      </w:pPr>
      <w:r w:rsidRPr="00C33241">
        <w:rPr>
          <w:rFonts w:ascii="Arial" w:eastAsia="Cambria" w:hAnsi="Arial"/>
          <w:lang w:eastAsia="en-US"/>
        </w:rPr>
        <w:t>Le facteur souhaite effectuer sa tournée de manière à arriver le plus rapidement en A tout en distribuant le courrier dans chaque rue où il passe.</w:t>
      </w:r>
    </w:p>
    <w:p w14:paraId="640D1A4E" w14:textId="01D75156" w:rsidR="00C33241" w:rsidRDefault="00C33241" w:rsidP="00C33241">
      <w:pPr>
        <w:pStyle w:val="NormalWeb"/>
        <w:jc w:val="center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3C58006C" wp14:editId="157546A7">
            <wp:extent cx="3521242" cy="1826217"/>
            <wp:effectExtent l="0" t="0" r="317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085" cy="18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398" w14:textId="1ACFFA05" w:rsidR="00C33241" w:rsidRDefault="00C33241" w:rsidP="00C33241">
      <w:pPr>
        <w:pStyle w:val="NormalWeb"/>
        <w:rPr>
          <w:rFonts w:ascii="Arial" w:eastAsia="Cambria" w:hAnsi="Arial"/>
          <w:lang w:eastAsia="en-US"/>
        </w:rPr>
      </w:pPr>
      <w:r w:rsidRPr="00C33241">
        <w:rPr>
          <w:rFonts w:ascii="Arial" w:eastAsia="Cambria" w:hAnsi="Arial"/>
          <w:lang w:eastAsia="en-US"/>
        </w:rPr>
        <w:t>À l'aide d'un algorithme, déterminer le parcours permettant d'aller du sommet C au sommet A le plus rapidement possible. Préciser alors le trajet à emprunter.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4"/>
        <w:gridCol w:w="825"/>
        <w:gridCol w:w="833"/>
        <w:gridCol w:w="833"/>
        <w:gridCol w:w="833"/>
        <w:gridCol w:w="833"/>
        <w:gridCol w:w="833"/>
        <w:gridCol w:w="812"/>
      </w:tblGrid>
      <w:tr w:rsidR="00FC0E4B" w:rsidRPr="004D23BA" w14:paraId="0FC477E0" w14:textId="7FA3286A" w:rsidTr="00FC0E4B">
        <w:tc>
          <w:tcPr>
            <w:tcW w:w="824" w:type="dxa"/>
            <w:shd w:val="clear" w:color="auto" w:fill="FFCC99"/>
          </w:tcPr>
          <w:p w14:paraId="0EEF88A5" w14:textId="22DED7BA" w:rsidR="00FC0E4B" w:rsidRPr="004D23BA" w:rsidRDefault="00FC0E4B" w:rsidP="00E41B7C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</w:t>
            </w:r>
          </w:p>
        </w:tc>
        <w:tc>
          <w:tcPr>
            <w:tcW w:w="825" w:type="dxa"/>
            <w:shd w:val="clear" w:color="auto" w:fill="FFCC99"/>
          </w:tcPr>
          <w:p w14:paraId="1659C815" w14:textId="2B0B1F94" w:rsidR="00FC0E4B" w:rsidRPr="004D23BA" w:rsidRDefault="00FC0E4B" w:rsidP="00E41B7C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</w:t>
            </w:r>
          </w:p>
        </w:tc>
        <w:tc>
          <w:tcPr>
            <w:tcW w:w="833" w:type="dxa"/>
            <w:shd w:val="clear" w:color="auto" w:fill="FFCC99"/>
          </w:tcPr>
          <w:p w14:paraId="0D5D9291" w14:textId="4B3F644C" w:rsidR="00FC0E4B" w:rsidRPr="004D23BA" w:rsidRDefault="00FC0E4B" w:rsidP="00E41B7C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</w:t>
            </w:r>
          </w:p>
        </w:tc>
        <w:tc>
          <w:tcPr>
            <w:tcW w:w="833" w:type="dxa"/>
            <w:shd w:val="clear" w:color="auto" w:fill="FFCC99"/>
          </w:tcPr>
          <w:p w14:paraId="59CC7C59" w14:textId="0EED1CA9" w:rsidR="00FC0E4B" w:rsidRPr="004D23BA" w:rsidRDefault="00FC0E4B" w:rsidP="00E41B7C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</w:t>
            </w:r>
          </w:p>
        </w:tc>
        <w:tc>
          <w:tcPr>
            <w:tcW w:w="833" w:type="dxa"/>
            <w:shd w:val="clear" w:color="auto" w:fill="FFCC99"/>
          </w:tcPr>
          <w:p w14:paraId="14CB3A9A" w14:textId="39D98758" w:rsidR="00FC0E4B" w:rsidRPr="004D23BA" w:rsidRDefault="00FC0E4B" w:rsidP="00E41B7C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</w:t>
            </w:r>
          </w:p>
        </w:tc>
        <w:tc>
          <w:tcPr>
            <w:tcW w:w="833" w:type="dxa"/>
            <w:shd w:val="clear" w:color="auto" w:fill="FFCC99"/>
          </w:tcPr>
          <w:p w14:paraId="5393D85F" w14:textId="6693CEF1" w:rsidR="00FC0E4B" w:rsidRPr="004D23BA" w:rsidRDefault="00FC0E4B" w:rsidP="00E41B7C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</w:t>
            </w:r>
          </w:p>
        </w:tc>
        <w:tc>
          <w:tcPr>
            <w:tcW w:w="833" w:type="dxa"/>
            <w:shd w:val="clear" w:color="auto" w:fill="FFCC99"/>
          </w:tcPr>
          <w:p w14:paraId="69E097B7" w14:textId="0EC74289" w:rsidR="00FC0E4B" w:rsidRPr="004D23BA" w:rsidRDefault="00FC0E4B" w:rsidP="00E41B7C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812" w:type="dxa"/>
            <w:shd w:val="clear" w:color="auto" w:fill="FFCC99"/>
          </w:tcPr>
          <w:p w14:paraId="57C004B9" w14:textId="69CAC20F" w:rsidR="00FC0E4B" w:rsidRDefault="00FC0E4B" w:rsidP="00E41B7C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</w:p>
        </w:tc>
      </w:tr>
      <w:tr w:rsidR="000B62AF" w:rsidRPr="004D23BA" w14:paraId="1D5E6905" w14:textId="3F8E874F" w:rsidTr="00FC0E4B">
        <w:tc>
          <w:tcPr>
            <w:tcW w:w="824" w:type="dxa"/>
          </w:tcPr>
          <w:p w14:paraId="7F377CB3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0</w:t>
            </w:r>
          </w:p>
        </w:tc>
        <w:tc>
          <w:tcPr>
            <w:tcW w:w="825" w:type="dxa"/>
          </w:tcPr>
          <w:p w14:paraId="0EB7E54D" w14:textId="5ED19582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8-C</w:t>
            </w:r>
          </w:p>
        </w:tc>
        <w:tc>
          <w:tcPr>
            <w:tcW w:w="833" w:type="dxa"/>
          </w:tcPr>
          <w:p w14:paraId="3FE481A1" w14:textId="32333D9E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12-C</w:t>
            </w:r>
          </w:p>
        </w:tc>
        <w:tc>
          <w:tcPr>
            <w:tcW w:w="833" w:type="dxa"/>
          </w:tcPr>
          <w:p w14:paraId="3C4DE258" w14:textId="766C4DB6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 w:rsidRPr="000B62AF">
              <w:rPr>
                <w:rFonts w:ascii="Arial" w:hAnsi="Arial"/>
              </w:rPr>
              <w:t>19-C</w:t>
            </w:r>
          </w:p>
        </w:tc>
        <w:tc>
          <w:tcPr>
            <w:tcW w:w="833" w:type="dxa"/>
          </w:tcPr>
          <w:p w14:paraId="12F1102E" w14:textId="0753141C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20-D</w:t>
            </w:r>
          </w:p>
        </w:tc>
        <w:tc>
          <w:tcPr>
            <w:tcW w:w="833" w:type="dxa"/>
          </w:tcPr>
          <w:p w14:paraId="45066FC1" w14:textId="0A210781" w:rsidR="000B62AF" w:rsidRPr="00064F43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22FA1E0D" w14:textId="6155793F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24CDB817" w14:textId="1ACD6D4B" w:rsidR="000B62AF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3A9C2C61" w14:textId="5AD03C31" w:rsidTr="00FC0E4B">
        <w:tc>
          <w:tcPr>
            <w:tcW w:w="824" w:type="dxa"/>
            <w:shd w:val="clear" w:color="auto" w:fill="99CCFF"/>
          </w:tcPr>
          <w:p w14:paraId="49EFA63B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auto"/>
          </w:tcPr>
          <w:p w14:paraId="09C8EEDE" w14:textId="20A272DB" w:rsidR="000B62AF" w:rsidRPr="00486349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8-C</w:t>
            </w:r>
          </w:p>
        </w:tc>
        <w:tc>
          <w:tcPr>
            <w:tcW w:w="833" w:type="dxa"/>
            <w:shd w:val="clear" w:color="auto" w:fill="auto"/>
          </w:tcPr>
          <w:p w14:paraId="7C806E6C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661912C7" w14:textId="1DCA069C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19-B</w:t>
            </w:r>
          </w:p>
        </w:tc>
        <w:tc>
          <w:tcPr>
            <w:tcW w:w="833" w:type="dxa"/>
          </w:tcPr>
          <w:p w14:paraId="6AF24BB6" w14:textId="16350AB9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21-C</w:t>
            </w:r>
          </w:p>
        </w:tc>
        <w:tc>
          <w:tcPr>
            <w:tcW w:w="833" w:type="dxa"/>
          </w:tcPr>
          <w:p w14:paraId="6C4F62C6" w14:textId="63B2ED0E" w:rsidR="000B62AF" w:rsidRPr="004D23BA" w:rsidRDefault="000B62AF" w:rsidP="000B62AF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833" w:type="dxa"/>
          </w:tcPr>
          <w:p w14:paraId="3C8D483B" w14:textId="71B1A6B1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692CA944" w14:textId="6F6624E9" w:rsidR="000B62AF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06CB9A29" w14:textId="1959A157" w:rsidTr="00FC0E4B">
        <w:tc>
          <w:tcPr>
            <w:tcW w:w="824" w:type="dxa"/>
            <w:shd w:val="clear" w:color="auto" w:fill="99CCFF"/>
          </w:tcPr>
          <w:p w14:paraId="145F59D6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29061CFE" w14:textId="3466558C" w:rsidR="000B62AF" w:rsidRPr="00486349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auto"/>
          </w:tcPr>
          <w:p w14:paraId="6A93033A" w14:textId="5290661C" w:rsidR="000B62AF" w:rsidRPr="00064F43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064F43">
              <w:rPr>
                <w:rFonts w:ascii="Arial" w:hAnsi="Arial"/>
                <w:b/>
                <w:i/>
              </w:rPr>
              <w:t>12-C</w:t>
            </w:r>
          </w:p>
        </w:tc>
        <w:tc>
          <w:tcPr>
            <w:tcW w:w="833" w:type="dxa"/>
          </w:tcPr>
          <w:p w14:paraId="24EFC8CD" w14:textId="5351D5CD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1DF71633" w14:textId="74A7A209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2B1B5F12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541B0663" w14:textId="1BEBF2A8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04B1EF11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4828114C" w14:textId="13338A09" w:rsidTr="00FC0E4B">
        <w:tc>
          <w:tcPr>
            <w:tcW w:w="824" w:type="dxa"/>
            <w:shd w:val="clear" w:color="auto" w:fill="99CCFF"/>
          </w:tcPr>
          <w:p w14:paraId="4BE5B82A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46D6EF9C" w14:textId="54ECA2AB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3EB31108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auto"/>
          </w:tcPr>
          <w:p w14:paraId="76A1462E" w14:textId="31158708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19-C</w:t>
            </w:r>
          </w:p>
        </w:tc>
        <w:tc>
          <w:tcPr>
            <w:tcW w:w="833" w:type="dxa"/>
          </w:tcPr>
          <w:p w14:paraId="240E5098" w14:textId="6438BB8B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543690B0" w14:textId="4E9486A6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4C5995FD" w14:textId="68545E82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37-E</w:t>
            </w:r>
          </w:p>
        </w:tc>
        <w:tc>
          <w:tcPr>
            <w:tcW w:w="812" w:type="dxa"/>
          </w:tcPr>
          <w:p w14:paraId="12A71188" w14:textId="55E6A78B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52-E</w:t>
            </w:r>
          </w:p>
        </w:tc>
      </w:tr>
      <w:tr w:rsidR="000B62AF" w:rsidRPr="004D23BA" w14:paraId="14E69B7A" w14:textId="6196A0F5" w:rsidTr="00FC0E4B">
        <w:tc>
          <w:tcPr>
            <w:tcW w:w="824" w:type="dxa"/>
            <w:shd w:val="clear" w:color="auto" w:fill="99CCFF"/>
          </w:tcPr>
          <w:p w14:paraId="442C758A" w14:textId="77777777" w:rsidR="000B62AF" w:rsidRPr="004D23BA" w:rsidRDefault="000B62AF" w:rsidP="000B62A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78A5FC4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2CD3FF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671C85E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auto"/>
          </w:tcPr>
          <w:p w14:paraId="4C4ADE11" w14:textId="3A433E96" w:rsidR="000B62AF" w:rsidRPr="00064F43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064F43">
              <w:rPr>
                <w:rFonts w:ascii="Arial" w:hAnsi="Arial"/>
                <w:b/>
                <w:i/>
              </w:rPr>
              <w:t>20-D</w:t>
            </w:r>
          </w:p>
        </w:tc>
        <w:tc>
          <w:tcPr>
            <w:tcW w:w="833" w:type="dxa"/>
            <w:tcBorders>
              <w:bottom w:val="single" w:sz="4" w:space="0" w:color="000000"/>
            </w:tcBorders>
            <w:shd w:val="clear" w:color="auto" w:fill="auto"/>
          </w:tcPr>
          <w:p w14:paraId="6F360D83" w14:textId="3029A3F0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27-H</w:t>
            </w:r>
          </w:p>
        </w:tc>
        <w:tc>
          <w:tcPr>
            <w:tcW w:w="833" w:type="dxa"/>
          </w:tcPr>
          <w:p w14:paraId="07B1448B" w14:textId="4754CBD0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40-H</w:t>
            </w:r>
          </w:p>
        </w:tc>
        <w:tc>
          <w:tcPr>
            <w:tcW w:w="812" w:type="dxa"/>
          </w:tcPr>
          <w:p w14:paraId="0B06CB3A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44AC6E79" w14:textId="65C5230E" w:rsidTr="00FC0E4B">
        <w:tc>
          <w:tcPr>
            <w:tcW w:w="824" w:type="dxa"/>
            <w:shd w:val="clear" w:color="auto" w:fill="99CCFF"/>
          </w:tcPr>
          <w:p w14:paraId="6DE7611F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6085DF3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0AD22678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3B1A6E02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7FFB2734" w14:textId="1757F591" w:rsidR="000B62AF" w:rsidRPr="004D23BA" w:rsidRDefault="000B62AF" w:rsidP="000B62AF">
            <w:pPr>
              <w:spacing w:after="0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shd w:val="clear" w:color="auto" w:fill="auto"/>
          </w:tcPr>
          <w:p w14:paraId="611BE5FB" w14:textId="5A438D52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  <w:color w:val="FF0000"/>
              </w:rPr>
            </w:pPr>
            <w:r w:rsidRPr="00FC0E4B">
              <w:rPr>
                <w:rFonts w:ascii="Arial" w:hAnsi="Arial"/>
                <w:b/>
                <w:i/>
              </w:rPr>
              <w:t>27-H</w:t>
            </w:r>
          </w:p>
        </w:tc>
        <w:tc>
          <w:tcPr>
            <w:tcW w:w="833" w:type="dxa"/>
          </w:tcPr>
          <w:p w14:paraId="0652C433" w14:textId="271961E5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36-G</w:t>
            </w:r>
          </w:p>
        </w:tc>
        <w:tc>
          <w:tcPr>
            <w:tcW w:w="812" w:type="dxa"/>
          </w:tcPr>
          <w:p w14:paraId="3E38D773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059F74E2" w14:textId="58979ACE" w:rsidTr="00FC0E4B">
        <w:tc>
          <w:tcPr>
            <w:tcW w:w="824" w:type="dxa"/>
            <w:shd w:val="clear" w:color="auto" w:fill="99CCFF"/>
          </w:tcPr>
          <w:p w14:paraId="2616FFF6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5B663856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7B8C2F61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4C028AE8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897CB10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255E40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</w:tcPr>
          <w:p w14:paraId="041AAC41" w14:textId="1747A856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36-G</w:t>
            </w:r>
          </w:p>
        </w:tc>
        <w:tc>
          <w:tcPr>
            <w:tcW w:w="812" w:type="dxa"/>
          </w:tcPr>
          <w:p w14:paraId="23DA0E1C" w14:textId="3CA30298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50-F</w:t>
            </w:r>
          </w:p>
        </w:tc>
      </w:tr>
      <w:tr w:rsidR="000B62AF" w:rsidRPr="004D23BA" w14:paraId="229BFA06" w14:textId="6CAEB3E2" w:rsidTr="00FC0E4B">
        <w:tc>
          <w:tcPr>
            <w:tcW w:w="824" w:type="dxa"/>
            <w:shd w:val="clear" w:color="auto" w:fill="99CCFF"/>
          </w:tcPr>
          <w:p w14:paraId="76919AEB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4AF11C29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ED2353A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0150ADD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0F2ACF2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785ACDA8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  <w:shd w:val="clear" w:color="auto" w:fill="99CCFF"/>
          </w:tcPr>
          <w:p w14:paraId="4E90A958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12" w:type="dxa"/>
          </w:tcPr>
          <w:p w14:paraId="1EBD6837" w14:textId="49A19C3C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FC0E4B">
              <w:rPr>
                <w:rFonts w:ascii="Arial" w:hAnsi="Arial"/>
                <w:b/>
                <w:i/>
                <w:color w:val="FF0000"/>
              </w:rPr>
              <w:t>50-F</w:t>
            </w:r>
          </w:p>
        </w:tc>
      </w:tr>
    </w:tbl>
    <w:p w14:paraId="37B752C8" w14:textId="77777777" w:rsidR="00E41B7C" w:rsidRPr="00C33241" w:rsidRDefault="00E41B7C" w:rsidP="00C33241">
      <w:pPr>
        <w:pStyle w:val="NormalWeb"/>
        <w:rPr>
          <w:rFonts w:ascii="Arial" w:eastAsia="Cambria" w:hAnsi="Arial"/>
          <w:lang w:eastAsia="en-US"/>
        </w:rPr>
      </w:pPr>
    </w:p>
    <w:p w14:paraId="527071CA" w14:textId="75C2D3DC" w:rsidR="00C33241" w:rsidRPr="00C33241" w:rsidRDefault="00C33241" w:rsidP="00C33241">
      <w:pPr>
        <w:pStyle w:val="NormalWeb"/>
        <w:rPr>
          <w:rFonts w:ascii="Arial" w:eastAsia="Cambria" w:hAnsi="Arial"/>
          <w:b/>
          <w:bCs/>
          <w:color w:val="0070C0"/>
          <w:u w:val="single"/>
          <w:lang w:eastAsia="en-US"/>
        </w:rPr>
      </w:pPr>
      <w:r w:rsidRPr="00C33241">
        <w:rPr>
          <w:rFonts w:ascii="Arial" w:eastAsia="Cambria" w:hAnsi="Arial"/>
          <w:b/>
          <w:bCs/>
          <w:color w:val="0070C0"/>
          <w:u w:val="single"/>
          <w:lang w:eastAsia="en-US"/>
        </w:rPr>
        <w:t>Exercice n°2 :</w:t>
      </w:r>
    </w:p>
    <w:p w14:paraId="7F470306" w14:textId="7E0DFEF6" w:rsidR="00C33241" w:rsidRPr="00C33241" w:rsidRDefault="00C33241" w:rsidP="00C33241">
      <w:pPr>
        <w:pStyle w:val="NormalWeb"/>
        <w:rPr>
          <w:rFonts w:ascii="Arial" w:eastAsia="Cambria" w:hAnsi="Arial"/>
          <w:lang w:eastAsia="en-US"/>
        </w:rPr>
      </w:pPr>
      <w:r w:rsidRPr="00C33241">
        <w:rPr>
          <w:rFonts w:ascii="Arial" w:eastAsia="Cambria" w:hAnsi="Arial"/>
          <w:lang w:eastAsia="en-US"/>
        </w:rPr>
        <w:lastRenderedPageBreak/>
        <w:t>Le graphe ci-dessous modélise le réseau routier reliant différents lieux notés A, B, C, D, E, F, G et H. Les arêtes sont pondérées par les temps moyens de parcours, en minutes, en tenant compte des difficultés de la circulation.</w:t>
      </w:r>
    </w:p>
    <w:p w14:paraId="79FB2A4F" w14:textId="4A1E3DC7" w:rsidR="00C33241" w:rsidRDefault="00C33241" w:rsidP="00C33241">
      <w:pPr>
        <w:pStyle w:val="NormalWeb"/>
        <w:jc w:val="center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534E2C6" wp14:editId="66B4E043">
            <wp:extent cx="3416968" cy="175707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759" cy="17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EB53" w14:textId="77777777" w:rsidR="00C33241" w:rsidRDefault="00C33241" w:rsidP="00C33241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Ce graphe admet-il une chaîne eulérienne ? Justifier la réponse.</w:t>
      </w:r>
    </w:p>
    <w:p w14:paraId="4E469ED3" w14:textId="1569737F" w:rsidR="00C33241" w:rsidRDefault="00C33241" w:rsidP="00245A1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En précisant la méthode utilisée, déterminer le trajet le plus court (en minutes) pour aller </w:t>
      </w:r>
      <w:proofErr w:type="gramStart"/>
      <w:r>
        <w:rPr>
          <w:rFonts w:ascii="Arial" w:hAnsi="Arial" w:cs="Arial"/>
          <w:color w:val="222222"/>
        </w:rPr>
        <w:t>de A</w:t>
      </w:r>
      <w:proofErr w:type="gramEnd"/>
      <w:r>
        <w:rPr>
          <w:rFonts w:ascii="Arial" w:hAnsi="Arial" w:cs="Arial"/>
          <w:color w:val="222222"/>
        </w:rPr>
        <w:t xml:space="preserve"> à H. Préciser la durée totale de ce trajet.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4"/>
        <w:gridCol w:w="825"/>
        <w:gridCol w:w="833"/>
        <w:gridCol w:w="833"/>
        <w:gridCol w:w="833"/>
        <w:gridCol w:w="833"/>
        <w:gridCol w:w="833"/>
        <w:gridCol w:w="812"/>
      </w:tblGrid>
      <w:tr w:rsidR="000B62AF" w:rsidRPr="004D23BA" w14:paraId="088CE7F8" w14:textId="77777777" w:rsidTr="000B62AF">
        <w:tc>
          <w:tcPr>
            <w:tcW w:w="824" w:type="dxa"/>
            <w:shd w:val="clear" w:color="auto" w:fill="FFCC99"/>
          </w:tcPr>
          <w:p w14:paraId="24C03472" w14:textId="6D6FAA09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</w:p>
        </w:tc>
        <w:tc>
          <w:tcPr>
            <w:tcW w:w="825" w:type="dxa"/>
            <w:shd w:val="clear" w:color="auto" w:fill="FFCC99"/>
          </w:tcPr>
          <w:p w14:paraId="7CA8CD8E" w14:textId="3EC05BEC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</w:t>
            </w:r>
          </w:p>
        </w:tc>
        <w:tc>
          <w:tcPr>
            <w:tcW w:w="833" w:type="dxa"/>
            <w:shd w:val="clear" w:color="auto" w:fill="FFCC99"/>
          </w:tcPr>
          <w:p w14:paraId="72E2C01C" w14:textId="4E9A6302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</w:t>
            </w:r>
          </w:p>
        </w:tc>
        <w:tc>
          <w:tcPr>
            <w:tcW w:w="833" w:type="dxa"/>
            <w:shd w:val="clear" w:color="auto" w:fill="FFCC99"/>
          </w:tcPr>
          <w:p w14:paraId="7FF0F85D" w14:textId="72FB886A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</w:t>
            </w:r>
          </w:p>
        </w:tc>
        <w:tc>
          <w:tcPr>
            <w:tcW w:w="833" w:type="dxa"/>
            <w:shd w:val="clear" w:color="auto" w:fill="FFCC99"/>
          </w:tcPr>
          <w:p w14:paraId="5A751446" w14:textId="2CC26BC9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</w:t>
            </w:r>
          </w:p>
        </w:tc>
        <w:tc>
          <w:tcPr>
            <w:tcW w:w="833" w:type="dxa"/>
            <w:shd w:val="clear" w:color="auto" w:fill="FFCC99"/>
          </w:tcPr>
          <w:p w14:paraId="5897B172" w14:textId="5B255CC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833" w:type="dxa"/>
            <w:shd w:val="clear" w:color="auto" w:fill="FFCC99"/>
          </w:tcPr>
          <w:p w14:paraId="4E7F5175" w14:textId="18CBBCFB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</w:t>
            </w:r>
          </w:p>
        </w:tc>
        <w:tc>
          <w:tcPr>
            <w:tcW w:w="812" w:type="dxa"/>
            <w:shd w:val="clear" w:color="auto" w:fill="FFCC99"/>
          </w:tcPr>
          <w:p w14:paraId="0564D6B1" w14:textId="1EA77C2D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</w:t>
            </w:r>
          </w:p>
        </w:tc>
      </w:tr>
      <w:tr w:rsidR="000B62AF" w:rsidRPr="004D23BA" w14:paraId="18BC0ACF" w14:textId="77777777" w:rsidTr="000B62AF">
        <w:tc>
          <w:tcPr>
            <w:tcW w:w="824" w:type="dxa"/>
          </w:tcPr>
          <w:p w14:paraId="20ABDA41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0</w:t>
            </w:r>
          </w:p>
        </w:tc>
        <w:tc>
          <w:tcPr>
            <w:tcW w:w="825" w:type="dxa"/>
          </w:tcPr>
          <w:p w14:paraId="7BE0BC30" w14:textId="00277F63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7-A</w:t>
            </w:r>
          </w:p>
        </w:tc>
        <w:tc>
          <w:tcPr>
            <w:tcW w:w="833" w:type="dxa"/>
          </w:tcPr>
          <w:p w14:paraId="77A06FB3" w14:textId="46214997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</w:p>
        </w:tc>
        <w:tc>
          <w:tcPr>
            <w:tcW w:w="833" w:type="dxa"/>
          </w:tcPr>
          <w:p w14:paraId="60EA2661" w14:textId="6EB89498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 w:rsidRPr="000B62AF">
              <w:rPr>
                <w:rFonts w:ascii="Arial" w:hAnsi="Arial"/>
              </w:rPr>
              <w:t>24-D</w:t>
            </w:r>
          </w:p>
        </w:tc>
        <w:tc>
          <w:tcPr>
            <w:tcW w:w="833" w:type="dxa"/>
          </w:tcPr>
          <w:p w14:paraId="11CF36ED" w14:textId="25179D8B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</w:p>
        </w:tc>
        <w:tc>
          <w:tcPr>
            <w:tcW w:w="833" w:type="dxa"/>
          </w:tcPr>
          <w:p w14:paraId="557AD3D9" w14:textId="460EB60E" w:rsidR="000B62AF" w:rsidRPr="00064F43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15-F</w:t>
            </w:r>
          </w:p>
        </w:tc>
        <w:tc>
          <w:tcPr>
            <w:tcW w:w="833" w:type="dxa"/>
          </w:tcPr>
          <w:p w14:paraId="641E1D0C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724D40CE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77E15C72" w14:textId="77777777" w:rsidTr="000B62AF">
        <w:tc>
          <w:tcPr>
            <w:tcW w:w="824" w:type="dxa"/>
            <w:shd w:val="clear" w:color="auto" w:fill="99CCFF"/>
          </w:tcPr>
          <w:p w14:paraId="00F7774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auto"/>
          </w:tcPr>
          <w:p w14:paraId="30A87F1E" w14:textId="71AA06F9" w:rsidR="000B62AF" w:rsidRPr="00486349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7-A</w:t>
            </w:r>
          </w:p>
        </w:tc>
        <w:tc>
          <w:tcPr>
            <w:tcW w:w="833" w:type="dxa"/>
            <w:shd w:val="clear" w:color="auto" w:fill="auto"/>
          </w:tcPr>
          <w:p w14:paraId="4B2179F1" w14:textId="17C6DD33" w:rsidR="000B62AF" w:rsidRPr="004D23BA" w:rsidRDefault="009B6D39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33-B</w:t>
            </w:r>
          </w:p>
        </w:tc>
        <w:tc>
          <w:tcPr>
            <w:tcW w:w="833" w:type="dxa"/>
          </w:tcPr>
          <w:p w14:paraId="5E4FE1F0" w14:textId="65C4D9A3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</w:p>
        </w:tc>
        <w:tc>
          <w:tcPr>
            <w:tcW w:w="833" w:type="dxa"/>
          </w:tcPr>
          <w:p w14:paraId="399B8C01" w14:textId="1603928C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1F56D7B5" w14:textId="3D41425C" w:rsidR="000B62AF" w:rsidRPr="004D23BA" w:rsidRDefault="000B62AF" w:rsidP="000B62AF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13-B</w:t>
            </w:r>
          </w:p>
        </w:tc>
        <w:tc>
          <w:tcPr>
            <w:tcW w:w="833" w:type="dxa"/>
          </w:tcPr>
          <w:p w14:paraId="619E1052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07E50444" w14:textId="23EE261C" w:rsidR="000B62AF" w:rsidRDefault="009B6D39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44-B</w:t>
            </w:r>
          </w:p>
        </w:tc>
      </w:tr>
      <w:tr w:rsidR="000B62AF" w:rsidRPr="004D23BA" w14:paraId="74FBE728" w14:textId="77777777" w:rsidTr="000B62AF">
        <w:tc>
          <w:tcPr>
            <w:tcW w:w="824" w:type="dxa"/>
            <w:shd w:val="clear" w:color="auto" w:fill="99CCFF"/>
          </w:tcPr>
          <w:p w14:paraId="1BA48704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11DC52D6" w14:textId="14F276C8" w:rsidR="000B62AF" w:rsidRPr="00486349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auto"/>
          </w:tcPr>
          <w:p w14:paraId="4C629FED" w14:textId="484173D1" w:rsidR="000B62AF" w:rsidRPr="00064F43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</w:tcPr>
          <w:p w14:paraId="7E9E2C2C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15119577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5E9FA4E9" w14:textId="06F6A043" w:rsidR="000B62AF" w:rsidRPr="009B6D39" w:rsidRDefault="009B6D39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9B6D39">
              <w:rPr>
                <w:rFonts w:ascii="Arial" w:hAnsi="Arial"/>
                <w:b/>
                <w:i/>
              </w:rPr>
              <w:t>13-B</w:t>
            </w:r>
          </w:p>
        </w:tc>
        <w:tc>
          <w:tcPr>
            <w:tcW w:w="833" w:type="dxa"/>
          </w:tcPr>
          <w:p w14:paraId="2D865EB4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16EBF3F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9B6D39" w:rsidRPr="004D23BA" w14:paraId="2DCE487B" w14:textId="77777777" w:rsidTr="009B6D39">
        <w:tc>
          <w:tcPr>
            <w:tcW w:w="824" w:type="dxa"/>
            <w:shd w:val="clear" w:color="auto" w:fill="99CCFF"/>
          </w:tcPr>
          <w:p w14:paraId="7EDFD6D9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6C4243A2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452980FB" w14:textId="38CF3832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auto"/>
          </w:tcPr>
          <w:p w14:paraId="64460302" w14:textId="4BDE2AAA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</w:tcPr>
          <w:p w14:paraId="6CEE5E28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0F9F1D18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662BDF3C" w14:textId="5FAB9CE8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3C1FDF82" w14:textId="03CA73AA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9B6D39" w:rsidRPr="004D23BA" w14:paraId="0C0E4A18" w14:textId="77777777" w:rsidTr="009B6D39">
        <w:tc>
          <w:tcPr>
            <w:tcW w:w="824" w:type="dxa"/>
            <w:shd w:val="clear" w:color="auto" w:fill="99CCFF"/>
          </w:tcPr>
          <w:p w14:paraId="5DBF70BF" w14:textId="77777777" w:rsidR="009B6D39" w:rsidRPr="004D23BA" w:rsidRDefault="009B6D39" w:rsidP="009B6D39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145535F7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240411C2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4B2A0ED3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auto"/>
          </w:tcPr>
          <w:p w14:paraId="27879C34" w14:textId="5336E515" w:rsidR="009B6D39" w:rsidRPr="00064F43" w:rsidRDefault="009B6D39" w:rsidP="009B6D39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  <w:shd w:val="clear" w:color="auto" w:fill="99CCFF"/>
          </w:tcPr>
          <w:p w14:paraId="188051C8" w14:textId="0FC18490" w:rsidR="009B6D39" w:rsidRPr="000B62AF" w:rsidRDefault="009B6D39" w:rsidP="009B6D39">
            <w:pPr>
              <w:spacing w:after="0"/>
              <w:jc w:val="center"/>
              <w:rPr>
                <w:rFonts w:ascii="Arial" w:hAnsi="Arial"/>
                <w:b/>
                <w:i/>
                <w:u w:val="single"/>
              </w:rPr>
            </w:pPr>
          </w:p>
        </w:tc>
        <w:tc>
          <w:tcPr>
            <w:tcW w:w="833" w:type="dxa"/>
          </w:tcPr>
          <w:p w14:paraId="0DCE25CC" w14:textId="55AF69F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388CC92B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9B6D39" w:rsidRPr="004D23BA" w14:paraId="3102B7F3" w14:textId="77777777" w:rsidTr="009B6D39">
        <w:tc>
          <w:tcPr>
            <w:tcW w:w="824" w:type="dxa"/>
            <w:shd w:val="clear" w:color="auto" w:fill="99CCFF"/>
          </w:tcPr>
          <w:p w14:paraId="1B3D3B89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1721AED2" w14:textId="34C38929" w:rsidR="009B6D39" w:rsidRPr="000B62AF" w:rsidRDefault="009B6D39" w:rsidP="009B6D39">
            <w:pPr>
              <w:spacing w:after="0"/>
              <w:jc w:val="center"/>
              <w:rPr>
                <w:rFonts w:ascii="Arial" w:hAnsi="Arial"/>
                <w:u w:val="single"/>
              </w:rPr>
            </w:pPr>
          </w:p>
        </w:tc>
        <w:tc>
          <w:tcPr>
            <w:tcW w:w="833" w:type="dxa"/>
            <w:shd w:val="clear" w:color="auto" w:fill="99CCFF"/>
          </w:tcPr>
          <w:p w14:paraId="023C5CAC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60BBF6AB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25F2E334" w14:textId="77777777" w:rsidR="009B6D39" w:rsidRPr="004D23BA" w:rsidRDefault="009B6D39" w:rsidP="009B6D39">
            <w:pPr>
              <w:spacing w:after="0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  <w:shd w:val="clear" w:color="auto" w:fill="99CCFF"/>
          </w:tcPr>
          <w:p w14:paraId="72030DA4" w14:textId="076383BC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  <w:b/>
                <w:i/>
                <w:color w:val="FF0000"/>
              </w:rPr>
            </w:pPr>
          </w:p>
        </w:tc>
        <w:tc>
          <w:tcPr>
            <w:tcW w:w="833" w:type="dxa"/>
          </w:tcPr>
          <w:p w14:paraId="7A2F3EEA" w14:textId="458101F8" w:rsidR="009B6D39" w:rsidRPr="000B62AF" w:rsidRDefault="009B6D39" w:rsidP="009B6D39">
            <w:pPr>
              <w:spacing w:after="0"/>
              <w:jc w:val="center"/>
              <w:rPr>
                <w:rFonts w:ascii="Arial" w:hAnsi="Arial"/>
                <w:u w:val="single"/>
              </w:rPr>
            </w:pPr>
          </w:p>
        </w:tc>
        <w:tc>
          <w:tcPr>
            <w:tcW w:w="812" w:type="dxa"/>
          </w:tcPr>
          <w:p w14:paraId="018D9E68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9B6D39" w:rsidRPr="004D23BA" w14:paraId="257D2632" w14:textId="77777777" w:rsidTr="000B62AF">
        <w:tc>
          <w:tcPr>
            <w:tcW w:w="824" w:type="dxa"/>
            <w:shd w:val="clear" w:color="auto" w:fill="99CCFF"/>
          </w:tcPr>
          <w:p w14:paraId="5057B9A6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5079E883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6FD9CB98" w14:textId="690F6BA0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164768A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56244A66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494702B8" w14:textId="77777777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</w:tcPr>
          <w:p w14:paraId="44403A9D" w14:textId="79C00C61" w:rsidR="009B6D39" w:rsidRPr="004D23BA" w:rsidRDefault="009B6D39" w:rsidP="009B6D39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12" w:type="dxa"/>
          </w:tcPr>
          <w:p w14:paraId="6F1576D8" w14:textId="08C3EEC4" w:rsidR="009B6D39" w:rsidRPr="000B62AF" w:rsidRDefault="009B6D39" w:rsidP="009B6D39">
            <w:pPr>
              <w:spacing w:after="0"/>
              <w:jc w:val="center"/>
              <w:rPr>
                <w:rFonts w:ascii="Arial" w:hAnsi="Arial"/>
                <w:b/>
                <w:i/>
                <w:u w:val="single"/>
              </w:rPr>
            </w:pPr>
          </w:p>
        </w:tc>
      </w:tr>
      <w:tr w:rsidR="000B62AF" w:rsidRPr="004D23BA" w14:paraId="53785BD6" w14:textId="77777777" w:rsidTr="000B62AF">
        <w:tc>
          <w:tcPr>
            <w:tcW w:w="824" w:type="dxa"/>
            <w:shd w:val="clear" w:color="auto" w:fill="99CCFF"/>
          </w:tcPr>
          <w:p w14:paraId="4D2F0B07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20C6F498" w14:textId="4C71ADB4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0BA23806" w14:textId="4EC3638F" w:rsidR="000B62AF" w:rsidRPr="004D23BA" w:rsidRDefault="000B62AF" w:rsidP="000B62A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694BF89F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228DDFA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37CAC99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  <w:shd w:val="clear" w:color="auto" w:fill="99CCFF"/>
          </w:tcPr>
          <w:p w14:paraId="79A556BC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12" w:type="dxa"/>
          </w:tcPr>
          <w:p w14:paraId="56FD6E2B" w14:textId="57A7D6D4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</w:tr>
      <w:tr w:rsidR="000B62AF" w:rsidRPr="004D23BA" w14:paraId="2D59E109" w14:textId="77777777" w:rsidTr="000B62AF">
        <w:tc>
          <w:tcPr>
            <w:tcW w:w="824" w:type="dxa"/>
            <w:shd w:val="clear" w:color="auto" w:fill="99CCFF"/>
          </w:tcPr>
          <w:p w14:paraId="502AE120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180B79C5" w14:textId="4021BAFE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  <w:shd w:val="clear" w:color="auto" w:fill="99CCFF"/>
          </w:tcPr>
          <w:p w14:paraId="0B4B38AF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5FCA5B4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711D8EFB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603369C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  <w:shd w:val="clear" w:color="auto" w:fill="99CCFF"/>
          </w:tcPr>
          <w:p w14:paraId="1452C93B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12" w:type="dxa"/>
          </w:tcPr>
          <w:p w14:paraId="46FE85A5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</w:tr>
    </w:tbl>
    <w:p w14:paraId="09809426" w14:textId="77777777" w:rsidR="000B62AF" w:rsidRPr="00245A18" w:rsidRDefault="000B62AF" w:rsidP="000B62AF">
      <w:pPr>
        <w:pStyle w:val="NormalWeb"/>
        <w:rPr>
          <w:rFonts w:ascii="Arial" w:hAnsi="Arial" w:cs="Arial"/>
          <w:color w:val="222222"/>
        </w:rPr>
      </w:pPr>
    </w:p>
    <w:p w14:paraId="5180332C" w14:textId="030B6BF7" w:rsidR="00245A18" w:rsidRPr="00245A18" w:rsidRDefault="00245A18" w:rsidP="00245A18">
      <w:pPr>
        <w:pStyle w:val="NormalWeb"/>
        <w:rPr>
          <w:rFonts w:ascii="Arial" w:eastAsia="Cambria" w:hAnsi="Arial"/>
          <w:b/>
          <w:bCs/>
          <w:color w:val="0070C0"/>
          <w:u w:val="single"/>
          <w:lang w:eastAsia="en-US"/>
        </w:rPr>
      </w:pPr>
      <w:r w:rsidRPr="00245A18">
        <w:rPr>
          <w:rFonts w:ascii="Arial" w:eastAsia="Cambria" w:hAnsi="Arial"/>
          <w:b/>
          <w:bCs/>
          <w:color w:val="0070C0"/>
          <w:u w:val="single"/>
          <w:lang w:eastAsia="en-US"/>
        </w:rPr>
        <w:t>Exercice n°3 :</w:t>
      </w:r>
    </w:p>
    <w:p w14:paraId="3DC460AB" w14:textId="029FD57A" w:rsidR="00245A18" w:rsidRPr="00245A18" w:rsidRDefault="00245A18" w:rsidP="00245A18">
      <w:pPr>
        <w:spacing w:before="100" w:beforeAutospacing="1" w:after="100" w:afterAutospacing="1"/>
        <w:rPr>
          <w:rFonts w:ascii="Arial" w:hAnsi="Arial"/>
        </w:rPr>
      </w:pPr>
      <w:r w:rsidRPr="00245A18">
        <w:rPr>
          <w:rFonts w:ascii="Arial" w:hAnsi="Arial"/>
        </w:rPr>
        <w:t>Le graphe ci-dessous modélise le réseau routier reliant différents lieux notés A, B, C, D, E, F, G et H. Les arêtes sont pondérées par les temps moyens de parcours, en minutes, en tenant compte des difficultés de la circulation.</w:t>
      </w:r>
    </w:p>
    <w:p w14:paraId="48CD6902" w14:textId="620914F5" w:rsidR="00245A18" w:rsidRPr="00245A18" w:rsidRDefault="00245A18" w:rsidP="00245A18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222222"/>
          <w:lang w:eastAsia="fr-FR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1175E10F" wp14:editId="757E54A1">
            <wp:extent cx="2903621" cy="1519024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621" cy="15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BD4714" w14:textId="77777777" w:rsidR="00245A18" w:rsidRPr="00245A18" w:rsidRDefault="00245A18" w:rsidP="00245A1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lang w:eastAsia="fr-FR"/>
        </w:rPr>
      </w:pPr>
      <w:r w:rsidRPr="00245A18">
        <w:rPr>
          <w:rFonts w:ascii="Arial" w:eastAsia="Times New Roman" w:hAnsi="Arial" w:cs="Arial"/>
          <w:color w:val="222222"/>
          <w:lang w:eastAsia="fr-FR"/>
        </w:rPr>
        <w:t>Ce graphe admet-il une chaîne eulérienne ? Justifier la réponse.</w:t>
      </w:r>
    </w:p>
    <w:p w14:paraId="455CA4A1" w14:textId="77777777" w:rsidR="00245A18" w:rsidRPr="00245A18" w:rsidRDefault="00245A18" w:rsidP="00245A1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lang w:eastAsia="fr-FR"/>
        </w:rPr>
      </w:pPr>
      <w:r w:rsidRPr="00245A18">
        <w:rPr>
          <w:rFonts w:ascii="Arial" w:eastAsia="Times New Roman" w:hAnsi="Arial" w:cs="Arial"/>
          <w:color w:val="222222"/>
          <w:lang w:eastAsia="fr-FR"/>
        </w:rPr>
        <w:t>En précisant la méthode utilisée, déterminer le trajet le plus court (en minutes) pour aller de A à H. Préciser la durée totale de ce trajet.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4"/>
        <w:gridCol w:w="825"/>
        <w:gridCol w:w="833"/>
        <w:gridCol w:w="833"/>
        <w:gridCol w:w="833"/>
        <w:gridCol w:w="833"/>
        <w:gridCol w:w="833"/>
        <w:gridCol w:w="812"/>
      </w:tblGrid>
      <w:tr w:rsidR="000B62AF" w:rsidRPr="004D23BA" w14:paraId="79682834" w14:textId="77777777" w:rsidTr="000B62AF">
        <w:tc>
          <w:tcPr>
            <w:tcW w:w="824" w:type="dxa"/>
            <w:shd w:val="clear" w:color="auto" w:fill="FFCC99"/>
          </w:tcPr>
          <w:p w14:paraId="23B53374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</w:t>
            </w:r>
          </w:p>
        </w:tc>
        <w:tc>
          <w:tcPr>
            <w:tcW w:w="825" w:type="dxa"/>
            <w:shd w:val="clear" w:color="auto" w:fill="FFCC99"/>
          </w:tcPr>
          <w:p w14:paraId="7983B9E9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</w:t>
            </w:r>
          </w:p>
        </w:tc>
        <w:tc>
          <w:tcPr>
            <w:tcW w:w="833" w:type="dxa"/>
            <w:shd w:val="clear" w:color="auto" w:fill="FFCC99"/>
          </w:tcPr>
          <w:p w14:paraId="4D801881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</w:t>
            </w:r>
          </w:p>
        </w:tc>
        <w:tc>
          <w:tcPr>
            <w:tcW w:w="833" w:type="dxa"/>
            <w:shd w:val="clear" w:color="auto" w:fill="FFCC99"/>
          </w:tcPr>
          <w:p w14:paraId="4638E641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</w:t>
            </w:r>
          </w:p>
        </w:tc>
        <w:tc>
          <w:tcPr>
            <w:tcW w:w="833" w:type="dxa"/>
            <w:shd w:val="clear" w:color="auto" w:fill="FFCC99"/>
          </w:tcPr>
          <w:p w14:paraId="0FE619D7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</w:t>
            </w:r>
          </w:p>
        </w:tc>
        <w:tc>
          <w:tcPr>
            <w:tcW w:w="833" w:type="dxa"/>
            <w:shd w:val="clear" w:color="auto" w:fill="FFCC99"/>
          </w:tcPr>
          <w:p w14:paraId="097A18D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</w:t>
            </w:r>
          </w:p>
        </w:tc>
        <w:tc>
          <w:tcPr>
            <w:tcW w:w="833" w:type="dxa"/>
            <w:shd w:val="clear" w:color="auto" w:fill="FFCC99"/>
          </w:tcPr>
          <w:p w14:paraId="2C187BE7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</w:t>
            </w:r>
          </w:p>
        </w:tc>
        <w:tc>
          <w:tcPr>
            <w:tcW w:w="812" w:type="dxa"/>
            <w:shd w:val="clear" w:color="auto" w:fill="FFCC99"/>
          </w:tcPr>
          <w:p w14:paraId="42560770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</w:p>
        </w:tc>
      </w:tr>
      <w:tr w:rsidR="000B62AF" w:rsidRPr="004D23BA" w14:paraId="417218A7" w14:textId="77777777" w:rsidTr="000B62AF">
        <w:tc>
          <w:tcPr>
            <w:tcW w:w="824" w:type="dxa"/>
          </w:tcPr>
          <w:p w14:paraId="2BDB4EE6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 w:rsidRPr="004D23BA">
              <w:rPr>
                <w:rFonts w:ascii="Arial" w:hAnsi="Arial"/>
              </w:rPr>
              <w:t>0</w:t>
            </w:r>
          </w:p>
        </w:tc>
        <w:tc>
          <w:tcPr>
            <w:tcW w:w="825" w:type="dxa"/>
          </w:tcPr>
          <w:p w14:paraId="176E98B6" w14:textId="77777777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8-C</w:t>
            </w:r>
          </w:p>
        </w:tc>
        <w:tc>
          <w:tcPr>
            <w:tcW w:w="833" w:type="dxa"/>
          </w:tcPr>
          <w:p w14:paraId="08E538B7" w14:textId="77777777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12-C</w:t>
            </w:r>
          </w:p>
        </w:tc>
        <w:tc>
          <w:tcPr>
            <w:tcW w:w="833" w:type="dxa"/>
          </w:tcPr>
          <w:p w14:paraId="5CBD799A" w14:textId="77777777" w:rsidR="000B62AF" w:rsidRPr="00064F43" w:rsidRDefault="000B62AF" w:rsidP="000B62AF">
            <w:pPr>
              <w:spacing w:after="0"/>
              <w:jc w:val="center"/>
              <w:rPr>
                <w:rFonts w:ascii="Arial" w:hAnsi="Arial"/>
                <w:strike/>
              </w:rPr>
            </w:pPr>
            <w:r w:rsidRPr="00064F43">
              <w:rPr>
                <w:rFonts w:ascii="Arial" w:hAnsi="Arial"/>
                <w:strike/>
              </w:rPr>
              <w:t>19-C</w:t>
            </w:r>
          </w:p>
        </w:tc>
        <w:tc>
          <w:tcPr>
            <w:tcW w:w="833" w:type="dxa"/>
          </w:tcPr>
          <w:p w14:paraId="6BEF00D4" w14:textId="77777777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20-D</w:t>
            </w:r>
          </w:p>
        </w:tc>
        <w:tc>
          <w:tcPr>
            <w:tcW w:w="833" w:type="dxa"/>
          </w:tcPr>
          <w:p w14:paraId="4AFFB6D5" w14:textId="77777777" w:rsidR="000B62AF" w:rsidRPr="00064F43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4F15DFEC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153C32B5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0629587D" w14:textId="77777777" w:rsidTr="000B62AF">
        <w:tc>
          <w:tcPr>
            <w:tcW w:w="824" w:type="dxa"/>
            <w:shd w:val="clear" w:color="auto" w:fill="99CCFF"/>
          </w:tcPr>
          <w:p w14:paraId="5128A2C5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auto"/>
          </w:tcPr>
          <w:p w14:paraId="1EF9532F" w14:textId="77777777" w:rsidR="000B62AF" w:rsidRPr="00486349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8-C</w:t>
            </w:r>
          </w:p>
        </w:tc>
        <w:tc>
          <w:tcPr>
            <w:tcW w:w="833" w:type="dxa"/>
            <w:shd w:val="clear" w:color="auto" w:fill="auto"/>
          </w:tcPr>
          <w:p w14:paraId="5DF8EFF7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321AB1EB" w14:textId="77777777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19-B</w:t>
            </w:r>
          </w:p>
        </w:tc>
        <w:tc>
          <w:tcPr>
            <w:tcW w:w="833" w:type="dxa"/>
          </w:tcPr>
          <w:p w14:paraId="45286062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21-C</w:t>
            </w:r>
          </w:p>
        </w:tc>
        <w:tc>
          <w:tcPr>
            <w:tcW w:w="833" w:type="dxa"/>
          </w:tcPr>
          <w:p w14:paraId="39066B8A" w14:textId="77777777" w:rsidR="000B62AF" w:rsidRPr="004D23BA" w:rsidRDefault="000B62AF" w:rsidP="000B62AF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833" w:type="dxa"/>
          </w:tcPr>
          <w:p w14:paraId="4658621A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47B85889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64803B06" w14:textId="77777777" w:rsidTr="000B62AF">
        <w:tc>
          <w:tcPr>
            <w:tcW w:w="824" w:type="dxa"/>
            <w:shd w:val="clear" w:color="auto" w:fill="99CCFF"/>
          </w:tcPr>
          <w:p w14:paraId="7B346948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24B7E000" w14:textId="77777777" w:rsidR="000B62AF" w:rsidRPr="00486349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auto"/>
          </w:tcPr>
          <w:p w14:paraId="3D1928C2" w14:textId="77777777" w:rsidR="000B62AF" w:rsidRPr="00064F43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064F43">
              <w:rPr>
                <w:rFonts w:ascii="Arial" w:hAnsi="Arial"/>
                <w:b/>
                <w:i/>
              </w:rPr>
              <w:t>12-C</w:t>
            </w:r>
          </w:p>
        </w:tc>
        <w:tc>
          <w:tcPr>
            <w:tcW w:w="833" w:type="dxa"/>
          </w:tcPr>
          <w:p w14:paraId="093D5C44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1209629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0D18E692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0F523819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12" w:type="dxa"/>
          </w:tcPr>
          <w:p w14:paraId="603ECE61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3DCCD7CD" w14:textId="77777777" w:rsidTr="000B62AF">
        <w:tc>
          <w:tcPr>
            <w:tcW w:w="824" w:type="dxa"/>
            <w:shd w:val="clear" w:color="auto" w:fill="99CCFF"/>
          </w:tcPr>
          <w:p w14:paraId="26654294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15B7E2B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4A821E43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auto"/>
          </w:tcPr>
          <w:p w14:paraId="7CCFD39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19-C</w:t>
            </w:r>
          </w:p>
        </w:tc>
        <w:tc>
          <w:tcPr>
            <w:tcW w:w="833" w:type="dxa"/>
          </w:tcPr>
          <w:p w14:paraId="4BF64816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42385F37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</w:tcPr>
          <w:p w14:paraId="07A9980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37-E</w:t>
            </w:r>
          </w:p>
        </w:tc>
        <w:tc>
          <w:tcPr>
            <w:tcW w:w="812" w:type="dxa"/>
          </w:tcPr>
          <w:p w14:paraId="103AE0C0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52-E</w:t>
            </w:r>
          </w:p>
        </w:tc>
      </w:tr>
      <w:tr w:rsidR="000B62AF" w:rsidRPr="004D23BA" w14:paraId="73F62945" w14:textId="77777777" w:rsidTr="000B62AF">
        <w:tc>
          <w:tcPr>
            <w:tcW w:w="824" w:type="dxa"/>
            <w:shd w:val="clear" w:color="auto" w:fill="99CCFF"/>
          </w:tcPr>
          <w:p w14:paraId="767FBA32" w14:textId="77777777" w:rsidR="000B62AF" w:rsidRPr="004D23BA" w:rsidRDefault="000B62AF" w:rsidP="000B62A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1D17117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906D608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364DC0C8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auto"/>
          </w:tcPr>
          <w:p w14:paraId="5FE98442" w14:textId="77777777" w:rsidR="000B62AF" w:rsidRPr="00064F43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064F43">
              <w:rPr>
                <w:rFonts w:ascii="Arial" w:hAnsi="Arial"/>
                <w:b/>
                <w:i/>
              </w:rPr>
              <w:t>20-D</w:t>
            </w:r>
          </w:p>
        </w:tc>
        <w:tc>
          <w:tcPr>
            <w:tcW w:w="833" w:type="dxa"/>
            <w:tcBorders>
              <w:bottom w:val="single" w:sz="4" w:space="0" w:color="000000"/>
            </w:tcBorders>
            <w:shd w:val="clear" w:color="auto" w:fill="auto"/>
          </w:tcPr>
          <w:p w14:paraId="1C83BC62" w14:textId="77777777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27-H</w:t>
            </w:r>
          </w:p>
        </w:tc>
        <w:tc>
          <w:tcPr>
            <w:tcW w:w="833" w:type="dxa"/>
          </w:tcPr>
          <w:p w14:paraId="04DEBE5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40-H</w:t>
            </w:r>
          </w:p>
        </w:tc>
        <w:tc>
          <w:tcPr>
            <w:tcW w:w="812" w:type="dxa"/>
          </w:tcPr>
          <w:p w14:paraId="7039C98D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6E345D17" w14:textId="77777777" w:rsidTr="000B62AF">
        <w:tc>
          <w:tcPr>
            <w:tcW w:w="824" w:type="dxa"/>
            <w:shd w:val="clear" w:color="auto" w:fill="99CCFF"/>
          </w:tcPr>
          <w:p w14:paraId="459A306E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4740C93F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B755533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7F523ACC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0A6A9EF" w14:textId="77777777" w:rsidR="000B62AF" w:rsidRPr="004D23BA" w:rsidRDefault="000B62AF" w:rsidP="000B62AF">
            <w:pPr>
              <w:spacing w:after="0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shd w:val="clear" w:color="auto" w:fill="auto"/>
          </w:tcPr>
          <w:p w14:paraId="64D1F92F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  <w:color w:val="FF0000"/>
              </w:rPr>
            </w:pPr>
            <w:r w:rsidRPr="00FC0E4B">
              <w:rPr>
                <w:rFonts w:ascii="Arial" w:hAnsi="Arial"/>
                <w:b/>
                <w:i/>
              </w:rPr>
              <w:t>27-H</w:t>
            </w:r>
          </w:p>
        </w:tc>
        <w:tc>
          <w:tcPr>
            <w:tcW w:w="833" w:type="dxa"/>
          </w:tcPr>
          <w:p w14:paraId="6651653A" w14:textId="77777777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36-G</w:t>
            </w:r>
          </w:p>
        </w:tc>
        <w:tc>
          <w:tcPr>
            <w:tcW w:w="812" w:type="dxa"/>
          </w:tcPr>
          <w:p w14:paraId="5BA54426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</w:tr>
      <w:tr w:rsidR="000B62AF" w:rsidRPr="004D23BA" w14:paraId="27241A39" w14:textId="77777777" w:rsidTr="000B62AF">
        <w:tc>
          <w:tcPr>
            <w:tcW w:w="824" w:type="dxa"/>
            <w:shd w:val="clear" w:color="auto" w:fill="99CCFF"/>
          </w:tcPr>
          <w:p w14:paraId="69E41BC9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6F0AE587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0146162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78E8B175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11ECD2F0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4564F75C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</w:tcPr>
          <w:p w14:paraId="4D726AC6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36-G</w:t>
            </w:r>
          </w:p>
        </w:tc>
        <w:tc>
          <w:tcPr>
            <w:tcW w:w="812" w:type="dxa"/>
          </w:tcPr>
          <w:p w14:paraId="39770C6A" w14:textId="77777777" w:rsidR="000B62AF" w:rsidRP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  <w:u w:val="single"/>
              </w:rPr>
            </w:pPr>
            <w:r w:rsidRPr="000B62AF">
              <w:rPr>
                <w:rFonts w:ascii="Arial" w:hAnsi="Arial"/>
                <w:u w:val="single"/>
              </w:rPr>
              <w:t>50-F</w:t>
            </w:r>
          </w:p>
        </w:tc>
      </w:tr>
      <w:tr w:rsidR="000B62AF" w:rsidRPr="004D23BA" w14:paraId="593D0804" w14:textId="77777777" w:rsidTr="000B62AF">
        <w:tc>
          <w:tcPr>
            <w:tcW w:w="824" w:type="dxa"/>
            <w:shd w:val="clear" w:color="auto" w:fill="99CCFF"/>
          </w:tcPr>
          <w:p w14:paraId="2F0EBCC6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25" w:type="dxa"/>
            <w:shd w:val="clear" w:color="auto" w:fill="99CCFF"/>
          </w:tcPr>
          <w:p w14:paraId="636CB704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5CB61268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4FED0695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5322640F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833" w:type="dxa"/>
            <w:shd w:val="clear" w:color="auto" w:fill="99CCFF"/>
          </w:tcPr>
          <w:p w14:paraId="69657CCC" w14:textId="77777777" w:rsidR="000B62AF" w:rsidRPr="004D23BA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33" w:type="dxa"/>
            <w:shd w:val="clear" w:color="auto" w:fill="99CCFF"/>
          </w:tcPr>
          <w:p w14:paraId="757186C8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812" w:type="dxa"/>
          </w:tcPr>
          <w:p w14:paraId="1F4C9D58" w14:textId="77777777" w:rsidR="000B62AF" w:rsidRDefault="000B62AF" w:rsidP="000B62AF">
            <w:pPr>
              <w:spacing w:after="0"/>
              <w:jc w:val="center"/>
              <w:rPr>
                <w:rFonts w:ascii="Arial" w:hAnsi="Arial"/>
                <w:b/>
                <w:i/>
              </w:rPr>
            </w:pPr>
            <w:r w:rsidRPr="00FC0E4B">
              <w:rPr>
                <w:rFonts w:ascii="Arial" w:hAnsi="Arial"/>
                <w:b/>
                <w:i/>
                <w:color w:val="FF0000"/>
              </w:rPr>
              <w:t>50-F</w:t>
            </w:r>
          </w:p>
        </w:tc>
      </w:tr>
    </w:tbl>
    <w:p w14:paraId="68399E99" w14:textId="77777777" w:rsidR="00245A18" w:rsidRPr="00C33241" w:rsidRDefault="00245A18">
      <w:pPr>
        <w:rPr>
          <w:rFonts w:ascii="Arial" w:hAnsi="Arial"/>
        </w:rPr>
      </w:pPr>
    </w:p>
    <w:p w14:paraId="3D6C13D7" w14:textId="77777777" w:rsidR="00C33241" w:rsidRPr="00C33241" w:rsidRDefault="00C33241">
      <w:pPr>
        <w:rPr>
          <w:rFonts w:ascii="Arial" w:hAnsi="Arial"/>
        </w:rPr>
      </w:pPr>
    </w:p>
    <w:sectPr w:rsidR="00C33241" w:rsidRPr="00C33241" w:rsidSect="00C33241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4ECA"/>
    <w:multiLevelType w:val="multilevel"/>
    <w:tmpl w:val="BCBE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60B5"/>
    <w:multiLevelType w:val="multilevel"/>
    <w:tmpl w:val="A68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45E9A"/>
    <w:multiLevelType w:val="multilevel"/>
    <w:tmpl w:val="2080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41"/>
    <w:rsid w:val="00064F43"/>
    <w:rsid w:val="000B62AF"/>
    <w:rsid w:val="001573FD"/>
    <w:rsid w:val="001A1802"/>
    <w:rsid w:val="00245A18"/>
    <w:rsid w:val="00486349"/>
    <w:rsid w:val="009B6D39"/>
    <w:rsid w:val="00B770FC"/>
    <w:rsid w:val="00C33241"/>
    <w:rsid w:val="00D72BD6"/>
    <w:rsid w:val="00E41B7C"/>
    <w:rsid w:val="00FC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F79D"/>
  <w15:chartTrackingRefBased/>
  <w15:docId w15:val="{7C14A988-CDFB-4C9F-BCE7-4133059E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2AF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C33241"/>
    <w:rPr>
      <w:color w:val="0000FF"/>
      <w:u w:val="single"/>
    </w:rPr>
  </w:style>
  <w:style w:type="paragraph" w:customStyle="1" w:styleId="Textebrut1">
    <w:name w:val="Texte brut1"/>
    <w:basedOn w:val="Normal"/>
    <w:rsid w:val="00C33241"/>
    <w:pPr>
      <w:widowControl w:val="0"/>
      <w:suppressAutoHyphens/>
      <w:spacing w:after="0"/>
    </w:pPr>
    <w:rPr>
      <w:rFonts w:ascii="Consolas" w:eastAsia="Calibri" w:hAnsi="Consolas" w:cs="Cambria"/>
      <w:sz w:val="21"/>
      <w:szCs w:val="21"/>
      <w:lang w:val="x-none" w:eastAsia="ar-SA"/>
    </w:rPr>
  </w:style>
  <w:style w:type="paragraph" w:styleId="NormalWeb">
    <w:name w:val="Normal (Web)"/>
    <w:basedOn w:val="Normal"/>
    <w:uiPriority w:val="99"/>
    <w:unhideWhenUsed/>
    <w:rsid w:val="00C33241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styleId="Emphaseintense">
    <w:name w:val="Intense Emphasis"/>
    <w:basedOn w:val="Policepardfaut"/>
    <w:uiPriority w:val="21"/>
    <w:qFormat/>
    <w:rsid w:val="00D72BD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1B1F-3133-48BD-B365-E554418AB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f41af-dc9d-4999-97e1-e1993e0ed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30411-D68E-4413-A388-EFE7D1241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1D8B0-CE2C-47D4-A2F6-FB1C14860D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31FC39-C0CC-4DF3-B718-8ADEE169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D31AB3F.dotm</Template>
  <TotalTime>184</TotalTime>
  <Pages>4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 Stephane</dc:creator>
  <cp:keywords/>
  <dc:description/>
  <cp:lastModifiedBy>Martin PASQUIER</cp:lastModifiedBy>
  <cp:revision>3</cp:revision>
  <dcterms:created xsi:type="dcterms:W3CDTF">2020-11-30T21:26:00Z</dcterms:created>
  <dcterms:modified xsi:type="dcterms:W3CDTF">2022-11-15T08:50:00Z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