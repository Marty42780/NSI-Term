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CC233" w14:textId="01A6BC2C" w:rsidR="00977B4F" w:rsidRPr="00006441" w:rsidRDefault="00BE09B3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</w:pPr>
      <w:r w:rsidRPr="00006441"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  <w:t xml:space="preserve">STRUCTURES DE </w:t>
      </w:r>
      <w:r w:rsidR="00977B4F" w:rsidRPr="00006441"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  <w:t>DONNEES</w:t>
      </w:r>
    </w:p>
    <w:p w14:paraId="748D8C4B" w14:textId="2AC27EB2" w:rsidR="000C5C14" w:rsidRDefault="000C5C14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02832B8A" w14:textId="77777777" w:rsidR="004F4669" w:rsidRDefault="004F4669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4C6F4B0E" w14:textId="77777777" w:rsidR="00006441" w:rsidRDefault="00006441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36"/>
          <w:szCs w:val="36"/>
          <w:lang w:eastAsia="fr-FR"/>
        </w:rPr>
      </w:pPr>
    </w:p>
    <w:p w14:paraId="7B6D8E65" w14:textId="3C9BD05C" w:rsidR="00BE09B3" w:rsidRPr="00B045A1" w:rsidRDefault="000C5C14" w:rsidP="00B045A1">
      <w:pPr>
        <w:pStyle w:val="Sansinterligne"/>
        <w:rPr>
          <w:rFonts w:ascii="Bookman Old Style" w:eastAsia="Batang" w:hAnsi="Bookman Old Style"/>
          <w:b/>
          <w:bCs/>
          <w:color w:val="0070C0"/>
          <w:sz w:val="40"/>
          <w:szCs w:val="40"/>
          <w:lang w:eastAsia="fr-FR"/>
        </w:rPr>
      </w:pPr>
      <w:r w:rsidRPr="00006441">
        <w:rPr>
          <w:rFonts w:ascii="Bookman Old Style" w:eastAsia="Batang" w:hAnsi="Bookman Old Style"/>
          <w:b/>
          <w:bCs/>
          <w:color w:val="0070C0"/>
          <w:sz w:val="40"/>
          <w:szCs w:val="40"/>
          <w:lang w:eastAsia="fr-FR"/>
        </w:rPr>
        <w:t>LISTES, PILES et FILES</w:t>
      </w:r>
    </w:p>
    <w:p w14:paraId="478DAEEA" w14:textId="6252E48F" w:rsidR="00BE09B3" w:rsidRDefault="00BE09B3" w:rsidP="00977B4F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2578EDC" w14:textId="77777777" w:rsidR="00B45E3D" w:rsidRPr="00BE09B3" w:rsidRDefault="00B45E3D" w:rsidP="00977B4F">
      <w:pPr>
        <w:pStyle w:val="Sansinterligne"/>
        <w:jc w:val="both"/>
        <w:rPr>
          <w:rFonts w:ascii="Bookman Old Style" w:eastAsia="Batang" w:hAnsi="Bookman Old Style"/>
          <w:color w:val="000000"/>
          <w:sz w:val="24"/>
          <w:szCs w:val="24"/>
          <w:lang w:eastAsia="fr-FR"/>
        </w:rPr>
      </w:pPr>
    </w:p>
    <w:p w14:paraId="46D2FA9A" w14:textId="532570CB" w:rsidR="000C5C14" w:rsidRPr="00E556E7" w:rsidRDefault="00BE09B3" w:rsidP="00E556E7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Généralités</w:t>
      </w:r>
    </w:p>
    <w:p w14:paraId="32EE790D" w14:textId="77777777" w:rsidR="000C5C14" w:rsidRPr="008400D2" w:rsidRDefault="000C5C14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1FFDE1F" w14:textId="6C96AFF8" w:rsidR="00BE09B3" w:rsidRPr="00006441" w:rsidRDefault="000C5C14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Notion d’interface</w:t>
      </w:r>
    </w:p>
    <w:p w14:paraId="6BE9B07B" w14:textId="7F245464" w:rsidR="000C5C14" w:rsidRPr="000C5C14" w:rsidRDefault="000C5C14" w:rsidP="000C5C14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E65C47C" w14:textId="2B340CBB" w:rsidR="00F35F71" w:rsidRDefault="00F35F71" w:rsidP="00E556E7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Les listes</w:t>
      </w:r>
    </w:p>
    <w:p w14:paraId="2CC4E1FD" w14:textId="46684F99" w:rsidR="00F35F71" w:rsidRPr="00F35F71" w:rsidRDefault="00F35F71" w:rsidP="004F4669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0AA4D6E" w14:textId="479858A4" w:rsidR="00F35F71" w:rsidRPr="00F67463" w:rsidRDefault="00F35F71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F67463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Les piles</w:t>
      </w:r>
    </w:p>
    <w:p w14:paraId="6004DD17" w14:textId="38EC34B7" w:rsidR="004F4669" w:rsidRDefault="004F4669" w:rsidP="004F4669">
      <w:pPr>
        <w:pStyle w:val="Sansinterligne"/>
        <w:ind w:left="360"/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</w:p>
    <w:p w14:paraId="58AF3269" w14:textId="77777777" w:rsidR="004F4669" w:rsidRDefault="004F4669" w:rsidP="004F4669">
      <w:pPr>
        <w:pStyle w:val="Sansinterligne"/>
        <w:ind w:left="360"/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</w:p>
    <w:p w14:paraId="4ABDBE10" w14:textId="793BB232" w:rsidR="001571DD" w:rsidRDefault="001571DD" w:rsidP="001571DD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Qu’est qu’une pile ?</w:t>
      </w:r>
    </w:p>
    <w:p w14:paraId="02301809" w14:textId="59360C85" w:rsidR="0017179C" w:rsidRDefault="0017179C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A6F0510" w14:textId="724B5A3C" w:rsidR="00023CF1" w:rsidRPr="0038151A" w:rsidRDefault="00387B51" w:rsidP="004F4669">
      <w:pPr>
        <w:pStyle w:val="Sansinterligne"/>
        <w:ind w:left="56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Une </w:t>
      </w:r>
      <w:r w:rsidRPr="0038151A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pile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est une structure de données</w:t>
      </w:r>
      <w:r w:rsidR="003E4965">
        <w:rPr>
          <w:rFonts w:ascii="Bookman Old Style" w:eastAsia="Batang" w:hAnsi="Bookman Old Style"/>
          <w:sz w:val="24"/>
          <w:szCs w:val="24"/>
          <w:lang w:eastAsia="fr-FR"/>
        </w:rPr>
        <w:t xml:space="preserve"> qui donne </w:t>
      </w:r>
      <w:r w:rsidR="003E4965" w:rsidRPr="0038151A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accès en priorité aux dernières données ajoutées.</w:t>
      </w:r>
    </w:p>
    <w:p w14:paraId="0BED42E5" w14:textId="3635118B" w:rsidR="00023CF1" w:rsidRDefault="00AF018D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La dernière information ajoutée sera la première à en sortir.</w:t>
      </w:r>
    </w:p>
    <w:p w14:paraId="64FFAB2A" w14:textId="1407DF3A" w:rsidR="00AF018D" w:rsidRDefault="00100ACC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On</w:t>
      </w:r>
      <w:r w:rsidR="00AF018D">
        <w:rPr>
          <w:rFonts w:ascii="Bookman Old Style" w:eastAsia="Batang" w:hAnsi="Bookman Old Style"/>
          <w:sz w:val="24"/>
          <w:szCs w:val="24"/>
          <w:lang w:eastAsia="fr-FR"/>
        </w:rPr>
        <w:t xml:space="preserve"> ne peut donc accéder </w:t>
      </w:r>
      <w:r>
        <w:rPr>
          <w:rFonts w:ascii="Bookman Old Style" w:eastAsia="Batang" w:hAnsi="Bookman Old Style"/>
          <w:sz w:val="24"/>
          <w:szCs w:val="24"/>
          <w:lang w:eastAsia="fr-FR"/>
        </w:rPr>
        <w:t>qu’à l’objet situé au sommet de la pile.</w:t>
      </w:r>
    </w:p>
    <w:p w14:paraId="0D0B6FDE" w14:textId="77777777" w:rsidR="007C350E" w:rsidRDefault="007C350E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7C14AA5" w14:textId="48B4EAC1" w:rsidR="00100ACC" w:rsidRDefault="00100ACC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Ce comportement est décrit par l’expr</w:t>
      </w:r>
      <w:r w:rsidR="00522FE9">
        <w:rPr>
          <w:rFonts w:ascii="Bookman Old Style" w:eastAsia="Batang" w:hAnsi="Bookman Old Style"/>
          <w:sz w:val="24"/>
          <w:szCs w:val="24"/>
          <w:lang w:eastAsia="fr-FR"/>
        </w:rPr>
        <w:t>es</w:t>
      </w:r>
      <w:r>
        <w:rPr>
          <w:rFonts w:ascii="Bookman Old Style" w:eastAsia="Batang" w:hAnsi="Bookman Old Style"/>
          <w:sz w:val="24"/>
          <w:szCs w:val="24"/>
          <w:lang w:eastAsia="fr-FR"/>
        </w:rPr>
        <w:t>sion : « </w:t>
      </w:r>
      <w:r w:rsidR="00522FE9">
        <w:rPr>
          <w:rFonts w:ascii="Bookman Old Style" w:eastAsia="Batang" w:hAnsi="Bookman Old Style"/>
          <w:sz w:val="24"/>
          <w:szCs w:val="24"/>
          <w:lang w:eastAsia="fr-FR"/>
        </w:rPr>
        <w:t xml:space="preserve">dernier entré, premier sorti » </w:t>
      </w:r>
      <w:r w:rsidR="00C9765D" w:rsidRPr="00C9765D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LIFO</w:t>
      </w:r>
      <w:r w:rsidR="00C9765D">
        <w:rPr>
          <w:rFonts w:ascii="Bookman Old Style" w:eastAsia="Batang" w:hAnsi="Bookman Old Style"/>
          <w:sz w:val="24"/>
          <w:szCs w:val="24"/>
          <w:lang w:eastAsia="fr-FR"/>
        </w:rPr>
        <w:t xml:space="preserve"> en anglais : </w:t>
      </w:r>
      <w:r w:rsidR="00C9765D" w:rsidRPr="00C9765D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L</w:t>
      </w:r>
      <w:r w:rsidR="00C9765D">
        <w:rPr>
          <w:rFonts w:ascii="Bookman Old Style" w:eastAsia="Batang" w:hAnsi="Bookman Old Style"/>
          <w:sz w:val="24"/>
          <w:szCs w:val="24"/>
          <w:lang w:eastAsia="fr-FR"/>
        </w:rPr>
        <w:t xml:space="preserve">ast </w:t>
      </w:r>
      <w:r w:rsidR="00C9765D" w:rsidRPr="00C9765D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I</w:t>
      </w:r>
      <w:r w:rsidR="00C9765D">
        <w:rPr>
          <w:rFonts w:ascii="Bookman Old Style" w:eastAsia="Batang" w:hAnsi="Bookman Old Style"/>
          <w:sz w:val="24"/>
          <w:szCs w:val="24"/>
          <w:lang w:eastAsia="fr-FR"/>
        </w:rPr>
        <w:t xml:space="preserve">n, </w:t>
      </w:r>
      <w:r w:rsidR="00C9765D" w:rsidRPr="00C9765D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F</w:t>
      </w:r>
      <w:r w:rsidR="00C9765D">
        <w:rPr>
          <w:rFonts w:ascii="Bookman Old Style" w:eastAsia="Batang" w:hAnsi="Bookman Old Style"/>
          <w:sz w:val="24"/>
          <w:szCs w:val="24"/>
          <w:lang w:eastAsia="fr-FR"/>
        </w:rPr>
        <w:t xml:space="preserve">irst </w:t>
      </w:r>
      <w:r w:rsidR="00C9765D" w:rsidRPr="00C9765D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O</w:t>
      </w:r>
      <w:r w:rsidR="00C9765D">
        <w:rPr>
          <w:rFonts w:ascii="Bookman Old Style" w:eastAsia="Batang" w:hAnsi="Bookman Old Style"/>
          <w:sz w:val="24"/>
          <w:szCs w:val="24"/>
          <w:lang w:eastAsia="fr-FR"/>
        </w:rPr>
        <w:t>ut</w:t>
      </w:r>
    </w:p>
    <w:p w14:paraId="4DE18A3C" w14:textId="2CEEDAF6" w:rsidR="00013041" w:rsidRDefault="00013041" w:rsidP="004F4669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4A01E58" w14:textId="6B32C1BC" w:rsidR="00930202" w:rsidRDefault="00930202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232BFB">
        <w:rPr>
          <w:rFonts w:ascii="Bookman Old Style" w:eastAsia="Batang" w:hAnsi="Bookman Old Style"/>
          <w:sz w:val="24"/>
          <w:szCs w:val="24"/>
          <w:u w:val="single"/>
          <w:lang w:eastAsia="fr-FR"/>
        </w:rPr>
        <w:t>Remarque 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: </w:t>
      </w:r>
      <w:r w:rsidR="002804F8">
        <w:rPr>
          <w:rFonts w:ascii="Bookman Old Style" w:eastAsia="Batang" w:hAnsi="Bookman Old Style"/>
          <w:sz w:val="24"/>
          <w:szCs w:val="24"/>
          <w:lang w:eastAsia="fr-FR"/>
        </w:rPr>
        <w:t xml:space="preserve">Le rangement des assiettes dans le buffet est un bon exemple de pile ; </w:t>
      </w:r>
      <w:r w:rsidR="00232BFB">
        <w:rPr>
          <w:rFonts w:ascii="Bookman Old Style" w:eastAsia="Batang" w:hAnsi="Bookman Old Style"/>
          <w:sz w:val="24"/>
          <w:szCs w:val="24"/>
          <w:lang w:eastAsia="fr-FR"/>
        </w:rPr>
        <w:t>l’assiette que l’on va prendre en premier dans la pile est l’assiette qui a été rangée en dernier.</w:t>
      </w:r>
    </w:p>
    <w:p w14:paraId="153F4B4D" w14:textId="77777777" w:rsidR="00EC723D" w:rsidRDefault="00EC723D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32CB2E8" w14:textId="21172FF2" w:rsidR="00232BFB" w:rsidRDefault="00232BFB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1972345" w14:textId="77777777" w:rsidR="004F4669" w:rsidRPr="0017179C" w:rsidRDefault="004F4669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3F08753" w14:textId="6B4E6BFC" w:rsidR="00F24D2B" w:rsidRDefault="00E34E62" w:rsidP="00517516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 xml:space="preserve">Deux </w:t>
      </w:r>
      <w:r w:rsidR="001571DD"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 xml:space="preserve">opérations </w:t>
      </w: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 xml:space="preserve">élémentaires sur les </w:t>
      </w:r>
      <w:r w:rsidR="001571DD"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pile</w:t>
      </w: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s</w:t>
      </w:r>
      <w:r w:rsidR="001571DD"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.</w:t>
      </w:r>
    </w:p>
    <w:p w14:paraId="27A05864" w14:textId="3A97894E" w:rsidR="0017179C" w:rsidRDefault="00033996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BAAFA82" wp14:editId="29C695A2">
            <wp:simplePos x="0" y="0"/>
            <wp:positionH relativeFrom="column">
              <wp:posOffset>4042410</wp:posOffset>
            </wp:positionH>
            <wp:positionV relativeFrom="paragraph">
              <wp:posOffset>109220</wp:posOffset>
            </wp:positionV>
            <wp:extent cx="2371725" cy="1645920"/>
            <wp:effectExtent l="0" t="0" r="9525" b="0"/>
            <wp:wrapSquare wrapText="bothSides"/>
            <wp:docPr id="2" name="Image 2" descr="GC5W0ZN IUT d'informatique (Unknown Cache) in Nouvelle-Aquitaine, France  created by Boubo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C5W0ZN IUT d'informatique (Unknown Cache) in Nouvelle-Aquitaine, France  created by Boubouz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45022" w14:textId="77777777" w:rsidR="00033996" w:rsidRDefault="00033996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AE58F9E" w14:textId="426731F5" w:rsidR="00EC723D" w:rsidRDefault="00CD38B1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EMPILER(</w:t>
      </w:r>
      <w:proofErr w:type="spellStart"/>
      <w:r>
        <w:rPr>
          <w:rFonts w:ascii="Bookman Old Style" w:eastAsia="Batang" w:hAnsi="Bookman Old Style"/>
          <w:sz w:val="24"/>
          <w:szCs w:val="24"/>
          <w:lang w:eastAsia="fr-FR"/>
        </w:rPr>
        <w:t>P,x</w:t>
      </w:r>
      <w:proofErr w:type="spellEnd"/>
      <w:r>
        <w:rPr>
          <w:rFonts w:ascii="Bookman Old Style" w:eastAsia="Batang" w:hAnsi="Bookman Old Style"/>
          <w:sz w:val="24"/>
          <w:szCs w:val="24"/>
          <w:lang w:eastAsia="fr-FR"/>
        </w:rPr>
        <w:t>) : correspond à l’insertion de la donnée x au sommet de la pile</w:t>
      </w:r>
      <w:r w:rsidR="00586ECD">
        <w:rPr>
          <w:rFonts w:ascii="Bookman Old Style" w:eastAsia="Batang" w:hAnsi="Bookman Old Style"/>
          <w:sz w:val="24"/>
          <w:szCs w:val="24"/>
          <w:lang w:eastAsia="fr-FR"/>
        </w:rPr>
        <w:t>.</w:t>
      </w:r>
    </w:p>
    <w:p w14:paraId="6410EBAE" w14:textId="36B2F0CF" w:rsidR="00586ECD" w:rsidRDefault="00586ECD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9CD017B" w14:textId="77777777" w:rsidR="00033996" w:rsidRDefault="00033996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3CC3906" w14:textId="02CA6526" w:rsidR="00586ECD" w:rsidRDefault="00795411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D</w:t>
      </w:r>
      <w:r w:rsidR="00586ECD">
        <w:rPr>
          <w:rFonts w:ascii="Bookman Old Style" w:eastAsia="Batang" w:hAnsi="Bookman Old Style"/>
          <w:sz w:val="24"/>
          <w:szCs w:val="24"/>
          <w:lang w:eastAsia="fr-FR"/>
        </w:rPr>
        <w:t>EPILER(P) : qui retire la dernière donnée de la pile P et la retourne</w:t>
      </w:r>
      <w:r w:rsidR="00023CF1">
        <w:rPr>
          <w:rFonts w:ascii="Bookman Old Style" w:eastAsia="Batang" w:hAnsi="Bookman Old Style"/>
          <w:sz w:val="24"/>
          <w:szCs w:val="24"/>
          <w:lang w:eastAsia="fr-FR"/>
        </w:rPr>
        <w:t>, si la pile n’est pas vide.</w:t>
      </w:r>
    </w:p>
    <w:p w14:paraId="01F25156" w14:textId="7D3B3E18" w:rsidR="00EC723D" w:rsidRDefault="00EC723D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3D2CB23" w14:textId="3001C92B" w:rsidR="00033996" w:rsidRDefault="00033996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CB621C1" w14:textId="7D29FB6F" w:rsidR="00033996" w:rsidRDefault="00033996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E9FDB45" w14:textId="77777777" w:rsidR="004F4669" w:rsidRDefault="004F4669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48F9626" w14:textId="6921202A" w:rsidR="00033996" w:rsidRDefault="00033996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F080BB4" w14:textId="01673983" w:rsidR="001571DD" w:rsidRDefault="001571DD" w:rsidP="00517516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lastRenderedPageBreak/>
        <w:t xml:space="preserve">Autres </w:t>
      </w:r>
      <w:r w:rsidR="00732C90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 xml:space="preserve"> exemples d’</w:t>
      </w: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opérations</w:t>
      </w:r>
      <w:r w:rsidR="00732C90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 xml:space="preserve"> sur les piles</w:t>
      </w:r>
    </w:p>
    <w:p w14:paraId="5C687E79" w14:textId="57106458" w:rsidR="0017179C" w:rsidRDefault="0017179C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4EC423D" w14:textId="2858890C" w:rsidR="00563E53" w:rsidRPr="00E13926" w:rsidRDefault="00563E53" w:rsidP="00563E53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Voici d’autres opérations possibles sur une </w:t>
      </w:r>
      <w:r w:rsidR="00D87D44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pile.</w:t>
      </w: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En vous aidant de ce qui a été fait ci-dessus, expliquez ce que font ces opérations.</w:t>
      </w:r>
    </w:p>
    <w:p w14:paraId="06B5F036" w14:textId="77777777" w:rsidR="00563E53" w:rsidRDefault="00563E53" w:rsidP="00563E53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CCCF720" w14:textId="30E85EEE" w:rsidR="00563E53" w:rsidRDefault="00563E53" w:rsidP="004F4669">
      <w:pPr>
        <w:pStyle w:val="Sansinterligne"/>
        <w:numPr>
          <w:ilvl w:val="0"/>
          <w:numId w:val="6"/>
        </w:numPr>
        <w:ind w:left="567" w:firstLine="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CREER_</w:t>
      </w:r>
      <w:r w:rsidR="00F06D9E">
        <w:rPr>
          <w:rFonts w:ascii="Bookman Old Style" w:eastAsia="Batang" w:hAnsi="Bookman Old Style"/>
          <w:sz w:val="24"/>
          <w:szCs w:val="24"/>
          <w:lang w:eastAsia="fr-FR"/>
        </w:rPr>
        <w:t>PILE_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VIDE(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) </w:t>
      </w:r>
    </w:p>
    <w:p w14:paraId="5D8EA4D4" w14:textId="44564716" w:rsidR="006529B6" w:rsidRDefault="006529B6" w:rsidP="006529B6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CF1EA50" w14:textId="07ACBC88" w:rsidR="006529B6" w:rsidRDefault="00280977" w:rsidP="006529B6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Crée P = 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[ ]</w:t>
      </w:r>
      <w:proofErr w:type="gramEnd"/>
    </w:p>
    <w:p w14:paraId="327A7E83" w14:textId="77777777" w:rsidR="00563E53" w:rsidRDefault="00563E53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0544853" w14:textId="7B633E81" w:rsidR="00563E53" w:rsidRPr="002D4F1F" w:rsidRDefault="003A487C" w:rsidP="004F4669">
      <w:pPr>
        <w:pStyle w:val="Sansinterligne"/>
        <w:numPr>
          <w:ilvl w:val="0"/>
          <w:numId w:val="6"/>
        </w:numPr>
        <w:ind w:left="567" w:firstLine="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EST_VIDE(P)</w:t>
      </w:r>
    </w:p>
    <w:p w14:paraId="04AA3030" w14:textId="3E0EBB86" w:rsidR="00563E53" w:rsidRDefault="00563E53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63CE935" w14:textId="4D181B9E" w:rsidR="006529B6" w:rsidRDefault="006529B6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Renvoie si P est vide</w:t>
      </w:r>
    </w:p>
    <w:p w14:paraId="0D4D323F" w14:textId="77777777" w:rsidR="006529B6" w:rsidRDefault="006529B6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FFE33B2" w14:textId="77C33B6D" w:rsidR="007235A3" w:rsidRDefault="007235A3" w:rsidP="004F4669">
      <w:pPr>
        <w:pStyle w:val="Sansinterligne"/>
        <w:numPr>
          <w:ilvl w:val="0"/>
          <w:numId w:val="6"/>
        </w:numPr>
        <w:ind w:left="567" w:firstLine="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EMPILER(</w:t>
      </w:r>
      <w:proofErr w:type="spellStart"/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P,e</w:t>
      </w:r>
      <w:proofErr w:type="spellEnd"/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17CBB0B9" w14:textId="7C4760E0" w:rsidR="00280977" w:rsidRDefault="00280977" w:rsidP="00280977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95C7001" w14:textId="2ACB7AAF" w:rsidR="00280977" w:rsidRDefault="00280977" w:rsidP="00280977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Empile l’élément e sur P</w:t>
      </w:r>
    </w:p>
    <w:p w14:paraId="22D4AEDD" w14:textId="70C3832F" w:rsidR="007235A3" w:rsidRDefault="007235A3" w:rsidP="004F4669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E51610B" w14:textId="408458A6" w:rsidR="00280977" w:rsidRDefault="003A487C" w:rsidP="00280977">
      <w:pPr>
        <w:pStyle w:val="Sansinterligne"/>
        <w:numPr>
          <w:ilvl w:val="0"/>
          <w:numId w:val="6"/>
        </w:numPr>
        <w:ind w:left="567" w:firstLine="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EST_PLEINE(P)</w:t>
      </w:r>
    </w:p>
    <w:p w14:paraId="3049A183" w14:textId="13C5E3D4" w:rsidR="00280977" w:rsidRDefault="00280977" w:rsidP="00280977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9C1E933" w14:textId="77777777" w:rsidR="00280977" w:rsidRPr="00280977" w:rsidRDefault="00280977" w:rsidP="00280977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6ED5B3C" w14:textId="178C9218" w:rsidR="00563E53" w:rsidRDefault="00563E53" w:rsidP="004F4669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AD1DA34" w14:textId="0F1C1150" w:rsidR="00563E53" w:rsidRDefault="007235A3" w:rsidP="004F4669">
      <w:pPr>
        <w:pStyle w:val="Sansinterligne"/>
        <w:numPr>
          <w:ilvl w:val="0"/>
          <w:numId w:val="6"/>
        </w:numPr>
        <w:ind w:left="567" w:firstLine="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DEPILER(P)</w:t>
      </w:r>
    </w:p>
    <w:p w14:paraId="42D0DDFD" w14:textId="61E10807" w:rsidR="00280977" w:rsidRDefault="00280977" w:rsidP="00280977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0FDDB93" w14:textId="7451FCFE" w:rsidR="00280977" w:rsidRDefault="00280977" w:rsidP="00280977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Retire l’élément en haut de la pile</w:t>
      </w:r>
    </w:p>
    <w:p w14:paraId="304FC84D" w14:textId="37B3334B" w:rsidR="00563E53" w:rsidRDefault="00563E53" w:rsidP="00563E53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AE66FCB" w14:textId="77777777" w:rsidR="00B67C82" w:rsidRPr="0017179C" w:rsidRDefault="00B67C82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54CA904" w14:textId="48FEE986" w:rsidR="001571DD" w:rsidRDefault="001571DD" w:rsidP="00517516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Exemple d’application</w:t>
      </w:r>
    </w:p>
    <w:p w14:paraId="7651A3B3" w14:textId="314B8F1E" w:rsidR="0017179C" w:rsidRDefault="0017179C" w:rsidP="0017179C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ABE3A6F" w14:textId="4E662495" w:rsidR="00E402EB" w:rsidRDefault="00E402EB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Soit la suite d’instructions suivantes :</w:t>
      </w:r>
    </w:p>
    <w:p w14:paraId="3F963DEC" w14:textId="23635A45" w:rsidR="00E402EB" w:rsidRDefault="00E402EB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P=CREER_PILE</w:t>
      </w:r>
      <w:r w:rsidR="00952E46">
        <w:rPr>
          <w:rFonts w:ascii="Bookman Old Style" w:eastAsia="Batang" w:hAnsi="Bookman Old Style"/>
          <w:sz w:val="24"/>
          <w:szCs w:val="24"/>
          <w:lang w:eastAsia="fr-FR"/>
        </w:rPr>
        <w:t>_VIDE()</w:t>
      </w:r>
    </w:p>
    <w:p w14:paraId="358AE18F" w14:textId="0FA9DA7F" w:rsidR="00952E46" w:rsidRDefault="00952E46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EMPILER(P,3)</w:t>
      </w:r>
    </w:p>
    <w:p w14:paraId="022FE586" w14:textId="57F0B9EA" w:rsidR="00952E46" w:rsidRDefault="00952E46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EMPILER(P,2)</w:t>
      </w:r>
    </w:p>
    <w:p w14:paraId="4919217F" w14:textId="509F62AB" w:rsidR="00952E46" w:rsidRDefault="00AD66FA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N=DEPILER(P)</w:t>
      </w:r>
    </w:p>
    <w:p w14:paraId="0D990919" w14:textId="516C45FC" w:rsidR="00AD66FA" w:rsidRDefault="00AD66FA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EMPILER(P,5)</w:t>
      </w:r>
    </w:p>
    <w:p w14:paraId="41C5C204" w14:textId="1D35AD3D" w:rsidR="00DE66E9" w:rsidRDefault="00DE66E9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EMPILER(P,7)</w:t>
      </w:r>
    </w:p>
    <w:p w14:paraId="2F43B522" w14:textId="7451A7BF" w:rsidR="00DE66E9" w:rsidRDefault="00DE66E9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EMPILER(p,9)</w:t>
      </w:r>
    </w:p>
    <w:p w14:paraId="7B9D4F88" w14:textId="0A128ADE" w:rsidR="00DE66E9" w:rsidRDefault="00DE66E9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4661F3A" w14:textId="3353C193" w:rsidR="00DC028A" w:rsidRDefault="00FE0150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A la fin de ces instructions, on a cré</w:t>
      </w:r>
      <w:r w:rsidR="00177063">
        <w:rPr>
          <w:rFonts w:ascii="Bookman Old Style" w:eastAsia="Batang" w:hAnsi="Bookman Old Style"/>
          <w:sz w:val="24"/>
          <w:szCs w:val="24"/>
          <w:lang w:eastAsia="fr-FR"/>
        </w:rPr>
        <w:t>é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une pile</w:t>
      </w:r>
      <w:r w:rsidR="00023BD7">
        <w:rPr>
          <w:rFonts w:ascii="Bookman Old Style" w:eastAsia="Batang" w:hAnsi="Bookman Old Style"/>
          <w:sz w:val="24"/>
          <w:szCs w:val="24"/>
          <w:lang w:eastAsia="fr-FR"/>
        </w:rPr>
        <w:t xml:space="preserve"> P qui contient 4 éléments de type entier</w:t>
      </w:r>
      <w:r w:rsidR="009F64F6">
        <w:rPr>
          <w:rFonts w:ascii="Bookman Old Style" w:eastAsia="Batang" w:hAnsi="Bookman Old Style"/>
          <w:sz w:val="24"/>
          <w:szCs w:val="24"/>
          <w:lang w:eastAsia="fr-FR"/>
        </w:rPr>
        <w:t>, P</w:t>
      </w:r>
      <w:r w:rsidR="004F4669">
        <w:rPr>
          <w:rFonts w:ascii="Bookman Old Style" w:eastAsia="Batang" w:hAnsi="Bookman Old Style"/>
          <w:sz w:val="24"/>
          <w:szCs w:val="24"/>
          <w:lang w:eastAsia="fr-FR"/>
        </w:rPr>
        <w:t xml:space="preserve"> </w:t>
      </w:r>
      <w:r w:rsidR="009F64F6">
        <w:rPr>
          <w:rFonts w:ascii="Bookman Old Style" w:eastAsia="Batang" w:hAnsi="Bookman Old Style"/>
          <w:sz w:val="24"/>
          <w:szCs w:val="24"/>
          <w:lang w:eastAsia="fr-FR"/>
        </w:rPr>
        <w:t>=</w:t>
      </w:r>
      <w:r w:rsidR="004F4669">
        <w:rPr>
          <w:rFonts w:ascii="Bookman Old Style" w:eastAsia="Batang" w:hAnsi="Bookman Old Style"/>
          <w:sz w:val="24"/>
          <w:szCs w:val="24"/>
          <w:lang w:eastAsia="fr-FR"/>
        </w:rPr>
        <w:t xml:space="preserve"> </w:t>
      </w:r>
      <w:r w:rsidR="009F64F6">
        <w:rPr>
          <w:rFonts w:ascii="Bookman Old Style" w:eastAsia="Batang" w:hAnsi="Bookman Old Style"/>
          <w:sz w:val="24"/>
          <w:szCs w:val="24"/>
          <w:lang w:eastAsia="fr-FR"/>
        </w:rPr>
        <w:t>(9,7,5,3) et N=2</w:t>
      </w:r>
      <w:r w:rsidR="004F4669">
        <w:rPr>
          <w:rFonts w:ascii="Bookman Old Style" w:eastAsia="Batang" w:hAnsi="Bookman Old Style"/>
          <w:sz w:val="24"/>
          <w:szCs w:val="24"/>
          <w:lang w:eastAsia="fr-FR"/>
        </w:rPr>
        <w:t xml:space="preserve"> (élément dépilé)</w:t>
      </w:r>
    </w:p>
    <w:p w14:paraId="4C3AFDEE" w14:textId="0E2C6BBB" w:rsidR="0077082C" w:rsidRDefault="0077082C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FA3F1D9" w14:textId="77777777" w:rsidR="0077082C" w:rsidRPr="0017179C" w:rsidRDefault="0077082C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BFD6432" w14:textId="2AAACCC4" w:rsidR="001571DD" w:rsidRDefault="001571DD" w:rsidP="001571DD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Représentation d’une pile avec un tableau</w:t>
      </w:r>
    </w:p>
    <w:p w14:paraId="03B43442" w14:textId="6A6B76A3" w:rsidR="0077082C" w:rsidRDefault="0077082C" w:rsidP="004F4669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115B448" w14:textId="77777777" w:rsidR="00A35171" w:rsidRDefault="00A35171" w:rsidP="00A35171">
      <w:pPr>
        <w:pStyle w:val="Sansinterligne"/>
        <w:numPr>
          <w:ilvl w:val="2"/>
          <w:numId w:val="5"/>
        </w:numPr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Exemple.</w:t>
      </w:r>
    </w:p>
    <w:p w14:paraId="28B1FCE8" w14:textId="77777777" w:rsidR="00A35171" w:rsidRDefault="00A35171" w:rsidP="00A35171">
      <w:pPr>
        <w:pStyle w:val="Sansinterligne"/>
        <w:ind w:left="1494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4F402673" w14:textId="20A9FBC6" w:rsidR="00A35171" w:rsidRDefault="00A35171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Pour concevoir une </w:t>
      </w:r>
      <w:r w:rsidR="000024FC">
        <w:rPr>
          <w:rFonts w:ascii="Bookman Old Style" w:eastAsia="Batang" w:hAnsi="Bookman Old Style"/>
          <w:sz w:val="24"/>
          <w:szCs w:val="24"/>
          <w:lang w:eastAsia="fr-FR"/>
        </w:rPr>
        <w:t>pile</w:t>
      </w:r>
      <w:r>
        <w:rPr>
          <w:rFonts w:ascii="Bookman Old Style" w:eastAsia="Batang" w:hAnsi="Bookman Old Style"/>
          <w:sz w:val="24"/>
          <w:szCs w:val="24"/>
          <w:lang w:eastAsia="fr-FR"/>
        </w:rPr>
        <w:t>, on peut utiliser un tableau dont chaque élément est identifié par son indice.</w:t>
      </w:r>
    </w:p>
    <w:p w14:paraId="6B0FDF45" w14:textId="40FC605B" w:rsidR="00A35171" w:rsidRDefault="00A35171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Nous allons créer une </w:t>
      </w:r>
      <w:r w:rsidR="000024FC">
        <w:rPr>
          <w:rFonts w:ascii="Bookman Old Style" w:eastAsia="Batang" w:hAnsi="Bookman Old Style"/>
          <w:sz w:val="24"/>
          <w:szCs w:val="24"/>
          <w:lang w:eastAsia="fr-FR"/>
        </w:rPr>
        <w:t>pile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de n éléments avec un tableau pouvant contenir (n+1) éléments.</w:t>
      </w:r>
    </w:p>
    <w:p w14:paraId="5AF53D92" w14:textId="77777777" w:rsidR="00A35171" w:rsidRDefault="00A35171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D47EC46" w14:textId="3BBD21D9" w:rsidR="00A35171" w:rsidRDefault="00A35171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lastRenderedPageBreak/>
        <w:t xml:space="preserve">La première case du tableau indique </w:t>
      </w:r>
      <w:r w:rsidR="00855BF7">
        <w:rPr>
          <w:rFonts w:ascii="Bookman Old Style" w:eastAsia="Batang" w:hAnsi="Bookman Old Style"/>
          <w:sz w:val="24"/>
          <w:szCs w:val="24"/>
          <w:lang w:eastAsia="fr-FR"/>
        </w:rPr>
        <w:t>l’indice de la prochaine case vide du tableau</w:t>
      </w:r>
      <w:r>
        <w:rPr>
          <w:rFonts w:ascii="Bookman Old Style" w:eastAsia="Batang" w:hAnsi="Bookman Old Style"/>
          <w:sz w:val="24"/>
          <w:szCs w:val="24"/>
          <w:lang w:eastAsia="fr-FR"/>
        </w:rPr>
        <w:t>.</w:t>
      </w:r>
      <w:r w:rsidR="001924C7">
        <w:rPr>
          <w:rFonts w:ascii="Bookman Old Style" w:eastAsia="Batang" w:hAnsi="Bookman Old Style"/>
          <w:sz w:val="24"/>
          <w:szCs w:val="24"/>
          <w:lang w:eastAsia="fr-FR"/>
        </w:rPr>
        <w:t xml:space="preserve"> (</w:t>
      </w:r>
      <w:proofErr w:type="gramStart"/>
      <w:r w:rsidR="00A02094">
        <w:rPr>
          <w:rFonts w:ascii="Bookman Old Style" w:eastAsia="Batang" w:hAnsi="Bookman Old Style"/>
          <w:sz w:val="24"/>
          <w:szCs w:val="24"/>
          <w:lang w:eastAsia="fr-FR"/>
        </w:rPr>
        <w:t>indice</w:t>
      </w:r>
      <w:proofErr w:type="gramEnd"/>
      <w:r w:rsidR="00A02094">
        <w:rPr>
          <w:rFonts w:ascii="Bookman Old Style" w:eastAsia="Batang" w:hAnsi="Bookman Old Style"/>
          <w:sz w:val="24"/>
          <w:szCs w:val="24"/>
          <w:lang w:eastAsia="fr-FR"/>
        </w:rPr>
        <w:t xml:space="preserve"> qui correspond au prochain élément à insérer dans la pile).</w:t>
      </w:r>
    </w:p>
    <w:p w14:paraId="1B3FF1EE" w14:textId="6F276C70" w:rsidR="00A35171" w:rsidRDefault="00A35171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Les autres cases du tableau contiennent les éléments de la </w:t>
      </w:r>
      <w:r w:rsidR="00CD085D">
        <w:rPr>
          <w:rFonts w:ascii="Bookman Old Style" w:eastAsia="Batang" w:hAnsi="Bookman Old Style"/>
          <w:sz w:val="24"/>
          <w:szCs w:val="24"/>
          <w:lang w:eastAsia="fr-FR"/>
        </w:rPr>
        <w:t>pil</w:t>
      </w:r>
      <w:r>
        <w:rPr>
          <w:rFonts w:ascii="Bookman Old Style" w:eastAsia="Batang" w:hAnsi="Bookman Old Style"/>
          <w:sz w:val="24"/>
          <w:szCs w:val="24"/>
          <w:lang w:eastAsia="fr-FR"/>
        </w:rPr>
        <w:t>e</w:t>
      </w:r>
      <w:r w:rsidR="00CD085D">
        <w:rPr>
          <w:rFonts w:ascii="Bookman Old Style" w:eastAsia="Batang" w:hAnsi="Bookman Old Style"/>
          <w:sz w:val="24"/>
          <w:szCs w:val="24"/>
          <w:lang w:eastAsia="fr-FR"/>
        </w:rPr>
        <w:t xml:space="preserve">, ou sont vides. La </w:t>
      </w:r>
      <w:r w:rsidR="008C4EFC">
        <w:rPr>
          <w:rFonts w:ascii="Bookman Old Style" w:eastAsia="Batang" w:hAnsi="Bookman Old Style"/>
          <w:sz w:val="24"/>
          <w:szCs w:val="24"/>
          <w:lang w:eastAsia="fr-FR"/>
        </w:rPr>
        <w:t>dernière case non vide du tableau est le somment de la pile.</w:t>
      </w:r>
    </w:p>
    <w:p w14:paraId="7F30E949" w14:textId="77777777" w:rsidR="00A35171" w:rsidRDefault="00A35171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2728DB5" w14:textId="05763751" w:rsidR="00A35171" w:rsidRDefault="00F33333" w:rsidP="004F4669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Exemple : Voici une pile</w:t>
      </w:r>
      <w:r w:rsidR="00A35171">
        <w:rPr>
          <w:rFonts w:ascii="Bookman Old Style" w:eastAsia="Batang" w:hAnsi="Bookman Old Style"/>
          <w:sz w:val="24"/>
          <w:szCs w:val="24"/>
          <w:lang w:eastAsia="fr-FR"/>
        </w:rPr>
        <w:t xml:space="preserve"> créée sous la forme d’un tableau.</w:t>
      </w:r>
    </w:p>
    <w:p w14:paraId="4FB319B7" w14:textId="77777777" w:rsidR="00A35171" w:rsidRDefault="00A35171" w:rsidP="00A3517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</w:tblGrid>
      <w:tr w:rsidR="00A35171" w:rsidRPr="009B3C81" w14:paraId="6A32634B" w14:textId="77777777" w:rsidTr="00F83C64">
        <w:trPr>
          <w:trHeight w:val="40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6DD4" w14:textId="2DF99554" w:rsidR="00A35171" w:rsidRPr="009B3C81" w:rsidRDefault="00596259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FF0000"/>
                <w:sz w:val="24"/>
                <w:szCs w:val="24"/>
                <w:lang w:eastAsia="fr-FR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FF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2A84" w14:textId="66E4A4E2" w:rsidR="00A35171" w:rsidRPr="009B3C81" w:rsidRDefault="00DE6EC7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F53F" w14:textId="5E0E8129" w:rsidR="00A35171" w:rsidRPr="009B3C81" w:rsidRDefault="00DE6EC7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764A" w14:textId="113283A9" w:rsidR="00A35171" w:rsidRPr="009B3C81" w:rsidRDefault="00DE6EC7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1AA6DC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8025AE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A35171" w:rsidRPr="009B3C81" w14:paraId="4379D07F" w14:textId="77777777" w:rsidTr="00F83C64">
        <w:trPr>
          <w:trHeight w:val="315"/>
          <w:jc w:val="center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82158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3F26D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8280C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5364A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09E3C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3261C" w14:textId="77777777" w:rsidR="00A35171" w:rsidRPr="009B3C81" w:rsidRDefault="00A35171" w:rsidP="00F83C64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</w:pPr>
            <w:r w:rsidRPr="009B3C8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</w:tr>
    </w:tbl>
    <w:p w14:paraId="33406730" w14:textId="77777777" w:rsidR="00A35171" w:rsidRDefault="00A35171" w:rsidP="00A3517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48C3681D" w14:textId="5AB86F4A" w:rsidR="00A35171" w:rsidRDefault="00A35171" w:rsidP="00F33333">
      <w:pPr>
        <w:pStyle w:val="Sansinterligne"/>
        <w:ind w:left="56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Proposez </w:t>
      </w:r>
      <w:r w:rsidR="000A3CF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une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suite d’instruction</w:t>
      </w:r>
      <w:r w:rsidR="00F33333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s permettant de créer cette pil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e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en utilisant l</w:t>
      </w:r>
      <w:r w:rsidR="00713C0C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es 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instruction</w:t>
      </w:r>
      <w:r w:rsidR="00713C0C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s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</w:t>
      </w:r>
      <w:r w:rsidR="00E71A0D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CREER_PILE_</w:t>
      </w:r>
      <w:proofErr w:type="gramStart"/>
      <w:r w:rsidR="00E71A0D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VIDE(</w:t>
      </w:r>
      <w:proofErr w:type="gramEnd"/>
      <w:r w:rsidR="00E71A0D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) ; EMPILER(</w:t>
      </w:r>
      <w:proofErr w:type="spellStart"/>
      <w:r w:rsidR="0094331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P,e</w:t>
      </w:r>
      <w:proofErr w:type="spellEnd"/>
      <w:r w:rsidR="0094331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) ; DEPILER(P)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.</w:t>
      </w:r>
    </w:p>
    <w:p w14:paraId="0B7E0BE9" w14:textId="02BDCB25" w:rsidR="00A35171" w:rsidRDefault="00A35171" w:rsidP="00F33333">
      <w:pPr>
        <w:pStyle w:val="Sansinterligne"/>
        <w:ind w:left="56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Vous présenterez votre réponse sous la forme d’un tableau avec une 1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vertAlign w:val="superscript"/>
          <w:lang w:eastAsia="fr-FR"/>
        </w:rPr>
        <w:t>ère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colonne qui indique les instructions, et une 2</w:t>
      </w:r>
      <w:r w:rsidRPr="009B3C81">
        <w:rPr>
          <w:rFonts w:ascii="Bookman Old Style" w:eastAsia="Batang" w:hAnsi="Bookman Old Style"/>
          <w:b/>
          <w:bCs/>
          <w:color w:val="0070C0"/>
          <w:sz w:val="24"/>
          <w:szCs w:val="24"/>
          <w:vertAlign w:val="superscript"/>
          <w:lang w:eastAsia="fr-FR"/>
        </w:rPr>
        <w:t>ème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colonne qui indique le résultat attendu après l’instruction.</w:t>
      </w:r>
    </w:p>
    <w:p w14:paraId="7D9BA848" w14:textId="77777777" w:rsidR="00A35171" w:rsidRDefault="00A35171" w:rsidP="00F33333">
      <w:pPr>
        <w:pStyle w:val="Sansinterligne"/>
        <w:ind w:left="56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5C1F6EFF" w14:textId="25C941C5" w:rsidR="00A35171" w:rsidRPr="00006441" w:rsidRDefault="00A35171" w:rsidP="00A35171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A35171" w:rsidRPr="00006441" w14:paraId="3EB26FF7" w14:textId="77777777" w:rsidTr="00C75411">
        <w:trPr>
          <w:jc w:val="center"/>
        </w:trPr>
        <w:tc>
          <w:tcPr>
            <w:tcW w:w="4814" w:type="dxa"/>
          </w:tcPr>
          <w:p w14:paraId="3CF2134A" w14:textId="77777777" w:rsidR="00A35171" w:rsidRPr="00006441" w:rsidRDefault="00A35171" w:rsidP="00F83C64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Instructions</w:t>
            </w:r>
          </w:p>
        </w:tc>
        <w:tc>
          <w:tcPr>
            <w:tcW w:w="4814" w:type="dxa"/>
          </w:tcPr>
          <w:p w14:paraId="2DDAD1E1" w14:textId="77777777" w:rsidR="00A35171" w:rsidRPr="00006441" w:rsidRDefault="00A35171" w:rsidP="00F83C64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Résultat</w:t>
            </w:r>
          </w:p>
        </w:tc>
      </w:tr>
      <w:tr w:rsidR="00A35171" w14:paraId="43683CF4" w14:textId="77777777" w:rsidTr="00C75411">
        <w:trPr>
          <w:jc w:val="center"/>
        </w:trPr>
        <w:tc>
          <w:tcPr>
            <w:tcW w:w="4814" w:type="dxa"/>
            <w:vAlign w:val="center"/>
          </w:tcPr>
          <w:p w14:paraId="5E7E3EA8" w14:textId="24962EDC" w:rsidR="00A35171" w:rsidRDefault="00280977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CREER_PILE_VIDE(</w:t>
            </w: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P</w:t>
            </w: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) </w:t>
            </w:r>
          </w:p>
        </w:tc>
        <w:tc>
          <w:tcPr>
            <w:tcW w:w="4814" w:type="dxa"/>
          </w:tcPr>
          <w:tbl>
            <w:tblPr>
              <w:tblW w:w="36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DD417D" w:rsidRPr="009B3C81" w14:paraId="2BF38F5A" w14:textId="77777777" w:rsidTr="00DD417D">
              <w:trPr>
                <w:trHeight w:val="402"/>
                <w:jc w:val="center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C77993" w14:textId="309073E8" w:rsidR="00DD417D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8FC0A9" w14:textId="30D54F1D" w:rsidR="00DD417D" w:rsidRPr="009B3C81" w:rsidRDefault="00DD417D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4DEFF71" w14:textId="2AA5DE56" w:rsidR="00DD417D" w:rsidRPr="009B3C81" w:rsidRDefault="00DD417D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ADF8CC" w14:textId="77777777" w:rsidR="00DD417D" w:rsidRPr="009B3C81" w:rsidRDefault="00DD417D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B36D9F" w14:textId="77777777" w:rsidR="00DD417D" w:rsidRPr="009B3C81" w:rsidRDefault="00DD417D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9FA690A" w14:textId="5F486E11" w:rsidR="00DD417D" w:rsidRPr="009B3C81" w:rsidRDefault="00DD417D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DD417D" w:rsidRPr="009B3C81" w14:paraId="036C674A" w14:textId="77777777" w:rsidTr="00DD417D">
              <w:trPr>
                <w:trHeight w:val="315"/>
                <w:jc w:val="center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9CF27D2" w14:textId="77777777" w:rsidR="00DD417D" w:rsidRPr="009B3C81" w:rsidRDefault="00DD417D" w:rsidP="0034076C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B376FA4" w14:textId="77777777" w:rsidR="00DD417D" w:rsidRPr="009B3C81" w:rsidRDefault="00DD417D" w:rsidP="0034076C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8C2C3F0" w14:textId="77777777" w:rsidR="00DD417D" w:rsidRPr="009B3C81" w:rsidRDefault="00DD417D" w:rsidP="0034076C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580B4" w14:textId="5ED8B546" w:rsidR="00DD417D" w:rsidRPr="009B3C81" w:rsidRDefault="00DD417D" w:rsidP="0034076C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42792" w14:textId="3AAF1B31" w:rsidR="00DD417D" w:rsidRPr="009B3C81" w:rsidRDefault="00DD417D" w:rsidP="0034076C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2E3B476" w14:textId="6F6EADC8" w:rsidR="00DD417D" w:rsidRPr="009B3C81" w:rsidRDefault="00DD417D" w:rsidP="0034076C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5</w:t>
                  </w:r>
                </w:p>
              </w:tc>
            </w:tr>
          </w:tbl>
          <w:p w14:paraId="2C368A66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A35171" w14:paraId="442F4694" w14:textId="77777777" w:rsidTr="00C75411">
        <w:trPr>
          <w:jc w:val="center"/>
        </w:trPr>
        <w:tc>
          <w:tcPr>
            <w:tcW w:w="4814" w:type="dxa"/>
            <w:vAlign w:val="center"/>
          </w:tcPr>
          <w:p w14:paraId="10F72493" w14:textId="5ACB810C" w:rsidR="00A35171" w:rsidRDefault="00280977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EMPILER(</w:t>
            </w: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P,2</w:t>
            </w: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4814" w:type="dxa"/>
          </w:tcPr>
          <w:tbl>
            <w:tblPr>
              <w:tblW w:w="36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180FC1" w:rsidRPr="009B3C81" w14:paraId="63F63CFC" w14:textId="77777777" w:rsidTr="00F83C64">
              <w:trPr>
                <w:trHeight w:val="402"/>
                <w:jc w:val="center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4612BD7" w14:textId="3BB21E10" w:rsidR="00180FC1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DBB299" w14:textId="30BB57C9" w:rsidR="00180FC1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5F42BE" w14:textId="77777777" w:rsidR="00180FC1" w:rsidRPr="009B3C81" w:rsidRDefault="00180FC1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903E79" w14:textId="77777777" w:rsidR="00180FC1" w:rsidRPr="009B3C81" w:rsidRDefault="00180FC1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B9A4CA" w14:textId="77777777" w:rsidR="00180FC1" w:rsidRPr="009B3C81" w:rsidRDefault="00180FC1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EF3A462" w14:textId="77777777" w:rsidR="00180FC1" w:rsidRPr="009B3C81" w:rsidRDefault="00180FC1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180FC1" w:rsidRPr="009B3C81" w14:paraId="4FBF860A" w14:textId="77777777" w:rsidTr="00F83C64">
              <w:trPr>
                <w:trHeight w:val="315"/>
                <w:jc w:val="center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88E7346" w14:textId="77777777" w:rsidR="00180FC1" w:rsidRPr="009B3C81" w:rsidRDefault="00180FC1" w:rsidP="00180FC1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BE93B92" w14:textId="77777777" w:rsidR="00180FC1" w:rsidRPr="009B3C81" w:rsidRDefault="00180FC1" w:rsidP="00180FC1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D9EFC53" w14:textId="77777777" w:rsidR="00180FC1" w:rsidRPr="009B3C81" w:rsidRDefault="00180FC1" w:rsidP="00180FC1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2BD0B" w14:textId="77777777" w:rsidR="00180FC1" w:rsidRPr="009B3C81" w:rsidRDefault="00180FC1" w:rsidP="00180FC1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B0E03" w14:textId="77777777" w:rsidR="00180FC1" w:rsidRPr="009B3C81" w:rsidRDefault="00180FC1" w:rsidP="00180FC1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E3559B7" w14:textId="77777777" w:rsidR="00180FC1" w:rsidRPr="009B3C81" w:rsidRDefault="00180FC1" w:rsidP="00180FC1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5</w:t>
                  </w:r>
                </w:p>
              </w:tc>
            </w:tr>
          </w:tbl>
          <w:p w14:paraId="7442DD43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A35171" w14:paraId="25EA1605" w14:textId="77777777" w:rsidTr="00C75411">
        <w:trPr>
          <w:jc w:val="center"/>
        </w:trPr>
        <w:tc>
          <w:tcPr>
            <w:tcW w:w="4814" w:type="dxa"/>
            <w:vAlign w:val="center"/>
          </w:tcPr>
          <w:p w14:paraId="64B383B0" w14:textId="75CB3493" w:rsidR="00A35171" w:rsidRDefault="00280977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EMPILER(</w:t>
            </w: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P,5</w:t>
            </w: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4814" w:type="dxa"/>
          </w:tcPr>
          <w:tbl>
            <w:tblPr>
              <w:tblW w:w="36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0A734F" w:rsidRPr="009B3C81" w14:paraId="4B9AC443" w14:textId="77777777" w:rsidTr="00F83C64">
              <w:trPr>
                <w:trHeight w:val="402"/>
                <w:jc w:val="center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A7BB66E" w14:textId="3B381924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1275D3" w14:textId="1E237EF5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3EEDA7" w14:textId="52CA34AD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2FFCE1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051C14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130B06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0A734F" w:rsidRPr="009B3C81" w14:paraId="245DAC6F" w14:textId="77777777" w:rsidTr="00F83C64">
              <w:trPr>
                <w:trHeight w:val="315"/>
                <w:jc w:val="center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B682B70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6572D26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96BCCE4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0289C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2C415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A694A8C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5</w:t>
                  </w:r>
                </w:p>
              </w:tc>
            </w:tr>
          </w:tbl>
          <w:p w14:paraId="55CFF4AB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A35171" w14:paraId="5750CBE9" w14:textId="77777777" w:rsidTr="00C75411">
        <w:trPr>
          <w:jc w:val="center"/>
        </w:trPr>
        <w:tc>
          <w:tcPr>
            <w:tcW w:w="4814" w:type="dxa"/>
            <w:vAlign w:val="center"/>
          </w:tcPr>
          <w:p w14:paraId="205B85C0" w14:textId="3883C789" w:rsidR="00A35171" w:rsidRDefault="00280977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EMPILER(</w:t>
            </w: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P,6</w:t>
            </w: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4814" w:type="dxa"/>
          </w:tcPr>
          <w:tbl>
            <w:tblPr>
              <w:tblW w:w="36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0A734F" w:rsidRPr="009B3C81" w14:paraId="2F3963F7" w14:textId="77777777" w:rsidTr="00F83C64">
              <w:trPr>
                <w:trHeight w:val="402"/>
                <w:jc w:val="center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6FB950" w14:textId="72293EEF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1253A48" w14:textId="3253A91D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39BEB0" w14:textId="4E8B9653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553A63" w14:textId="5C12D15B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6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AD9046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84C2FD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0A734F" w:rsidRPr="009B3C81" w14:paraId="07FFBD19" w14:textId="77777777" w:rsidTr="00F83C64">
              <w:trPr>
                <w:trHeight w:val="315"/>
                <w:jc w:val="center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7BCBE8A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EE69CBC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017A1A6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156D8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D4169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B1321AC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5</w:t>
                  </w:r>
                </w:p>
              </w:tc>
            </w:tr>
          </w:tbl>
          <w:p w14:paraId="7226D89C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A35171" w14:paraId="16CB18AE" w14:textId="77777777" w:rsidTr="00C75411">
        <w:trPr>
          <w:jc w:val="center"/>
        </w:trPr>
        <w:tc>
          <w:tcPr>
            <w:tcW w:w="4814" w:type="dxa"/>
            <w:vAlign w:val="center"/>
          </w:tcPr>
          <w:p w14:paraId="51AB9192" w14:textId="19A9DD29" w:rsidR="00A35171" w:rsidRDefault="00280977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EMPILER(</w:t>
            </w: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P,255</w:t>
            </w: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4814" w:type="dxa"/>
          </w:tcPr>
          <w:tbl>
            <w:tblPr>
              <w:tblW w:w="36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584"/>
              <w:gridCol w:w="616"/>
              <w:gridCol w:w="600"/>
            </w:tblGrid>
            <w:tr w:rsidR="000A734F" w:rsidRPr="009B3C81" w14:paraId="33D8412F" w14:textId="77777777" w:rsidTr="00F83C64">
              <w:trPr>
                <w:trHeight w:val="402"/>
                <w:jc w:val="center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0613FD" w14:textId="33605441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39BBAE" w14:textId="58F67CC7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E1FC45" w14:textId="031DCDA4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97B8DD" w14:textId="2966BCE9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6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9BA8F0" w14:textId="57B13BA7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255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ACD0EF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0A734F" w:rsidRPr="009B3C81" w14:paraId="661B37A9" w14:textId="77777777" w:rsidTr="00F83C64">
              <w:trPr>
                <w:trHeight w:val="315"/>
                <w:jc w:val="center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A49722F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EAE1AD7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8487290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FCA97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BD93F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1FA3049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5</w:t>
                  </w:r>
                </w:p>
              </w:tc>
            </w:tr>
          </w:tbl>
          <w:p w14:paraId="3DFC6568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A35171" w14:paraId="7314E136" w14:textId="77777777" w:rsidTr="00C75411">
        <w:trPr>
          <w:jc w:val="center"/>
        </w:trPr>
        <w:tc>
          <w:tcPr>
            <w:tcW w:w="4814" w:type="dxa"/>
            <w:vAlign w:val="center"/>
          </w:tcPr>
          <w:p w14:paraId="087E9325" w14:textId="7CAE7DD7" w:rsidR="00A35171" w:rsidRDefault="00280977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b/>
                <w:bCs/>
                <w:color w:val="0070C0"/>
                <w:sz w:val="24"/>
                <w:szCs w:val="24"/>
                <w:lang w:eastAsia="fr-FR"/>
              </w:rPr>
              <w:t>DEPILER(P)</w:t>
            </w:r>
          </w:p>
        </w:tc>
        <w:tc>
          <w:tcPr>
            <w:tcW w:w="4814" w:type="dxa"/>
          </w:tcPr>
          <w:tbl>
            <w:tblPr>
              <w:tblW w:w="36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0A734F" w:rsidRPr="009B3C81" w14:paraId="7CFA09B8" w14:textId="77777777" w:rsidTr="00F83C64">
              <w:trPr>
                <w:trHeight w:val="402"/>
                <w:jc w:val="center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3331C0" w14:textId="118D1E27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FF0000"/>
                      <w:sz w:val="24"/>
                      <w:szCs w:val="24"/>
                      <w:lang w:eastAsia="fr-FR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08670B" w14:textId="454A6310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65F81A" w14:textId="51C73E25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EBAE87" w14:textId="63A7E968" w:rsidR="000A734F" w:rsidRPr="009B3C81" w:rsidRDefault="00280977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6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93238C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6C775AC" w14:textId="77777777" w:rsidR="000A734F" w:rsidRPr="009B3C81" w:rsidRDefault="000A734F" w:rsidP="00F33333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0A734F" w:rsidRPr="009B3C81" w14:paraId="20390CA4" w14:textId="77777777" w:rsidTr="00F83C64">
              <w:trPr>
                <w:trHeight w:val="315"/>
                <w:jc w:val="center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F53C790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C1BB28E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D9DEA38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 w:rsidRPr="009B3C81"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F5145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D7F55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01AD3B9" w14:textId="77777777" w:rsidR="000A734F" w:rsidRPr="009B3C81" w:rsidRDefault="000A734F" w:rsidP="000A734F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</w:pPr>
                  <w:r>
                    <w:rPr>
                      <w:rFonts w:ascii="Bookman Old Style" w:eastAsia="Times New Roman" w:hAnsi="Bookman Old Style" w:cs="Calibri"/>
                      <w:color w:val="000000"/>
                      <w:sz w:val="16"/>
                      <w:szCs w:val="16"/>
                      <w:lang w:eastAsia="fr-FR"/>
                    </w:rPr>
                    <w:t>5</w:t>
                  </w:r>
                </w:p>
              </w:tc>
            </w:tr>
          </w:tbl>
          <w:p w14:paraId="7ADFB44D" w14:textId="77777777" w:rsidR="00A35171" w:rsidRDefault="00A35171" w:rsidP="00F83C64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</w:tbl>
    <w:p w14:paraId="341DF7F0" w14:textId="5B7E030B" w:rsidR="00A35171" w:rsidRDefault="00A35171" w:rsidP="007B7680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CBD8B0D" w14:textId="77777777" w:rsidR="00A35171" w:rsidRDefault="00A35171" w:rsidP="00C24518">
      <w:pPr>
        <w:pStyle w:val="Sansinterligne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18C79202" w14:textId="77777777" w:rsidR="00A35171" w:rsidRDefault="00A35171" w:rsidP="00A3517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C4B4C44" w14:textId="5572DC3C" w:rsidR="00A35171" w:rsidRDefault="00A35171" w:rsidP="00A35171">
      <w:pPr>
        <w:pStyle w:val="Sansinterligne"/>
        <w:numPr>
          <w:ilvl w:val="2"/>
          <w:numId w:val="5"/>
        </w:numPr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Pseudo-code pour </w:t>
      </w:r>
      <w:r w:rsidR="007D341E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ajouter</w:t>
      </w: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 et </w:t>
      </w:r>
      <w:r w:rsidR="007D341E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enlever</w:t>
      </w: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 les éléments d’une </w:t>
      </w:r>
      <w:r w:rsidR="007D341E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pile</w:t>
      </w: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.</w:t>
      </w:r>
    </w:p>
    <w:p w14:paraId="1FB9B8AD" w14:textId="77777777" w:rsidR="00A35171" w:rsidRDefault="00A35171" w:rsidP="00A35171">
      <w:pPr>
        <w:pStyle w:val="Sansinterligne"/>
        <w:ind w:left="149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2EE94F2" w14:textId="50370194" w:rsidR="00A35171" w:rsidRDefault="00A35171" w:rsidP="00A35171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Voici le pseudo-code qui permet d</w:t>
      </w:r>
      <w:r w:rsidR="007D341E">
        <w:rPr>
          <w:rFonts w:ascii="Bookman Old Style" w:eastAsia="Batang" w:hAnsi="Bookman Old Style"/>
          <w:sz w:val="24"/>
          <w:szCs w:val="24"/>
          <w:lang w:eastAsia="fr-FR"/>
        </w:rPr>
        <w:t>’ajouter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et d</w:t>
      </w:r>
      <w:r w:rsidR="007D341E">
        <w:rPr>
          <w:rFonts w:ascii="Bookman Old Style" w:eastAsia="Batang" w:hAnsi="Bookman Old Style"/>
          <w:sz w:val="24"/>
          <w:szCs w:val="24"/>
          <w:lang w:eastAsia="fr-FR"/>
        </w:rPr>
        <w:t>’enlever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un élément d’une </w:t>
      </w:r>
      <w:r w:rsidR="007D341E">
        <w:rPr>
          <w:rFonts w:ascii="Bookman Old Style" w:eastAsia="Batang" w:hAnsi="Bookman Old Style"/>
          <w:sz w:val="24"/>
          <w:szCs w:val="24"/>
          <w:lang w:eastAsia="fr-FR"/>
        </w:rPr>
        <w:t>pile</w:t>
      </w:r>
      <w:r>
        <w:rPr>
          <w:rFonts w:ascii="Bookman Old Style" w:eastAsia="Batang" w:hAnsi="Bookman Old Style"/>
          <w:sz w:val="24"/>
          <w:szCs w:val="24"/>
          <w:lang w:eastAsia="fr-FR"/>
        </w:rPr>
        <w:t>.</w:t>
      </w:r>
    </w:p>
    <w:p w14:paraId="05D4E86D" w14:textId="77777777" w:rsidR="00A35171" w:rsidRPr="007B7680" w:rsidRDefault="00A35171" w:rsidP="007B7680">
      <w:pPr>
        <w:pStyle w:val="Sansinterligne"/>
        <w:rPr>
          <w:rFonts w:ascii="Bookman Old Style" w:hAnsi="Bookman Old Style"/>
          <w:sz w:val="24"/>
          <w:szCs w:val="24"/>
          <w:lang w:eastAsia="fr-FR"/>
        </w:rPr>
      </w:pPr>
    </w:p>
    <w:p w14:paraId="53E54F46" w14:textId="77777777" w:rsidR="00A35171" w:rsidRPr="007B7680" w:rsidRDefault="00A35171" w:rsidP="007B7680">
      <w:pPr>
        <w:pStyle w:val="Sansinterligne"/>
        <w:rPr>
          <w:rFonts w:ascii="Bookman Old Style" w:hAnsi="Bookman Old Style"/>
          <w:sz w:val="24"/>
          <w:szCs w:val="24"/>
          <w:lang w:eastAsia="fr-FR"/>
        </w:rPr>
      </w:pPr>
    </w:p>
    <w:p w14:paraId="5D7E352B" w14:textId="77777777" w:rsidR="007B7680" w:rsidRPr="007B7680" w:rsidRDefault="007B7680" w:rsidP="007B7680">
      <w:pPr>
        <w:pStyle w:val="Sansinterligne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 xml:space="preserve">Fonction </w:t>
      </w:r>
      <w:proofErr w:type="gramStart"/>
      <w:r w:rsidRPr="007B7680">
        <w:rPr>
          <w:rFonts w:ascii="Bookman Old Style" w:hAnsi="Bookman Old Style"/>
          <w:sz w:val="24"/>
          <w:szCs w:val="24"/>
        </w:rPr>
        <w:t>EMPILER(</w:t>
      </w:r>
      <w:proofErr w:type="gramEnd"/>
      <w:r w:rsidRPr="007B7680">
        <w:rPr>
          <w:rFonts w:ascii="Bookman Old Style" w:hAnsi="Bookman Old Style"/>
          <w:sz w:val="24"/>
          <w:szCs w:val="24"/>
        </w:rPr>
        <w:t>P, x) :</w:t>
      </w:r>
    </w:p>
    <w:p w14:paraId="4DCA8C9C" w14:textId="77777777" w:rsidR="007B7680" w:rsidRPr="007B7680" w:rsidRDefault="007B7680" w:rsidP="007B7680">
      <w:pPr>
        <w:pStyle w:val="Sansinterligne"/>
        <w:ind w:firstLine="708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 xml:space="preserve">Si </w:t>
      </w:r>
      <w:proofErr w:type="gramStart"/>
      <w:r w:rsidRPr="007B7680">
        <w:rPr>
          <w:rFonts w:ascii="Bookman Old Style" w:hAnsi="Bookman Old Style"/>
          <w:sz w:val="24"/>
          <w:szCs w:val="24"/>
        </w:rPr>
        <w:t>P[</w:t>
      </w:r>
      <w:proofErr w:type="gramEnd"/>
      <w:r w:rsidRPr="007B7680">
        <w:rPr>
          <w:rFonts w:ascii="Bookman Old Style" w:hAnsi="Bookman Old Style"/>
          <w:sz w:val="24"/>
          <w:szCs w:val="24"/>
        </w:rPr>
        <w:t>0] == longueur(P) +1 :</w:t>
      </w:r>
    </w:p>
    <w:p w14:paraId="6E811C47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 xml:space="preserve">Retourner Faux </w:t>
      </w:r>
    </w:p>
    <w:p w14:paraId="6A26C74D" w14:textId="77777777" w:rsidR="007B7680" w:rsidRPr="007B7680" w:rsidRDefault="007B7680" w:rsidP="007B7680">
      <w:pPr>
        <w:pStyle w:val="Sansinterligne"/>
        <w:ind w:firstLine="708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>Sinon :</w:t>
      </w:r>
    </w:p>
    <w:p w14:paraId="6CB8CA62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proofErr w:type="gramStart"/>
      <w:r w:rsidRPr="007B7680">
        <w:rPr>
          <w:rFonts w:ascii="Bookman Old Style" w:hAnsi="Bookman Old Style"/>
          <w:sz w:val="24"/>
          <w:szCs w:val="24"/>
        </w:rPr>
        <w:t>i</w:t>
      </w:r>
      <w:proofErr w:type="gramEnd"/>
      <w:r w:rsidRPr="007B7680">
        <w:rPr>
          <w:rFonts w:ascii="Bookman Old Style" w:hAnsi="Bookman Old Style"/>
          <w:sz w:val="24"/>
          <w:szCs w:val="24"/>
        </w:rPr>
        <w:t>=P[0]</w:t>
      </w:r>
    </w:p>
    <w:p w14:paraId="083903A5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>P[i] = x</w:t>
      </w:r>
    </w:p>
    <w:p w14:paraId="0E4D961B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proofErr w:type="gramStart"/>
      <w:r w:rsidRPr="007B7680">
        <w:rPr>
          <w:rFonts w:ascii="Bookman Old Style" w:hAnsi="Bookman Old Style"/>
          <w:sz w:val="24"/>
          <w:szCs w:val="24"/>
        </w:rPr>
        <w:t>P[</w:t>
      </w:r>
      <w:proofErr w:type="gramEnd"/>
      <w:r w:rsidRPr="007B7680">
        <w:rPr>
          <w:rFonts w:ascii="Bookman Old Style" w:hAnsi="Bookman Old Style"/>
          <w:sz w:val="24"/>
          <w:szCs w:val="24"/>
        </w:rPr>
        <w:t>0] = i + 1</w:t>
      </w:r>
    </w:p>
    <w:p w14:paraId="51843005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 xml:space="preserve">Retourner Vrai </w:t>
      </w:r>
    </w:p>
    <w:p w14:paraId="57332215" w14:textId="77777777" w:rsidR="007B7680" w:rsidRPr="007B7680" w:rsidRDefault="007B7680" w:rsidP="007B7680">
      <w:pPr>
        <w:pStyle w:val="Sansinterligne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lastRenderedPageBreak/>
        <w:t xml:space="preserve"> </w:t>
      </w:r>
    </w:p>
    <w:p w14:paraId="5FAF598B" w14:textId="77777777" w:rsidR="007B7680" w:rsidRPr="007B7680" w:rsidRDefault="007B7680" w:rsidP="007B7680">
      <w:pPr>
        <w:pStyle w:val="Sansinterligne"/>
        <w:rPr>
          <w:rFonts w:ascii="Bookman Old Style" w:hAnsi="Bookman Old Style"/>
          <w:sz w:val="24"/>
          <w:szCs w:val="24"/>
        </w:rPr>
      </w:pPr>
    </w:p>
    <w:p w14:paraId="650B0222" w14:textId="77777777" w:rsidR="007B7680" w:rsidRPr="007B7680" w:rsidRDefault="007B7680" w:rsidP="007B7680">
      <w:pPr>
        <w:pStyle w:val="Sansinterligne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>Fonction DEPILER(P) :</w:t>
      </w:r>
    </w:p>
    <w:p w14:paraId="725DCDFB" w14:textId="77777777" w:rsidR="007B7680" w:rsidRPr="007B7680" w:rsidRDefault="007B7680" w:rsidP="007B7680">
      <w:pPr>
        <w:pStyle w:val="Sansinterligne"/>
        <w:ind w:firstLine="708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 xml:space="preserve">Si </w:t>
      </w:r>
      <w:proofErr w:type="gramStart"/>
      <w:r w:rsidRPr="007B7680">
        <w:rPr>
          <w:rFonts w:ascii="Bookman Old Style" w:hAnsi="Bookman Old Style"/>
          <w:sz w:val="24"/>
          <w:szCs w:val="24"/>
        </w:rPr>
        <w:t>P[</w:t>
      </w:r>
      <w:proofErr w:type="gramEnd"/>
      <w:r w:rsidRPr="007B7680">
        <w:rPr>
          <w:rFonts w:ascii="Bookman Old Style" w:hAnsi="Bookman Old Style"/>
          <w:sz w:val="24"/>
          <w:szCs w:val="24"/>
        </w:rPr>
        <w:t>0] != 1</w:t>
      </w:r>
    </w:p>
    <w:p w14:paraId="13B40B26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proofErr w:type="gramStart"/>
      <w:r w:rsidRPr="007B7680">
        <w:rPr>
          <w:rFonts w:ascii="Bookman Old Style" w:hAnsi="Bookman Old Style"/>
          <w:sz w:val="24"/>
          <w:szCs w:val="24"/>
        </w:rPr>
        <w:t>P[</w:t>
      </w:r>
      <w:proofErr w:type="gramEnd"/>
      <w:r w:rsidRPr="007B7680">
        <w:rPr>
          <w:rFonts w:ascii="Bookman Old Style" w:hAnsi="Bookman Old Style"/>
          <w:sz w:val="24"/>
          <w:szCs w:val="24"/>
        </w:rPr>
        <w:t>0] =P[0] – 1</w:t>
      </w:r>
    </w:p>
    <w:p w14:paraId="7D1C791B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proofErr w:type="gramStart"/>
      <w:r w:rsidRPr="007B7680">
        <w:rPr>
          <w:rFonts w:ascii="Bookman Old Style" w:hAnsi="Bookman Old Style"/>
          <w:sz w:val="24"/>
          <w:szCs w:val="24"/>
        </w:rPr>
        <w:t>i</w:t>
      </w:r>
      <w:proofErr w:type="gramEnd"/>
      <w:r w:rsidRPr="007B7680">
        <w:rPr>
          <w:rFonts w:ascii="Bookman Old Style" w:hAnsi="Bookman Old Style"/>
          <w:sz w:val="24"/>
          <w:szCs w:val="24"/>
        </w:rPr>
        <w:t xml:space="preserve"> = P[0]</w:t>
      </w:r>
    </w:p>
    <w:p w14:paraId="485F0BE0" w14:textId="77777777" w:rsidR="007B7680" w:rsidRPr="007B7680" w:rsidRDefault="007B7680" w:rsidP="007B7680">
      <w:pPr>
        <w:pStyle w:val="Sansinterligne"/>
        <w:ind w:left="708" w:firstLine="708"/>
        <w:rPr>
          <w:rFonts w:ascii="Bookman Old Style" w:hAnsi="Bookman Old Style"/>
          <w:sz w:val="24"/>
          <w:szCs w:val="24"/>
        </w:rPr>
      </w:pPr>
      <w:r w:rsidRPr="007B7680">
        <w:rPr>
          <w:rFonts w:ascii="Bookman Old Style" w:hAnsi="Bookman Old Style"/>
          <w:sz w:val="24"/>
          <w:szCs w:val="24"/>
        </w:rPr>
        <w:t>Retourner P[i]</w:t>
      </w:r>
    </w:p>
    <w:p w14:paraId="01576F03" w14:textId="5C386E09" w:rsidR="007B7680" w:rsidRPr="007B7680" w:rsidRDefault="007B7680" w:rsidP="007B7680">
      <w:pPr>
        <w:pStyle w:val="Sansinterligne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Pr="007B7680">
        <w:rPr>
          <w:rFonts w:ascii="Bookman Old Style" w:hAnsi="Bookman Old Style"/>
          <w:sz w:val="24"/>
          <w:szCs w:val="24"/>
        </w:rPr>
        <w:t>Sinon :</w:t>
      </w:r>
    </w:p>
    <w:p w14:paraId="76C1D926" w14:textId="0C47B3FC" w:rsidR="00A35171" w:rsidRDefault="007B7680" w:rsidP="007B7680">
      <w:pPr>
        <w:pStyle w:val="Sansinterligne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7B7680">
        <w:rPr>
          <w:rFonts w:ascii="Bookman Old Style" w:hAnsi="Bookman Old Style"/>
          <w:sz w:val="24"/>
          <w:szCs w:val="24"/>
        </w:rPr>
        <w:t>Ecrire (‘’La pile est déjà vide !’’)</w:t>
      </w:r>
    </w:p>
    <w:p w14:paraId="35D08F1B" w14:textId="77777777" w:rsidR="007B7680" w:rsidRPr="007B7680" w:rsidRDefault="007B7680" w:rsidP="007B7680">
      <w:pPr>
        <w:pStyle w:val="Sansinterligne"/>
        <w:rPr>
          <w:rFonts w:ascii="Bookman Old Style" w:hAnsi="Bookman Old Style"/>
          <w:sz w:val="24"/>
          <w:szCs w:val="24"/>
          <w:lang w:eastAsia="fr-FR"/>
        </w:rPr>
      </w:pPr>
    </w:p>
    <w:p w14:paraId="05B4715B" w14:textId="77777777" w:rsidR="00A35171" w:rsidRDefault="00A35171" w:rsidP="00A35171">
      <w:pPr>
        <w:pStyle w:val="Sansinterligne"/>
        <w:numPr>
          <w:ilvl w:val="2"/>
          <w:numId w:val="5"/>
        </w:numPr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Implémentation en python.</w:t>
      </w:r>
    </w:p>
    <w:p w14:paraId="766D6EEC" w14:textId="77777777" w:rsidR="00A35171" w:rsidRDefault="00A35171" w:rsidP="00A35171">
      <w:pPr>
        <w:pStyle w:val="Paragraphedeliste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5F453CC8" w14:textId="77777777" w:rsidR="00A35171" w:rsidRDefault="00A35171" w:rsidP="00A3517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DB755B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Ecrire en python les deux fonctions ci-dessus.</w:t>
      </w:r>
    </w:p>
    <w:p w14:paraId="7E39B7F8" w14:textId="77777777" w:rsidR="00A35171" w:rsidRDefault="00A35171" w:rsidP="00A3517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075393D7" w14:textId="77777777" w:rsidR="00A35171" w:rsidRDefault="00A35171" w:rsidP="00A35171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5E81288C" w14:textId="7B686842" w:rsidR="001571DD" w:rsidRPr="008E12B8" w:rsidRDefault="00A35171" w:rsidP="008E12B8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Puis ajouter le programme principal ci-dessous et analyser son exécution.</w:t>
      </w:r>
    </w:p>
    <w:p w14:paraId="0F96D722" w14:textId="28C7FF8E" w:rsidR="00F24D2B" w:rsidRPr="0017179C" w:rsidRDefault="00F24D2B" w:rsidP="00F24D2B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BA3BA03" w14:textId="7323CD3E" w:rsidR="00F24D2B" w:rsidRDefault="00F24D2B" w:rsidP="00F24D2B">
      <w:pPr>
        <w:pStyle w:val="Sansinterligne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3F85C0A7" w14:textId="5BC275AE" w:rsidR="00F24D2B" w:rsidRDefault="00116B82" w:rsidP="00F24D2B">
      <w:pPr>
        <w:pStyle w:val="Sansinterligne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4E2969B4" wp14:editId="25C901E6">
            <wp:extent cx="5905500" cy="23145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2FF8" w14:textId="693B95A0" w:rsidR="00F24D2B" w:rsidRDefault="00F24D2B" w:rsidP="00F24D2B">
      <w:pPr>
        <w:pStyle w:val="Sansinterligne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2DE8017A" w14:textId="07E240B6" w:rsidR="009A633F" w:rsidRDefault="00C76333" w:rsidP="00F24D2B">
      <w:pPr>
        <w:pStyle w:val="Sansinterligne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Le programme fonctionne.</w:t>
      </w:r>
      <w:bookmarkStart w:id="0" w:name="_GoBack"/>
      <w:bookmarkEnd w:id="0"/>
    </w:p>
    <w:sectPr w:rsidR="009A633F" w:rsidSect="00011BB2"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C3FCB" w14:textId="77777777" w:rsidR="0013332C" w:rsidRDefault="0013332C" w:rsidP="00E32BCC">
      <w:pPr>
        <w:spacing w:after="0" w:line="240" w:lineRule="auto"/>
      </w:pPr>
      <w:r>
        <w:separator/>
      </w:r>
    </w:p>
  </w:endnote>
  <w:endnote w:type="continuationSeparator" w:id="0">
    <w:p w14:paraId="4B7EF67E" w14:textId="77777777" w:rsidR="0013332C" w:rsidRDefault="0013332C" w:rsidP="00E3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0A082" w14:textId="21F141F7" w:rsidR="00E32BCC" w:rsidRPr="00E32BCC" w:rsidRDefault="00E32BCC">
    <w:pPr>
      <w:pStyle w:val="Pieddepage"/>
      <w:rPr>
        <w:sz w:val="16"/>
        <w:szCs w:val="16"/>
      </w:rPr>
    </w:pPr>
    <w:r w:rsidRPr="00E32BCC">
      <w:rPr>
        <w:sz w:val="16"/>
        <w:szCs w:val="16"/>
      </w:rPr>
      <w:t xml:space="preserve">D’après : </w:t>
    </w:r>
    <w:hyperlink r:id="rId1" w:history="1">
      <w:r w:rsidR="00A37FF4" w:rsidRPr="00BD0F99">
        <w:rPr>
          <w:rStyle w:val="Lienhypertexte"/>
          <w:sz w:val="16"/>
          <w:szCs w:val="16"/>
        </w:rPr>
        <w:t>https://www.fil.univ-lille1.fr</w:t>
      </w:r>
    </w:hyperlink>
    <w:r w:rsidR="00A37FF4">
      <w:rPr>
        <w:sz w:val="16"/>
        <w:szCs w:val="16"/>
      </w:rPr>
      <w:t xml:space="preserve"> </w:t>
    </w:r>
    <w:r w:rsidR="00077AD5">
      <w:rPr>
        <w:sz w:val="16"/>
        <w:szCs w:val="16"/>
      </w:rPr>
      <w:t xml:space="preserve"> et </w:t>
    </w:r>
    <w:hyperlink r:id="rId2" w:anchor="/1-format_disponible-broche" w:history="1">
      <w:r w:rsidR="00077AD5" w:rsidRPr="00077AD5">
        <w:rPr>
          <w:rStyle w:val="Lienhypertexte"/>
          <w:sz w:val="16"/>
          <w:szCs w:val="16"/>
        </w:rPr>
        <w:t>Spécialité NSI Ellipses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46070" w14:textId="77777777" w:rsidR="0013332C" w:rsidRDefault="0013332C" w:rsidP="00E32BCC">
      <w:pPr>
        <w:spacing w:after="0" w:line="240" w:lineRule="auto"/>
      </w:pPr>
      <w:r>
        <w:separator/>
      </w:r>
    </w:p>
  </w:footnote>
  <w:footnote w:type="continuationSeparator" w:id="0">
    <w:p w14:paraId="6289F3E3" w14:textId="77777777" w:rsidR="0013332C" w:rsidRDefault="0013332C" w:rsidP="00E32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D3"/>
    <w:multiLevelType w:val="multilevel"/>
    <w:tmpl w:val="230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79B8"/>
    <w:multiLevelType w:val="multilevel"/>
    <w:tmpl w:val="C9A6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E6663"/>
    <w:multiLevelType w:val="multilevel"/>
    <w:tmpl w:val="60F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970FC"/>
    <w:multiLevelType w:val="multilevel"/>
    <w:tmpl w:val="BCC8C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389618B3"/>
    <w:multiLevelType w:val="hybridMultilevel"/>
    <w:tmpl w:val="1B747CB8"/>
    <w:lvl w:ilvl="0" w:tplc="F26A6138">
      <w:numFmt w:val="bullet"/>
      <w:lvlText w:val="-"/>
      <w:lvlJc w:val="left"/>
      <w:pPr>
        <w:ind w:left="1069" w:hanging="360"/>
      </w:pPr>
      <w:rPr>
        <w:rFonts w:ascii="Bookman Old Style" w:eastAsia="Batang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1034701"/>
    <w:multiLevelType w:val="multilevel"/>
    <w:tmpl w:val="43A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C5E7B"/>
    <w:multiLevelType w:val="multilevel"/>
    <w:tmpl w:val="A9CA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03536"/>
    <w:multiLevelType w:val="multilevel"/>
    <w:tmpl w:val="45C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D36F1"/>
    <w:multiLevelType w:val="multilevel"/>
    <w:tmpl w:val="FAB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26AD8"/>
    <w:multiLevelType w:val="multilevel"/>
    <w:tmpl w:val="7EF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34"/>
    <w:rsid w:val="000024FC"/>
    <w:rsid w:val="00006441"/>
    <w:rsid w:val="00011BB2"/>
    <w:rsid w:val="00013041"/>
    <w:rsid w:val="00023BD7"/>
    <w:rsid w:val="00023CF1"/>
    <w:rsid w:val="00033996"/>
    <w:rsid w:val="000454F3"/>
    <w:rsid w:val="00077AD5"/>
    <w:rsid w:val="000A3CF6"/>
    <w:rsid w:val="000A734F"/>
    <w:rsid w:val="000C5C14"/>
    <w:rsid w:val="000E6F1B"/>
    <w:rsid w:val="00100ACC"/>
    <w:rsid w:val="00116B82"/>
    <w:rsid w:val="0013332C"/>
    <w:rsid w:val="001518C5"/>
    <w:rsid w:val="001571DD"/>
    <w:rsid w:val="0017179C"/>
    <w:rsid w:val="00177063"/>
    <w:rsid w:val="00180FC1"/>
    <w:rsid w:val="001924C7"/>
    <w:rsid w:val="00194E98"/>
    <w:rsid w:val="001C04C0"/>
    <w:rsid w:val="00232BFB"/>
    <w:rsid w:val="00245A6F"/>
    <w:rsid w:val="00250823"/>
    <w:rsid w:val="0025136A"/>
    <w:rsid w:val="002557B7"/>
    <w:rsid w:val="002804F8"/>
    <w:rsid w:val="00280977"/>
    <w:rsid w:val="00281D37"/>
    <w:rsid w:val="00287891"/>
    <w:rsid w:val="002925E3"/>
    <w:rsid w:val="002A5DC6"/>
    <w:rsid w:val="002D4F1F"/>
    <w:rsid w:val="003012CF"/>
    <w:rsid w:val="00315E9C"/>
    <w:rsid w:val="003211E7"/>
    <w:rsid w:val="0033724D"/>
    <w:rsid w:val="0034076C"/>
    <w:rsid w:val="0038151A"/>
    <w:rsid w:val="00387B51"/>
    <w:rsid w:val="003A4091"/>
    <w:rsid w:val="003A487C"/>
    <w:rsid w:val="003A7ED7"/>
    <w:rsid w:val="003E4965"/>
    <w:rsid w:val="003F358E"/>
    <w:rsid w:val="0043475C"/>
    <w:rsid w:val="00441BBA"/>
    <w:rsid w:val="00487B14"/>
    <w:rsid w:val="004D1D46"/>
    <w:rsid w:val="004F4669"/>
    <w:rsid w:val="005076D7"/>
    <w:rsid w:val="00522FE9"/>
    <w:rsid w:val="00551A55"/>
    <w:rsid w:val="00563E53"/>
    <w:rsid w:val="0057013E"/>
    <w:rsid w:val="00586ECD"/>
    <w:rsid w:val="00596259"/>
    <w:rsid w:val="005B288E"/>
    <w:rsid w:val="005D3E90"/>
    <w:rsid w:val="00616AD2"/>
    <w:rsid w:val="0063372B"/>
    <w:rsid w:val="006529B6"/>
    <w:rsid w:val="00700559"/>
    <w:rsid w:val="00713C0C"/>
    <w:rsid w:val="007235A3"/>
    <w:rsid w:val="007274D2"/>
    <w:rsid w:val="00732B58"/>
    <w:rsid w:val="00732C90"/>
    <w:rsid w:val="00745EDF"/>
    <w:rsid w:val="0076206E"/>
    <w:rsid w:val="0077082C"/>
    <w:rsid w:val="00781955"/>
    <w:rsid w:val="00795411"/>
    <w:rsid w:val="007B3E5C"/>
    <w:rsid w:val="007B7680"/>
    <w:rsid w:val="007C350E"/>
    <w:rsid w:val="007C6B6C"/>
    <w:rsid w:val="007D341E"/>
    <w:rsid w:val="00802034"/>
    <w:rsid w:val="008400D2"/>
    <w:rsid w:val="00840DDE"/>
    <w:rsid w:val="00855BF7"/>
    <w:rsid w:val="008608AB"/>
    <w:rsid w:val="008C4EFC"/>
    <w:rsid w:val="008E12B8"/>
    <w:rsid w:val="00907E70"/>
    <w:rsid w:val="00927628"/>
    <w:rsid w:val="00927C86"/>
    <w:rsid w:val="00930202"/>
    <w:rsid w:val="00931641"/>
    <w:rsid w:val="00943316"/>
    <w:rsid w:val="00952E46"/>
    <w:rsid w:val="00977B4F"/>
    <w:rsid w:val="009A1EA5"/>
    <w:rsid w:val="009A633F"/>
    <w:rsid w:val="009B3C81"/>
    <w:rsid w:val="009C4FDC"/>
    <w:rsid w:val="009E1EA1"/>
    <w:rsid w:val="009F64F6"/>
    <w:rsid w:val="00A02094"/>
    <w:rsid w:val="00A05CC7"/>
    <w:rsid w:val="00A35171"/>
    <w:rsid w:val="00A37FF4"/>
    <w:rsid w:val="00A86365"/>
    <w:rsid w:val="00AC72B1"/>
    <w:rsid w:val="00AD66FA"/>
    <w:rsid w:val="00AF018D"/>
    <w:rsid w:val="00AF68F9"/>
    <w:rsid w:val="00B045A1"/>
    <w:rsid w:val="00B13217"/>
    <w:rsid w:val="00B20C6C"/>
    <w:rsid w:val="00B34E3F"/>
    <w:rsid w:val="00B441D4"/>
    <w:rsid w:val="00B45E3D"/>
    <w:rsid w:val="00B47D29"/>
    <w:rsid w:val="00B60B2A"/>
    <w:rsid w:val="00B67C82"/>
    <w:rsid w:val="00BA5E31"/>
    <w:rsid w:val="00BE09B3"/>
    <w:rsid w:val="00BE0EF7"/>
    <w:rsid w:val="00C107D4"/>
    <w:rsid w:val="00C10E86"/>
    <w:rsid w:val="00C24518"/>
    <w:rsid w:val="00C75411"/>
    <w:rsid w:val="00C76333"/>
    <w:rsid w:val="00C9765D"/>
    <w:rsid w:val="00CD085D"/>
    <w:rsid w:val="00CD0D11"/>
    <w:rsid w:val="00CD38B1"/>
    <w:rsid w:val="00CE4654"/>
    <w:rsid w:val="00D622C5"/>
    <w:rsid w:val="00D87D44"/>
    <w:rsid w:val="00DB755B"/>
    <w:rsid w:val="00DC028A"/>
    <w:rsid w:val="00DD417D"/>
    <w:rsid w:val="00DE66E9"/>
    <w:rsid w:val="00DE6EC7"/>
    <w:rsid w:val="00E043A5"/>
    <w:rsid w:val="00E13926"/>
    <w:rsid w:val="00E257F3"/>
    <w:rsid w:val="00E32BCC"/>
    <w:rsid w:val="00E34E62"/>
    <w:rsid w:val="00E402EB"/>
    <w:rsid w:val="00E556E7"/>
    <w:rsid w:val="00E71A0D"/>
    <w:rsid w:val="00EC5672"/>
    <w:rsid w:val="00EC723D"/>
    <w:rsid w:val="00ED35AA"/>
    <w:rsid w:val="00F06D9E"/>
    <w:rsid w:val="00F24D2B"/>
    <w:rsid w:val="00F26C36"/>
    <w:rsid w:val="00F33333"/>
    <w:rsid w:val="00F35F71"/>
    <w:rsid w:val="00F54ED1"/>
    <w:rsid w:val="00F67463"/>
    <w:rsid w:val="00F75E37"/>
    <w:rsid w:val="00FC4E6D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51D441"/>
  <w15:chartTrackingRefBased/>
  <w15:docId w15:val="{5708D74C-FFA2-455F-B35C-40516B84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02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020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0203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020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navbar-brand">
    <w:name w:val="navbar-brand"/>
    <w:basedOn w:val="Policepardfaut"/>
    <w:rsid w:val="00802034"/>
  </w:style>
  <w:style w:type="paragraph" w:styleId="NormalWeb">
    <w:name w:val="Normal (Web)"/>
    <w:basedOn w:val="Normal"/>
    <w:uiPriority w:val="99"/>
    <w:semiHidden/>
    <w:unhideWhenUsed/>
    <w:rsid w:val="0080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203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020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802034"/>
  </w:style>
  <w:style w:type="character" w:customStyle="1" w:styleId="hljs-string">
    <w:name w:val="hljs-string"/>
    <w:basedOn w:val="Policepardfaut"/>
    <w:rsid w:val="00802034"/>
  </w:style>
  <w:style w:type="character" w:customStyle="1" w:styleId="hljs-function">
    <w:name w:val="hljs-function"/>
    <w:basedOn w:val="Policepardfaut"/>
    <w:rsid w:val="00802034"/>
  </w:style>
  <w:style w:type="character" w:customStyle="1" w:styleId="hljs-keyword">
    <w:name w:val="hljs-keyword"/>
    <w:basedOn w:val="Policepardfaut"/>
    <w:rsid w:val="00802034"/>
  </w:style>
  <w:style w:type="character" w:customStyle="1" w:styleId="hljs-title">
    <w:name w:val="hljs-title"/>
    <w:basedOn w:val="Policepardfaut"/>
    <w:rsid w:val="00802034"/>
  </w:style>
  <w:style w:type="character" w:customStyle="1" w:styleId="hljs-params">
    <w:name w:val="hljs-params"/>
    <w:basedOn w:val="Policepardfaut"/>
    <w:rsid w:val="00802034"/>
  </w:style>
  <w:style w:type="paragraph" w:styleId="Sansinterligne">
    <w:name w:val="No Spacing"/>
    <w:uiPriority w:val="1"/>
    <w:qFormat/>
    <w:rsid w:val="0080203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BCC"/>
  </w:style>
  <w:style w:type="paragraph" w:styleId="Pieddepage">
    <w:name w:val="footer"/>
    <w:basedOn w:val="Normal"/>
    <w:link w:val="Pieddepag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BCC"/>
  </w:style>
  <w:style w:type="character" w:styleId="Lienhypertexte">
    <w:name w:val="Hyperlink"/>
    <w:basedOn w:val="Policepardfaut"/>
    <w:uiPriority w:val="99"/>
    <w:unhideWhenUsed/>
    <w:rsid w:val="00E32BCC"/>
    <w:rPr>
      <w:color w:val="0000F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32BCC"/>
    <w:rPr>
      <w:color w:val="605E5C"/>
      <w:shd w:val="clear" w:color="auto" w:fill="E1DFDD"/>
    </w:rPr>
  </w:style>
  <w:style w:type="paragraph" w:customStyle="1" w:styleId="Default">
    <w:name w:val="Default"/>
    <w:rsid w:val="00BE09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77A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77AD5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2D4F1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E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011BB2"/>
    <w:rPr>
      <w:i/>
      <w:iCs/>
    </w:rPr>
  </w:style>
  <w:style w:type="character" w:customStyle="1" w:styleId="mi">
    <w:name w:val="mi"/>
    <w:basedOn w:val="Policepardfaut"/>
    <w:rsid w:val="00011BB2"/>
  </w:style>
  <w:style w:type="character" w:customStyle="1" w:styleId="mn">
    <w:name w:val="mn"/>
    <w:basedOn w:val="Policepardfaut"/>
    <w:rsid w:val="00011BB2"/>
  </w:style>
  <w:style w:type="character" w:customStyle="1" w:styleId="mo">
    <w:name w:val="mo"/>
    <w:basedOn w:val="Policepardfaut"/>
    <w:rsid w:val="00011BB2"/>
  </w:style>
  <w:style w:type="character" w:customStyle="1" w:styleId="mjxassistivemathml">
    <w:name w:val="mjx_assistive_mathml"/>
    <w:basedOn w:val="Policepardfaut"/>
    <w:rsid w:val="00011BB2"/>
  </w:style>
  <w:style w:type="paragraph" w:customStyle="1" w:styleId="topic-title">
    <w:name w:val="topic-title"/>
    <w:basedOn w:val="Normal"/>
    <w:rsid w:val="0001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3110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19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3868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0" w:color="CCCCCC"/>
            <w:right w:val="single" w:sz="6" w:space="5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ditions-ellipses.fr/accueil/10405-20778-specialite-nsi-numerique-et-sciences-informatiques-terminale-nouveaux-programmes-9782340038158.html" TargetMode="External"/><Relationship Id="rId1" Type="http://schemas.openxmlformats.org/officeDocument/2006/relationships/hyperlink" Target="https://www.fil.univ-lille1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2" ma:contentTypeDescription="Crée un document." ma:contentTypeScope="" ma:versionID="84b0a6e648264f0772f9a1c23cc26355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5f5bd71a58f3e36c95f2cb26c9b5f3cb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7B881-35CE-4EEE-970A-6165EF6345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73D591-41D2-4194-9FF1-E6235DB50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f41af-dc9d-4999-97e1-e1993e0ed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DE6516-2BD1-4714-A33A-0B117CD579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77C94D-532E-40E0-8B26-6D025E911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3D642740.dotm</Template>
  <TotalTime>188</TotalTime>
  <Pages>4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Noe LANDAIS</cp:lastModifiedBy>
  <cp:revision>91</cp:revision>
  <cp:lastPrinted>2021-09-30T16:00:00Z</cp:lastPrinted>
  <dcterms:created xsi:type="dcterms:W3CDTF">2020-09-24T07:22:00Z</dcterms:created>
  <dcterms:modified xsi:type="dcterms:W3CDTF">2022-10-04T06:51:00Z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