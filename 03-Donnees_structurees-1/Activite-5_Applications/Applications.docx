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CC233" w14:textId="01A6BC2C" w:rsidR="00977B4F" w:rsidRPr="00006441" w:rsidRDefault="00BE09B3" w:rsidP="00977B4F">
      <w:pPr>
        <w:pStyle w:val="Sansinterligne"/>
        <w:jc w:val="center"/>
        <w:rPr>
          <w:rFonts w:ascii="Bookman Old Style" w:eastAsia="Batang" w:hAnsi="Bookman Old Style"/>
          <w:b/>
          <w:bCs/>
          <w:color w:val="FF0000"/>
          <w:sz w:val="56"/>
          <w:szCs w:val="56"/>
          <w:lang w:eastAsia="fr-FR"/>
        </w:rPr>
      </w:pPr>
      <w:r w:rsidRPr="00006441">
        <w:rPr>
          <w:rFonts w:ascii="Bookman Old Style" w:eastAsia="Batang" w:hAnsi="Bookman Old Style"/>
          <w:b/>
          <w:bCs/>
          <w:color w:val="FF0000"/>
          <w:sz w:val="56"/>
          <w:szCs w:val="56"/>
          <w:lang w:eastAsia="fr-FR"/>
        </w:rPr>
        <w:t xml:space="preserve">STRUCTURES DE </w:t>
      </w:r>
      <w:r w:rsidR="00977B4F" w:rsidRPr="00006441">
        <w:rPr>
          <w:rFonts w:ascii="Bookman Old Style" w:eastAsia="Batang" w:hAnsi="Bookman Old Style"/>
          <w:b/>
          <w:bCs/>
          <w:color w:val="FF0000"/>
          <w:sz w:val="56"/>
          <w:szCs w:val="56"/>
          <w:lang w:eastAsia="fr-FR"/>
        </w:rPr>
        <w:t>DONNEES</w:t>
      </w:r>
    </w:p>
    <w:p w14:paraId="748D8C4B" w14:textId="754C0ECF" w:rsidR="000C5C14" w:rsidRDefault="000C5C14" w:rsidP="00977B4F">
      <w:pPr>
        <w:pStyle w:val="Sansinterligne"/>
        <w:jc w:val="center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4C6F4B0E" w14:textId="77777777" w:rsidR="00006441" w:rsidRDefault="00006441" w:rsidP="00977B4F">
      <w:pPr>
        <w:pStyle w:val="Sansinterligne"/>
        <w:jc w:val="center"/>
        <w:rPr>
          <w:rFonts w:ascii="Bookman Old Style" w:eastAsia="Batang" w:hAnsi="Bookman Old Style"/>
          <w:b/>
          <w:bCs/>
          <w:color w:val="0070C0"/>
          <w:sz w:val="36"/>
          <w:szCs w:val="36"/>
          <w:lang w:eastAsia="fr-FR"/>
        </w:rPr>
      </w:pPr>
    </w:p>
    <w:p w14:paraId="7B6D8E65" w14:textId="3C9BD05C" w:rsidR="00BE09B3" w:rsidRPr="00B045A1" w:rsidRDefault="000C5C14" w:rsidP="00B045A1">
      <w:pPr>
        <w:pStyle w:val="Sansinterligne"/>
        <w:rPr>
          <w:rFonts w:ascii="Bookman Old Style" w:eastAsia="Batang" w:hAnsi="Bookman Old Style"/>
          <w:b/>
          <w:bCs/>
          <w:color w:val="0070C0"/>
          <w:sz w:val="40"/>
          <w:szCs w:val="40"/>
          <w:lang w:eastAsia="fr-FR"/>
        </w:rPr>
      </w:pPr>
      <w:r w:rsidRPr="00006441">
        <w:rPr>
          <w:rFonts w:ascii="Bookman Old Style" w:eastAsia="Batang" w:hAnsi="Bookman Old Style"/>
          <w:b/>
          <w:bCs/>
          <w:color w:val="0070C0"/>
          <w:sz w:val="40"/>
          <w:szCs w:val="40"/>
          <w:lang w:eastAsia="fr-FR"/>
        </w:rPr>
        <w:t>LISTES, PILES et FILES</w:t>
      </w:r>
    </w:p>
    <w:p w14:paraId="72578EDC" w14:textId="073FA149" w:rsidR="00B45E3D" w:rsidRPr="00BE09B3" w:rsidRDefault="00B45E3D" w:rsidP="00977B4F">
      <w:pPr>
        <w:pStyle w:val="Sansinterligne"/>
        <w:jc w:val="both"/>
        <w:rPr>
          <w:rFonts w:ascii="Bookman Old Style" w:eastAsia="Batang" w:hAnsi="Bookman Old Style"/>
          <w:color w:val="000000"/>
          <w:sz w:val="24"/>
          <w:szCs w:val="24"/>
          <w:lang w:eastAsia="fr-FR"/>
        </w:rPr>
      </w:pPr>
    </w:p>
    <w:p w14:paraId="2410764D" w14:textId="3FF92207" w:rsidR="00802034" w:rsidRPr="00006441" w:rsidRDefault="00BE09B3" w:rsidP="00977B4F">
      <w:pPr>
        <w:pStyle w:val="Sansinterligne"/>
        <w:numPr>
          <w:ilvl w:val="0"/>
          <w:numId w:val="5"/>
        </w:numPr>
        <w:jc w:val="both"/>
        <w:rPr>
          <w:rFonts w:ascii="Bookman Old Style" w:eastAsia="Batang" w:hAnsi="Bookman Old Style"/>
          <w:b/>
          <w:bCs/>
          <w:sz w:val="32"/>
          <w:szCs w:val="32"/>
          <w:lang w:eastAsia="fr-FR"/>
        </w:rPr>
      </w:pPr>
      <w:r w:rsidRPr="00006441">
        <w:rPr>
          <w:rFonts w:ascii="Bookman Old Style" w:eastAsia="Batang" w:hAnsi="Bookman Old Style"/>
          <w:b/>
          <w:bCs/>
          <w:sz w:val="32"/>
          <w:szCs w:val="32"/>
          <w:lang w:eastAsia="fr-FR"/>
        </w:rPr>
        <w:t>Généralités</w:t>
      </w:r>
    </w:p>
    <w:p w14:paraId="32EE790D" w14:textId="7AB82B08" w:rsidR="000C5C14" w:rsidRPr="008400D2" w:rsidRDefault="000C5C14" w:rsidP="00093B32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1FFDE1F" w14:textId="6C96AFF8" w:rsidR="00BE09B3" w:rsidRPr="00006441" w:rsidRDefault="000C5C14" w:rsidP="00977B4F">
      <w:pPr>
        <w:pStyle w:val="Sansinterligne"/>
        <w:numPr>
          <w:ilvl w:val="0"/>
          <w:numId w:val="5"/>
        </w:numPr>
        <w:jc w:val="both"/>
        <w:rPr>
          <w:rFonts w:ascii="Bookman Old Style" w:eastAsia="Batang" w:hAnsi="Bookman Old Style"/>
          <w:b/>
          <w:bCs/>
          <w:sz w:val="32"/>
          <w:szCs w:val="32"/>
          <w:lang w:eastAsia="fr-FR"/>
        </w:rPr>
      </w:pPr>
      <w:r w:rsidRPr="00006441">
        <w:rPr>
          <w:rFonts w:ascii="Bookman Old Style" w:eastAsia="Batang" w:hAnsi="Bookman Old Style"/>
          <w:b/>
          <w:bCs/>
          <w:sz w:val="32"/>
          <w:szCs w:val="32"/>
          <w:lang w:eastAsia="fr-FR"/>
        </w:rPr>
        <w:t>Notion d’interface</w:t>
      </w:r>
    </w:p>
    <w:p w14:paraId="6BE9B07B" w14:textId="7F245464" w:rsidR="000C5C14" w:rsidRPr="000C5C14" w:rsidRDefault="000C5C14" w:rsidP="000C5C14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01D3C9D6" w14:textId="201FB039" w:rsidR="00F67463" w:rsidRPr="00093B32" w:rsidRDefault="00F35F71" w:rsidP="00093B32">
      <w:pPr>
        <w:pStyle w:val="Sansinterligne"/>
        <w:numPr>
          <w:ilvl w:val="0"/>
          <w:numId w:val="5"/>
        </w:numPr>
        <w:jc w:val="both"/>
        <w:rPr>
          <w:rFonts w:ascii="Bookman Old Style" w:eastAsia="Batang" w:hAnsi="Bookman Old Style"/>
          <w:b/>
          <w:bCs/>
          <w:sz w:val="32"/>
          <w:szCs w:val="32"/>
          <w:lang w:eastAsia="fr-FR"/>
        </w:rPr>
      </w:pPr>
      <w:r w:rsidRPr="00006441">
        <w:rPr>
          <w:rFonts w:ascii="Bookman Old Style" w:eastAsia="Batang" w:hAnsi="Bookman Old Style"/>
          <w:b/>
          <w:bCs/>
          <w:sz w:val="32"/>
          <w:szCs w:val="32"/>
          <w:lang w:eastAsia="fr-FR"/>
        </w:rPr>
        <w:t>Les listes</w:t>
      </w:r>
    </w:p>
    <w:p w14:paraId="2CC4E1FD" w14:textId="77777777" w:rsidR="00F35F71" w:rsidRPr="00F35F71" w:rsidRDefault="00F35F71" w:rsidP="00F35F71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0AA4D6E" w14:textId="479858A4" w:rsidR="00F35F71" w:rsidRPr="00F67463" w:rsidRDefault="00F35F71" w:rsidP="00977B4F">
      <w:pPr>
        <w:pStyle w:val="Sansinterligne"/>
        <w:numPr>
          <w:ilvl w:val="0"/>
          <w:numId w:val="5"/>
        </w:numPr>
        <w:jc w:val="both"/>
        <w:rPr>
          <w:rFonts w:ascii="Bookman Old Style" w:eastAsia="Batang" w:hAnsi="Bookman Old Style"/>
          <w:b/>
          <w:bCs/>
          <w:sz w:val="32"/>
          <w:szCs w:val="32"/>
          <w:lang w:eastAsia="fr-FR"/>
        </w:rPr>
      </w:pPr>
      <w:r w:rsidRPr="00F67463">
        <w:rPr>
          <w:rFonts w:ascii="Bookman Old Style" w:eastAsia="Batang" w:hAnsi="Bookman Old Style"/>
          <w:b/>
          <w:bCs/>
          <w:sz w:val="32"/>
          <w:szCs w:val="32"/>
          <w:lang w:eastAsia="fr-FR"/>
        </w:rPr>
        <w:t>Les piles</w:t>
      </w:r>
    </w:p>
    <w:p w14:paraId="2DE8017A" w14:textId="5AD0B689" w:rsidR="009A633F" w:rsidRDefault="009A633F" w:rsidP="00F24D2B">
      <w:pPr>
        <w:pStyle w:val="Sansinterligne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56F0B4FC" w14:textId="31155279" w:rsidR="00F35F71" w:rsidRPr="00C107D4" w:rsidRDefault="00F35F71" w:rsidP="00977B4F">
      <w:pPr>
        <w:pStyle w:val="Sansinterligne"/>
        <w:numPr>
          <w:ilvl w:val="0"/>
          <w:numId w:val="5"/>
        </w:numPr>
        <w:jc w:val="both"/>
        <w:rPr>
          <w:rFonts w:ascii="Bookman Old Style" w:eastAsia="Batang" w:hAnsi="Bookman Old Style"/>
          <w:b/>
          <w:bCs/>
          <w:sz w:val="32"/>
          <w:szCs w:val="32"/>
          <w:lang w:eastAsia="fr-FR"/>
        </w:rPr>
      </w:pPr>
      <w:r w:rsidRPr="00C107D4">
        <w:rPr>
          <w:rFonts w:ascii="Bookman Old Style" w:eastAsia="Batang" w:hAnsi="Bookman Old Style"/>
          <w:b/>
          <w:bCs/>
          <w:sz w:val="32"/>
          <w:szCs w:val="32"/>
          <w:lang w:eastAsia="fr-FR"/>
        </w:rPr>
        <w:t>Les files</w:t>
      </w:r>
    </w:p>
    <w:p w14:paraId="1A09C81F" w14:textId="742EB458" w:rsidR="00C107D4" w:rsidRDefault="00C107D4" w:rsidP="00C107D4">
      <w:pPr>
        <w:pStyle w:val="Sansinterligne"/>
        <w:ind w:left="720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1A77691C" w14:textId="0131492B" w:rsidR="003616D0" w:rsidRPr="00093B32" w:rsidRDefault="003616D0" w:rsidP="00093B32">
      <w:pPr>
        <w:pStyle w:val="Sansinterligne"/>
        <w:numPr>
          <w:ilvl w:val="0"/>
          <w:numId w:val="5"/>
        </w:numPr>
        <w:jc w:val="both"/>
        <w:rPr>
          <w:rFonts w:ascii="Bookman Old Style" w:eastAsia="Batang" w:hAnsi="Bookman Old Style"/>
          <w:b/>
          <w:bCs/>
          <w:sz w:val="32"/>
          <w:szCs w:val="32"/>
          <w:lang w:eastAsia="fr-FR"/>
        </w:rPr>
      </w:pPr>
      <w:r w:rsidRPr="00C965A4">
        <w:rPr>
          <w:rFonts w:ascii="Bookman Old Style" w:eastAsia="Batang" w:hAnsi="Bookman Old Style"/>
          <w:b/>
          <w:bCs/>
          <w:sz w:val="32"/>
          <w:szCs w:val="32"/>
          <w:lang w:eastAsia="fr-FR"/>
        </w:rPr>
        <w:t>Les dictionnaires</w:t>
      </w:r>
    </w:p>
    <w:p w14:paraId="72082685" w14:textId="77777777" w:rsidR="003616D0" w:rsidRPr="005F35DA" w:rsidRDefault="003616D0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DBAA3DE" w14:textId="77777777" w:rsidR="003616D0" w:rsidRDefault="003616D0" w:rsidP="003616D0">
      <w:pPr>
        <w:pStyle w:val="Sansinterligne"/>
        <w:numPr>
          <w:ilvl w:val="0"/>
          <w:numId w:val="5"/>
        </w:numPr>
        <w:jc w:val="both"/>
        <w:rPr>
          <w:rFonts w:ascii="Bookman Old Style" w:eastAsia="Batang" w:hAnsi="Bookman Old Style"/>
          <w:b/>
          <w:bCs/>
          <w:sz w:val="32"/>
          <w:szCs w:val="32"/>
          <w:lang w:eastAsia="fr-FR"/>
        </w:rPr>
      </w:pPr>
      <w:r>
        <w:rPr>
          <w:rFonts w:ascii="Bookman Old Style" w:eastAsia="Batang" w:hAnsi="Bookman Old Style"/>
          <w:b/>
          <w:bCs/>
          <w:sz w:val="32"/>
          <w:szCs w:val="32"/>
          <w:lang w:eastAsia="fr-FR"/>
        </w:rPr>
        <w:t>Exercices d’application</w:t>
      </w:r>
    </w:p>
    <w:p w14:paraId="3C2D56B0" w14:textId="77777777" w:rsidR="003616D0" w:rsidRDefault="003616D0" w:rsidP="003616D0">
      <w:pPr>
        <w:pStyle w:val="Sansinterligne"/>
        <w:ind w:left="720"/>
        <w:jc w:val="both"/>
        <w:rPr>
          <w:rFonts w:ascii="Bookman Old Style" w:eastAsia="Batang" w:hAnsi="Bookman Old Style"/>
          <w:b/>
          <w:bCs/>
          <w:sz w:val="32"/>
          <w:szCs w:val="32"/>
          <w:lang w:eastAsia="fr-FR"/>
        </w:rPr>
      </w:pPr>
    </w:p>
    <w:p w14:paraId="32636C04" w14:textId="77777777" w:rsidR="003616D0" w:rsidRPr="00DF3BC8" w:rsidRDefault="003616D0" w:rsidP="003616D0">
      <w:pPr>
        <w:pStyle w:val="Sansinterligne"/>
        <w:numPr>
          <w:ilvl w:val="1"/>
          <w:numId w:val="5"/>
        </w:numPr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  <w:r w:rsidRPr="00DF3BC8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Choix d’une structure de données</w:t>
      </w:r>
    </w:p>
    <w:p w14:paraId="2B339345" w14:textId="77777777" w:rsidR="003616D0" w:rsidRDefault="003616D0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74A59248" w14:textId="77777777" w:rsidR="003616D0" w:rsidRDefault="003616D0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Choisir la structure la plus adapté pour :</w:t>
      </w:r>
    </w:p>
    <w:p w14:paraId="0EE9DAA8" w14:textId="77777777" w:rsidR="003616D0" w:rsidRDefault="003616D0" w:rsidP="003616D0">
      <w:pPr>
        <w:pStyle w:val="Sansinterligne"/>
        <w:numPr>
          <w:ilvl w:val="0"/>
          <w:numId w:val="6"/>
        </w:numPr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Créer un répertoire téléphonique</w:t>
      </w:r>
    </w:p>
    <w:p w14:paraId="3C76144E" w14:textId="7C3B3E59" w:rsidR="003616D0" w:rsidRDefault="003616D0" w:rsidP="003616D0">
      <w:pPr>
        <w:pStyle w:val="Sansinterligne"/>
        <w:numPr>
          <w:ilvl w:val="0"/>
          <w:numId w:val="6"/>
        </w:numPr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 xml:space="preserve">Stocker l’historique des actions effectuées dans un logiciel et disposer. </w:t>
      </w: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d’un</w:t>
      </w:r>
      <w:r w:rsidR="00A31E49">
        <w:rPr>
          <w:rFonts w:ascii="Bookman Old Style" w:eastAsia="Batang" w:hAnsi="Bookman Old Style"/>
          <w:sz w:val="24"/>
          <w:szCs w:val="24"/>
          <w:lang w:eastAsia="fr-FR"/>
        </w:rPr>
        <w:t>e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 xml:space="preserve"> commande « Annuler » (undo).</w:t>
      </w:r>
    </w:p>
    <w:p w14:paraId="18F5D3CC" w14:textId="77777777" w:rsidR="003616D0" w:rsidRDefault="003616D0" w:rsidP="003616D0">
      <w:pPr>
        <w:pStyle w:val="Sansinterligne"/>
        <w:numPr>
          <w:ilvl w:val="0"/>
          <w:numId w:val="6"/>
        </w:numPr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Envoyer des fichiers au serveur d’impression.</w:t>
      </w:r>
    </w:p>
    <w:p w14:paraId="29CAFC52" w14:textId="77777777" w:rsidR="003616D0" w:rsidRDefault="003616D0" w:rsidP="003616D0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B3EAD01" w14:textId="77777777" w:rsidR="003616D0" w:rsidRPr="00DF3BC8" w:rsidRDefault="003616D0" w:rsidP="003616D0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E7FE9AF" w14:textId="77777777" w:rsidR="003616D0" w:rsidRPr="00DF3BC8" w:rsidRDefault="003616D0" w:rsidP="003616D0">
      <w:pPr>
        <w:pStyle w:val="Sansinterligne"/>
        <w:numPr>
          <w:ilvl w:val="1"/>
          <w:numId w:val="5"/>
        </w:numPr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  <w:r w:rsidRPr="00DF3BC8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Résultat d’une suite d’instructions dans une liste</w:t>
      </w:r>
    </w:p>
    <w:p w14:paraId="6C34D52F" w14:textId="77777777" w:rsidR="003616D0" w:rsidRDefault="003616D0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41E35A85" w14:textId="77777777" w:rsidR="003616D0" w:rsidRDefault="003616D0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On donne la séquence d’instructions suivante :</w:t>
      </w:r>
    </w:p>
    <w:p w14:paraId="4A147044" w14:textId="77777777" w:rsidR="003616D0" w:rsidRDefault="003616D0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0D23B347" w14:textId="77777777" w:rsidR="003616D0" w:rsidRDefault="003616D0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L1=CREER_LISTE_</w:t>
      </w: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VIDE(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>)</w:t>
      </w:r>
    </w:p>
    <w:p w14:paraId="2DA164B7" w14:textId="77777777" w:rsidR="003616D0" w:rsidRDefault="003616D0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L2=CREER_LISTE_</w:t>
      </w: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VIDE(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>)</w:t>
      </w:r>
    </w:p>
    <w:p w14:paraId="23A1839E" w14:textId="699C0542" w:rsidR="003616D0" w:rsidRDefault="00586FEA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INSER</w:t>
      </w:r>
      <w:r w:rsidR="003616D0">
        <w:rPr>
          <w:rFonts w:ascii="Bookman Old Style" w:eastAsia="Batang" w:hAnsi="Bookman Old Style"/>
          <w:sz w:val="24"/>
          <w:szCs w:val="24"/>
          <w:lang w:eastAsia="fr-FR"/>
        </w:rPr>
        <w:t>ER(</w:t>
      </w:r>
      <w:proofErr w:type="gramEnd"/>
      <w:r w:rsidR="003616D0">
        <w:rPr>
          <w:rFonts w:ascii="Bookman Old Style" w:eastAsia="Batang" w:hAnsi="Bookman Old Style"/>
          <w:sz w:val="24"/>
          <w:szCs w:val="24"/>
          <w:lang w:eastAsia="fr-FR"/>
        </w:rPr>
        <w:t>L1, 1, 1)</w:t>
      </w:r>
    </w:p>
    <w:p w14:paraId="064314A7" w14:textId="2BD29563" w:rsidR="003616D0" w:rsidRDefault="00586FEA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INSER</w:t>
      </w:r>
      <w:r w:rsidR="003616D0">
        <w:rPr>
          <w:rFonts w:ascii="Bookman Old Style" w:eastAsia="Batang" w:hAnsi="Bookman Old Style"/>
          <w:sz w:val="24"/>
          <w:szCs w:val="24"/>
          <w:lang w:eastAsia="fr-FR"/>
        </w:rPr>
        <w:t>ER(</w:t>
      </w:r>
      <w:proofErr w:type="gramEnd"/>
      <w:r w:rsidR="003616D0">
        <w:rPr>
          <w:rFonts w:ascii="Bookman Old Style" w:eastAsia="Batang" w:hAnsi="Bookman Old Style"/>
          <w:sz w:val="24"/>
          <w:szCs w:val="24"/>
          <w:lang w:eastAsia="fr-FR"/>
        </w:rPr>
        <w:t>L1, 2, 2)</w:t>
      </w:r>
    </w:p>
    <w:p w14:paraId="567BEC62" w14:textId="1B080676" w:rsidR="003616D0" w:rsidRDefault="00586FEA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INSER</w:t>
      </w:r>
      <w:r w:rsidR="003616D0">
        <w:rPr>
          <w:rFonts w:ascii="Bookman Old Style" w:eastAsia="Batang" w:hAnsi="Bookman Old Style"/>
          <w:sz w:val="24"/>
          <w:szCs w:val="24"/>
          <w:lang w:eastAsia="fr-FR"/>
        </w:rPr>
        <w:t>ER(</w:t>
      </w:r>
      <w:proofErr w:type="gramEnd"/>
      <w:r w:rsidR="003616D0">
        <w:rPr>
          <w:rFonts w:ascii="Bookman Old Style" w:eastAsia="Batang" w:hAnsi="Bookman Old Style"/>
          <w:sz w:val="24"/>
          <w:szCs w:val="24"/>
          <w:lang w:eastAsia="fr-FR"/>
        </w:rPr>
        <w:t>L1, 3, 3)</w:t>
      </w:r>
    </w:p>
    <w:p w14:paraId="6B2861C3" w14:textId="1702D64D" w:rsidR="003616D0" w:rsidRDefault="00586FEA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INSER</w:t>
      </w:r>
      <w:r w:rsidR="003616D0">
        <w:rPr>
          <w:rFonts w:ascii="Bookman Old Style" w:eastAsia="Batang" w:hAnsi="Bookman Old Style"/>
          <w:sz w:val="24"/>
          <w:szCs w:val="24"/>
          <w:lang w:eastAsia="fr-FR"/>
        </w:rPr>
        <w:t>ER(</w:t>
      </w:r>
      <w:proofErr w:type="gramEnd"/>
      <w:r w:rsidR="003616D0">
        <w:rPr>
          <w:rFonts w:ascii="Bookman Old Style" w:eastAsia="Batang" w:hAnsi="Bookman Old Style"/>
          <w:sz w:val="24"/>
          <w:szCs w:val="24"/>
          <w:lang w:eastAsia="fr-FR"/>
        </w:rPr>
        <w:t>L1, 4, 4)</w:t>
      </w:r>
    </w:p>
    <w:p w14:paraId="073B60D7" w14:textId="5E5D8605" w:rsidR="003616D0" w:rsidRDefault="00586FEA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INSER</w:t>
      </w:r>
      <w:r w:rsidR="003616D0">
        <w:rPr>
          <w:rFonts w:ascii="Bookman Old Style" w:eastAsia="Batang" w:hAnsi="Bookman Old Style"/>
          <w:sz w:val="24"/>
          <w:szCs w:val="24"/>
          <w:lang w:eastAsia="fr-FR"/>
        </w:rPr>
        <w:t>ER(</w:t>
      </w:r>
      <w:proofErr w:type="gramEnd"/>
      <w:r w:rsidR="003616D0">
        <w:rPr>
          <w:rFonts w:ascii="Bookman Old Style" w:eastAsia="Batang" w:hAnsi="Bookman Old Style"/>
          <w:sz w:val="24"/>
          <w:szCs w:val="24"/>
          <w:lang w:eastAsia="fr-FR"/>
        </w:rPr>
        <w:t>L2, LIRE(L1, 1), 1)</w:t>
      </w:r>
    </w:p>
    <w:p w14:paraId="0BFEDA45" w14:textId="10CCCDD8" w:rsidR="003616D0" w:rsidRDefault="00586FEA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INSER</w:t>
      </w:r>
      <w:r w:rsidR="003616D0">
        <w:rPr>
          <w:rFonts w:ascii="Bookman Old Style" w:eastAsia="Batang" w:hAnsi="Bookman Old Style"/>
          <w:sz w:val="24"/>
          <w:szCs w:val="24"/>
          <w:lang w:eastAsia="fr-FR"/>
        </w:rPr>
        <w:t>ER(</w:t>
      </w:r>
      <w:proofErr w:type="gramEnd"/>
      <w:r w:rsidR="003616D0">
        <w:rPr>
          <w:rFonts w:ascii="Bookman Old Style" w:eastAsia="Batang" w:hAnsi="Bookman Old Style"/>
          <w:sz w:val="24"/>
          <w:szCs w:val="24"/>
          <w:lang w:eastAsia="fr-FR"/>
        </w:rPr>
        <w:t>L2, LIRE(L1, 2), 1)</w:t>
      </w:r>
    </w:p>
    <w:p w14:paraId="4B084B74" w14:textId="04AEDB66" w:rsidR="003616D0" w:rsidRDefault="00586FEA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INSER</w:t>
      </w:r>
      <w:r w:rsidR="003616D0">
        <w:rPr>
          <w:rFonts w:ascii="Bookman Old Style" w:eastAsia="Batang" w:hAnsi="Bookman Old Style"/>
          <w:sz w:val="24"/>
          <w:szCs w:val="24"/>
          <w:lang w:eastAsia="fr-FR"/>
        </w:rPr>
        <w:t>ER(</w:t>
      </w:r>
      <w:proofErr w:type="gramEnd"/>
      <w:r w:rsidR="003616D0">
        <w:rPr>
          <w:rFonts w:ascii="Bookman Old Style" w:eastAsia="Batang" w:hAnsi="Bookman Old Style"/>
          <w:sz w:val="24"/>
          <w:szCs w:val="24"/>
          <w:lang w:eastAsia="fr-FR"/>
        </w:rPr>
        <w:t>L2, LIRE(L1, 3), 1)</w:t>
      </w:r>
    </w:p>
    <w:p w14:paraId="1843786F" w14:textId="43344E88" w:rsidR="003616D0" w:rsidRDefault="00586FEA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INSER</w:t>
      </w:r>
      <w:bookmarkStart w:id="0" w:name="_GoBack"/>
      <w:bookmarkEnd w:id="0"/>
      <w:r w:rsidR="003616D0">
        <w:rPr>
          <w:rFonts w:ascii="Bookman Old Style" w:eastAsia="Batang" w:hAnsi="Bookman Old Style"/>
          <w:sz w:val="24"/>
          <w:szCs w:val="24"/>
          <w:lang w:eastAsia="fr-FR"/>
        </w:rPr>
        <w:t>ER(L2, LIRE(L1, 4), 1)</w:t>
      </w:r>
    </w:p>
    <w:p w14:paraId="6F700540" w14:textId="77777777" w:rsidR="003616D0" w:rsidRDefault="003616D0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7865AAB" w14:textId="77777777" w:rsidR="003616D0" w:rsidRDefault="003616D0" w:rsidP="003616D0">
      <w:pPr>
        <w:pStyle w:val="Sansinterligne"/>
        <w:numPr>
          <w:ilvl w:val="0"/>
          <w:numId w:val="11"/>
        </w:numPr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Donner le résultat de chaque étape de cette séquence d’instructions.</w:t>
      </w:r>
    </w:p>
    <w:p w14:paraId="385113AF" w14:textId="77777777" w:rsidR="003616D0" w:rsidRDefault="003616D0" w:rsidP="003616D0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0470AA74" w14:textId="61C669AB" w:rsidR="003616D0" w:rsidRPr="00A31E49" w:rsidRDefault="003616D0" w:rsidP="00A31E49">
      <w:pPr>
        <w:pStyle w:val="Sansinterligne"/>
        <w:numPr>
          <w:ilvl w:val="0"/>
          <w:numId w:val="11"/>
        </w:numPr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Quelle est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 xml:space="preserve"> alors l’opération effectuée ?</w:t>
      </w:r>
    </w:p>
    <w:p w14:paraId="7147C5B5" w14:textId="77777777" w:rsidR="003616D0" w:rsidRPr="00DF3BC8" w:rsidRDefault="003616D0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97898FA" w14:textId="77777777" w:rsidR="003616D0" w:rsidRDefault="003616D0" w:rsidP="003616D0">
      <w:pPr>
        <w:pStyle w:val="Sansinterligne"/>
        <w:numPr>
          <w:ilvl w:val="1"/>
          <w:numId w:val="5"/>
        </w:numPr>
        <w:jc w:val="both"/>
        <w:rPr>
          <w:rFonts w:ascii="Bookman Old Style" w:eastAsia="Batang" w:hAnsi="Bookman Old Style"/>
          <w:sz w:val="28"/>
          <w:szCs w:val="28"/>
          <w:lang w:eastAsia="fr-FR"/>
        </w:rPr>
      </w:pPr>
      <w:r>
        <w:rPr>
          <w:rFonts w:ascii="Bookman Old Style" w:eastAsia="Batang" w:hAnsi="Bookman Old Style"/>
          <w:sz w:val="28"/>
          <w:szCs w:val="28"/>
          <w:lang w:eastAsia="fr-FR"/>
        </w:rPr>
        <w:t>Résultat d’une suite d’instructions dans une file</w:t>
      </w:r>
    </w:p>
    <w:p w14:paraId="5291A222" w14:textId="77777777" w:rsidR="003616D0" w:rsidRDefault="003616D0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805E119" w14:textId="77777777" w:rsidR="003616D0" w:rsidRDefault="003616D0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On donne la séquence d’instructions suivante :</w:t>
      </w:r>
    </w:p>
    <w:p w14:paraId="54994164" w14:textId="77777777" w:rsidR="003616D0" w:rsidRDefault="003616D0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166E73D8" w14:textId="77777777" w:rsidR="003616D0" w:rsidRDefault="003616D0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F=CREER_</w:t>
      </w: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FILE(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>)</w:t>
      </w:r>
    </w:p>
    <w:p w14:paraId="265EE922" w14:textId="77777777" w:rsidR="003616D0" w:rsidRDefault="003616D0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ENFILER(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>F, 4)</w:t>
      </w:r>
    </w:p>
    <w:p w14:paraId="222271A7" w14:textId="77777777" w:rsidR="003616D0" w:rsidRDefault="003616D0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ENFILER(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>F, 1)</w:t>
      </w:r>
    </w:p>
    <w:p w14:paraId="1E6EE544" w14:textId="77777777" w:rsidR="003616D0" w:rsidRDefault="003616D0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ENFILER(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>F, 3)</w:t>
      </w:r>
    </w:p>
    <w:p w14:paraId="1F5E3420" w14:textId="77777777" w:rsidR="003616D0" w:rsidRDefault="003616D0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N=DEFILER(F)</w:t>
      </w:r>
    </w:p>
    <w:p w14:paraId="7C0281F8" w14:textId="77777777" w:rsidR="003616D0" w:rsidRDefault="003616D0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ENFILER(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>F, 8)</w:t>
      </w:r>
    </w:p>
    <w:p w14:paraId="0740F8D7" w14:textId="77777777" w:rsidR="003616D0" w:rsidRDefault="003616D0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N=DEFILER(F)</w:t>
      </w:r>
    </w:p>
    <w:p w14:paraId="6296F964" w14:textId="77777777" w:rsidR="003616D0" w:rsidRDefault="003616D0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4EA4E63" w14:textId="77777777" w:rsidR="003616D0" w:rsidRDefault="003616D0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Donner le résultat de chaque étape de cette séquence d’instructions.</w:t>
      </w:r>
    </w:p>
    <w:p w14:paraId="3BCE1CBC" w14:textId="5941A762" w:rsidR="003616D0" w:rsidRDefault="003616D0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46BF466C" w14:textId="358FBA79" w:rsidR="00A31E49" w:rsidRDefault="00A31E49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5F17E82" w14:textId="77777777" w:rsidR="00A31E49" w:rsidRPr="00DF3BC8" w:rsidRDefault="00A31E49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D3119EE" w14:textId="77777777" w:rsidR="003616D0" w:rsidRDefault="003616D0" w:rsidP="003616D0">
      <w:pPr>
        <w:pStyle w:val="Sansinterligne"/>
        <w:numPr>
          <w:ilvl w:val="1"/>
          <w:numId w:val="5"/>
        </w:numPr>
        <w:jc w:val="both"/>
        <w:rPr>
          <w:rFonts w:ascii="Bookman Old Style" w:eastAsia="Batang" w:hAnsi="Bookman Old Style"/>
          <w:sz w:val="28"/>
          <w:szCs w:val="28"/>
          <w:lang w:eastAsia="fr-FR"/>
        </w:rPr>
      </w:pPr>
      <w:r>
        <w:rPr>
          <w:rFonts w:ascii="Bookman Old Style" w:eastAsia="Batang" w:hAnsi="Bookman Old Style"/>
          <w:sz w:val="28"/>
          <w:szCs w:val="28"/>
          <w:lang w:eastAsia="fr-FR"/>
        </w:rPr>
        <w:t>Pile et File</w:t>
      </w:r>
    </w:p>
    <w:p w14:paraId="0FBCC42A" w14:textId="77777777" w:rsidR="003616D0" w:rsidRPr="00DF3BC8" w:rsidRDefault="003616D0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7BE26BE" w14:textId="0B8F23D8" w:rsidR="003616D0" w:rsidRDefault="003616D0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Nous avons cré</w:t>
      </w:r>
      <w:r w:rsidR="00A31E49">
        <w:rPr>
          <w:rFonts w:ascii="Bookman Old Style" w:eastAsia="Batang" w:hAnsi="Bookman Old Style"/>
          <w:sz w:val="24"/>
          <w:szCs w:val="24"/>
          <w:lang w:eastAsia="fr-FR"/>
        </w:rPr>
        <w:t>é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 une file F1 qui contient les éléments suivants saisis dans l’ordre alphabétique : F1 = (‘A’, ‘B’, ‘C’, ‘D’, ‘E’)</w:t>
      </w:r>
    </w:p>
    <w:p w14:paraId="34E13CA9" w14:textId="77777777" w:rsidR="003616D0" w:rsidRDefault="003616D0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FE0FFFA" w14:textId="77777777" w:rsidR="003616D0" w:rsidRDefault="003616D0" w:rsidP="003616D0">
      <w:pPr>
        <w:pStyle w:val="Sansinterligne"/>
        <w:numPr>
          <w:ilvl w:val="0"/>
          <w:numId w:val="12"/>
        </w:numPr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Quel est l’élément issu d’un défilage de F1 ?</w:t>
      </w:r>
    </w:p>
    <w:p w14:paraId="35C8F8D5" w14:textId="77777777" w:rsidR="003616D0" w:rsidRDefault="003616D0" w:rsidP="003616D0">
      <w:pPr>
        <w:pStyle w:val="Sansinterligne"/>
        <w:ind w:left="106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79FEC324" w14:textId="77777777" w:rsidR="003616D0" w:rsidRPr="00DA45BD" w:rsidRDefault="003616D0" w:rsidP="003616D0">
      <w:pPr>
        <w:pStyle w:val="Sansinterligne"/>
        <w:numPr>
          <w:ilvl w:val="0"/>
          <w:numId w:val="12"/>
        </w:numPr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Proposer une séquence d’instructions (en utilisant deux piles P1 et P2) permettant la saisie d’affilée (sans sortie intermédiaire) des 5 éléments ‘A’, ‘B’, ‘C’, ‘D’, ‘E</w:t>
      </w: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’ ,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 xml:space="preserve"> et de sortir ces éléments comme s’ils sortaient d’une file ?</w:t>
      </w:r>
    </w:p>
    <w:p w14:paraId="26971C80" w14:textId="77777777" w:rsidR="00977B4F" w:rsidRPr="00BE09B3" w:rsidRDefault="00977B4F" w:rsidP="00977B4F">
      <w:pPr>
        <w:pStyle w:val="Sansinterligne"/>
        <w:ind w:left="720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sectPr w:rsidR="00977B4F" w:rsidRPr="00BE09B3" w:rsidSect="00011BB2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178FAB" w14:textId="77777777" w:rsidR="00F96AE5" w:rsidRDefault="00F96AE5" w:rsidP="00E32BCC">
      <w:pPr>
        <w:spacing w:after="0" w:line="240" w:lineRule="auto"/>
      </w:pPr>
      <w:r>
        <w:separator/>
      </w:r>
    </w:p>
  </w:endnote>
  <w:endnote w:type="continuationSeparator" w:id="0">
    <w:p w14:paraId="4E37A476" w14:textId="77777777" w:rsidR="00F96AE5" w:rsidRDefault="00F96AE5" w:rsidP="00E32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0A082" w14:textId="21F141F7" w:rsidR="00E32BCC" w:rsidRPr="00E32BCC" w:rsidRDefault="00E32BCC">
    <w:pPr>
      <w:pStyle w:val="Pieddepage"/>
      <w:rPr>
        <w:sz w:val="16"/>
        <w:szCs w:val="16"/>
      </w:rPr>
    </w:pPr>
    <w:r w:rsidRPr="00E32BCC">
      <w:rPr>
        <w:sz w:val="16"/>
        <w:szCs w:val="16"/>
      </w:rPr>
      <w:t xml:space="preserve">D’après : </w:t>
    </w:r>
    <w:hyperlink r:id="rId1" w:history="1">
      <w:r w:rsidR="00A37FF4" w:rsidRPr="00BD0F99">
        <w:rPr>
          <w:rStyle w:val="Lienhypertexte"/>
          <w:sz w:val="16"/>
          <w:szCs w:val="16"/>
        </w:rPr>
        <w:t>https://www.fil.univ-lille1.fr</w:t>
      </w:r>
    </w:hyperlink>
    <w:r w:rsidR="00A37FF4">
      <w:rPr>
        <w:sz w:val="16"/>
        <w:szCs w:val="16"/>
      </w:rPr>
      <w:t xml:space="preserve"> </w:t>
    </w:r>
    <w:r w:rsidR="00077AD5">
      <w:rPr>
        <w:sz w:val="16"/>
        <w:szCs w:val="16"/>
      </w:rPr>
      <w:t xml:space="preserve"> et </w:t>
    </w:r>
    <w:hyperlink r:id="rId2" w:anchor="/1-format_disponible-broche" w:history="1">
      <w:r w:rsidR="00077AD5" w:rsidRPr="00077AD5">
        <w:rPr>
          <w:rStyle w:val="Lienhypertexte"/>
          <w:sz w:val="16"/>
          <w:szCs w:val="16"/>
        </w:rPr>
        <w:t>Spécialité NSI Ellipses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2B9E6" w14:textId="77777777" w:rsidR="00F96AE5" w:rsidRDefault="00F96AE5" w:rsidP="00E32BCC">
      <w:pPr>
        <w:spacing w:after="0" w:line="240" w:lineRule="auto"/>
      </w:pPr>
      <w:r>
        <w:separator/>
      </w:r>
    </w:p>
  </w:footnote>
  <w:footnote w:type="continuationSeparator" w:id="0">
    <w:p w14:paraId="3A7AC379" w14:textId="77777777" w:rsidR="00F96AE5" w:rsidRDefault="00F96AE5" w:rsidP="00E32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2AD3"/>
    <w:multiLevelType w:val="multilevel"/>
    <w:tmpl w:val="230E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379B8"/>
    <w:multiLevelType w:val="multilevel"/>
    <w:tmpl w:val="C9A6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45BB0"/>
    <w:multiLevelType w:val="hybridMultilevel"/>
    <w:tmpl w:val="A33A903C"/>
    <w:lvl w:ilvl="0" w:tplc="30BE787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DE6663"/>
    <w:multiLevelType w:val="multilevel"/>
    <w:tmpl w:val="60FE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970FC"/>
    <w:multiLevelType w:val="multilevel"/>
    <w:tmpl w:val="F5A2C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5" w15:restartNumberingAfterBreak="0">
    <w:nsid w:val="389618B3"/>
    <w:multiLevelType w:val="hybridMultilevel"/>
    <w:tmpl w:val="1B747CB8"/>
    <w:lvl w:ilvl="0" w:tplc="F26A6138">
      <w:numFmt w:val="bullet"/>
      <w:lvlText w:val="-"/>
      <w:lvlJc w:val="left"/>
      <w:pPr>
        <w:ind w:left="1069" w:hanging="360"/>
      </w:pPr>
      <w:rPr>
        <w:rFonts w:ascii="Bookman Old Style" w:eastAsia="Batang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1034701"/>
    <w:multiLevelType w:val="multilevel"/>
    <w:tmpl w:val="43A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C5E7B"/>
    <w:multiLevelType w:val="multilevel"/>
    <w:tmpl w:val="A9CA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03536"/>
    <w:multiLevelType w:val="multilevel"/>
    <w:tmpl w:val="45CC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B61AF"/>
    <w:multiLevelType w:val="hybridMultilevel"/>
    <w:tmpl w:val="7388B6B0"/>
    <w:lvl w:ilvl="0" w:tplc="76BA3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6D36F1"/>
    <w:multiLevelType w:val="multilevel"/>
    <w:tmpl w:val="FAB4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826AD8"/>
    <w:multiLevelType w:val="multilevel"/>
    <w:tmpl w:val="7EFE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11"/>
  </w:num>
  <w:num w:numId="9">
    <w:abstractNumId w:val="7"/>
  </w:num>
  <w:num w:numId="10">
    <w:abstractNumId w:val="1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34"/>
    <w:rsid w:val="000024FC"/>
    <w:rsid w:val="00006441"/>
    <w:rsid w:val="00011BB2"/>
    <w:rsid w:val="00013041"/>
    <w:rsid w:val="000213A0"/>
    <w:rsid w:val="00021969"/>
    <w:rsid w:val="00023BD7"/>
    <w:rsid w:val="00023CF1"/>
    <w:rsid w:val="00033996"/>
    <w:rsid w:val="00037DD2"/>
    <w:rsid w:val="00041202"/>
    <w:rsid w:val="000454F3"/>
    <w:rsid w:val="00077AD5"/>
    <w:rsid w:val="00093B32"/>
    <w:rsid w:val="000A3CF6"/>
    <w:rsid w:val="000A734F"/>
    <w:rsid w:val="000C5C14"/>
    <w:rsid w:val="000E6F1B"/>
    <w:rsid w:val="000F7D2A"/>
    <w:rsid w:val="00100ACC"/>
    <w:rsid w:val="00116B82"/>
    <w:rsid w:val="00126A76"/>
    <w:rsid w:val="001518C5"/>
    <w:rsid w:val="001571DD"/>
    <w:rsid w:val="0017089E"/>
    <w:rsid w:val="0017179C"/>
    <w:rsid w:val="00177063"/>
    <w:rsid w:val="00177D94"/>
    <w:rsid w:val="00180FC1"/>
    <w:rsid w:val="001924C7"/>
    <w:rsid w:val="00194E98"/>
    <w:rsid w:val="001C04C0"/>
    <w:rsid w:val="001C3BDC"/>
    <w:rsid w:val="001C7295"/>
    <w:rsid w:val="001E0E69"/>
    <w:rsid w:val="00232BFB"/>
    <w:rsid w:val="00245A6F"/>
    <w:rsid w:val="00250823"/>
    <w:rsid w:val="0025136A"/>
    <w:rsid w:val="002557B7"/>
    <w:rsid w:val="002610CB"/>
    <w:rsid w:val="002804F8"/>
    <w:rsid w:val="00281D37"/>
    <w:rsid w:val="00283309"/>
    <w:rsid w:val="00283FDC"/>
    <w:rsid w:val="00287891"/>
    <w:rsid w:val="002925E3"/>
    <w:rsid w:val="002A5DC6"/>
    <w:rsid w:val="002D4F1F"/>
    <w:rsid w:val="002F1488"/>
    <w:rsid w:val="003012CF"/>
    <w:rsid w:val="00315E9C"/>
    <w:rsid w:val="003211E7"/>
    <w:rsid w:val="0033724D"/>
    <w:rsid w:val="0034076C"/>
    <w:rsid w:val="00346828"/>
    <w:rsid w:val="003616D0"/>
    <w:rsid w:val="00361DA4"/>
    <w:rsid w:val="00362968"/>
    <w:rsid w:val="00370549"/>
    <w:rsid w:val="00377D60"/>
    <w:rsid w:val="0038151A"/>
    <w:rsid w:val="00387B51"/>
    <w:rsid w:val="003A4091"/>
    <w:rsid w:val="003A4244"/>
    <w:rsid w:val="003A487C"/>
    <w:rsid w:val="003C0946"/>
    <w:rsid w:val="003C2198"/>
    <w:rsid w:val="003E4965"/>
    <w:rsid w:val="003E7B83"/>
    <w:rsid w:val="003F358E"/>
    <w:rsid w:val="0043475C"/>
    <w:rsid w:val="00441BBA"/>
    <w:rsid w:val="00487B14"/>
    <w:rsid w:val="00497DB0"/>
    <w:rsid w:val="004D1D46"/>
    <w:rsid w:val="004E0868"/>
    <w:rsid w:val="005076D7"/>
    <w:rsid w:val="00522FE9"/>
    <w:rsid w:val="0054604A"/>
    <w:rsid w:val="00551A55"/>
    <w:rsid w:val="00553140"/>
    <w:rsid w:val="005619D2"/>
    <w:rsid w:val="00563E53"/>
    <w:rsid w:val="0057013E"/>
    <w:rsid w:val="00586ECD"/>
    <w:rsid w:val="00586FEA"/>
    <w:rsid w:val="00596259"/>
    <w:rsid w:val="005A61C9"/>
    <w:rsid w:val="005C416C"/>
    <w:rsid w:val="006070B7"/>
    <w:rsid w:val="00616AD2"/>
    <w:rsid w:val="0063372B"/>
    <w:rsid w:val="00652E49"/>
    <w:rsid w:val="006622C8"/>
    <w:rsid w:val="00665083"/>
    <w:rsid w:val="006749C6"/>
    <w:rsid w:val="006D7F0E"/>
    <w:rsid w:val="0070670B"/>
    <w:rsid w:val="00713C0C"/>
    <w:rsid w:val="00722265"/>
    <w:rsid w:val="007235A3"/>
    <w:rsid w:val="007274D2"/>
    <w:rsid w:val="00732B58"/>
    <w:rsid w:val="00732C90"/>
    <w:rsid w:val="00745EDF"/>
    <w:rsid w:val="0076206E"/>
    <w:rsid w:val="0077082C"/>
    <w:rsid w:val="00780670"/>
    <w:rsid w:val="00781955"/>
    <w:rsid w:val="00783558"/>
    <w:rsid w:val="00795411"/>
    <w:rsid w:val="007A1553"/>
    <w:rsid w:val="007B3E5C"/>
    <w:rsid w:val="007C0280"/>
    <w:rsid w:val="007C350E"/>
    <w:rsid w:val="007C6B6C"/>
    <w:rsid w:val="007D2B4C"/>
    <w:rsid w:val="007D341E"/>
    <w:rsid w:val="007F7447"/>
    <w:rsid w:val="00802034"/>
    <w:rsid w:val="00802723"/>
    <w:rsid w:val="00805459"/>
    <w:rsid w:val="008400D2"/>
    <w:rsid w:val="00844325"/>
    <w:rsid w:val="00844760"/>
    <w:rsid w:val="00855BF7"/>
    <w:rsid w:val="008608AB"/>
    <w:rsid w:val="00873EFA"/>
    <w:rsid w:val="008C4EFC"/>
    <w:rsid w:val="008E12B8"/>
    <w:rsid w:val="008E1EEA"/>
    <w:rsid w:val="00907E70"/>
    <w:rsid w:val="00927628"/>
    <w:rsid w:val="00927C86"/>
    <w:rsid w:val="00930202"/>
    <w:rsid w:val="00931641"/>
    <w:rsid w:val="00943316"/>
    <w:rsid w:val="00952E46"/>
    <w:rsid w:val="00954093"/>
    <w:rsid w:val="00971F96"/>
    <w:rsid w:val="00977B4F"/>
    <w:rsid w:val="009948B0"/>
    <w:rsid w:val="009A1EA5"/>
    <w:rsid w:val="009A4C61"/>
    <w:rsid w:val="009A633F"/>
    <w:rsid w:val="009B3C81"/>
    <w:rsid w:val="009C4FDC"/>
    <w:rsid w:val="009E1EA1"/>
    <w:rsid w:val="009E562C"/>
    <w:rsid w:val="009E5EA9"/>
    <w:rsid w:val="009E6D8C"/>
    <w:rsid w:val="009F64F6"/>
    <w:rsid w:val="00A00CE6"/>
    <w:rsid w:val="00A02094"/>
    <w:rsid w:val="00A05CC7"/>
    <w:rsid w:val="00A31E49"/>
    <w:rsid w:val="00A35171"/>
    <w:rsid w:val="00A36E99"/>
    <w:rsid w:val="00A37FF4"/>
    <w:rsid w:val="00A42E30"/>
    <w:rsid w:val="00A52B40"/>
    <w:rsid w:val="00A56994"/>
    <w:rsid w:val="00A71FA5"/>
    <w:rsid w:val="00A801B1"/>
    <w:rsid w:val="00A86365"/>
    <w:rsid w:val="00A879B8"/>
    <w:rsid w:val="00AC72B1"/>
    <w:rsid w:val="00AD66FA"/>
    <w:rsid w:val="00AE6833"/>
    <w:rsid w:val="00AF018D"/>
    <w:rsid w:val="00AF68F9"/>
    <w:rsid w:val="00B045A1"/>
    <w:rsid w:val="00B10510"/>
    <w:rsid w:val="00B13217"/>
    <w:rsid w:val="00B20C6C"/>
    <w:rsid w:val="00B306EC"/>
    <w:rsid w:val="00B34E3F"/>
    <w:rsid w:val="00B43D99"/>
    <w:rsid w:val="00B441D4"/>
    <w:rsid w:val="00B45E3D"/>
    <w:rsid w:val="00B47D29"/>
    <w:rsid w:val="00B56FE0"/>
    <w:rsid w:val="00B60B2A"/>
    <w:rsid w:val="00B67C82"/>
    <w:rsid w:val="00B77624"/>
    <w:rsid w:val="00BA1CB4"/>
    <w:rsid w:val="00BA5E31"/>
    <w:rsid w:val="00BA66B6"/>
    <w:rsid w:val="00BB12C3"/>
    <w:rsid w:val="00BE09B3"/>
    <w:rsid w:val="00BE0EF7"/>
    <w:rsid w:val="00C107D4"/>
    <w:rsid w:val="00C10E86"/>
    <w:rsid w:val="00C65BB7"/>
    <w:rsid w:val="00C965A4"/>
    <w:rsid w:val="00C9765D"/>
    <w:rsid w:val="00CD085D"/>
    <w:rsid w:val="00CD0D11"/>
    <w:rsid w:val="00CD24C7"/>
    <w:rsid w:val="00CD38B1"/>
    <w:rsid w:val="00CE4654"/>
    <w:rsid w:val="00D16DC7"/>
    <w:rsid w:val="00D26887"/>
    <w:rsid w:val="00D61725"/>
    <w:rsid w:val="00D8349E"/>
    <w:rsid w:val="00D87D44"/>
    <w:rsid w:val="00D945EB"/>
    <w:rsid w:val="00DB077B"/>
    <w:rsid w:val="00DB755B"/>
    <w:rsid w:val="00DC028A"/>
    <w:rsid w:val="00DD20F0"/>
    <w:rsid w:val="00DD3720"/>
    <w:rsid w:val="00DD417D"/>
    <w:rsid w:val="00DE32D8"/>
    <w:rsid w:val="00DE66E9"/>
    <w:rsid w:val="00DE6EC7"/>
    <w:rsid w:val="00E043A5"/>
    <w:rsid w:val="00E13926"/>
    <w:rsid w:val="00E17826"/>
    <w:rsid w:val="00E257F3"/>
    <w:rsid w:val="00E32BCC"/>
    <w:rsid w:val="00E34E62"/>
    <w:rsid w:val="00E3643F"/>
    <w:rsid w:val="00E402EB"/>
    <w:rsid w:val="00E71A0D"/>
    <w:rsid w:val="00EB072F"/>
    <w:rsid w:val="00EC5672"/>
    <w:rsid w:val="00EC723D"/>
    <w:rsid w:val="00ED0DA6"/>
    <w:rsid w:val="00ED35AA"/>
    <w:rsid w:val="00EF55CB"/>
    <w:rsid w:val="00EF7DFA"/>
    <w:rsid w:val="00F06D9E"/>
    <w:rsid w:val="00F212F3"/>
    <w:rsid w:val="00F22FAE"/>
    <w:rsid w:val="00F24D2B"/>
    <w:rsid w:val="00F26C36"/>
    <w:rsid w:val="00F35F71"/>
    <w:rsid w:val="00F54ED1"/>
    <w:rsid w:val="00F67463"/>
    <w:rsid w:val="00F724AA"/>
    <w:rsid w:val="00F75E37"/>
    <w:rsid w:val="00F96AE5"/>
    <w:rsid w:val="00FA08CE"/>
    <w:rsid w:val="00FC4E6D"/>
    <w:rsid w:val="00FC77DA"/>
    <w:rsid w:val="00FE0150"/>
    <w:rsid w:val="00FF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051D441"/>
  <w15:chartTrackingRefBased/>
  <w15:docId w15:val="{5708D74C-FFA2-455F-B35C-40516B84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020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8020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0203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0203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navbar-brand">
    <w:name w:val="navbar-brand"/>
    <w:basedOn w:val="Policepardfaut"/>
    <w:rsid w:val="00802034"/>
  </w:style>
  <w:style w:type="paragraph" w:styleId="NormalWeb">
    <w:name w:val="Normal (Web)"/>
    <w:basedOn w:val="Normal"/>
    <w:uiPriority w:val="99"/>
    <w:semiHidden/>
    <w:unhideWhenUsed/>
    <w:rsid w:val="00802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02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0203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0203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Policepardfaut"/>
    <w:rsid w:val="00802034"/>
  </w:style>
  <w:style w:type="character" w:customStyle="1" w:styleId="hljs-string">
    <w:name w:val="hljs-string"/>
    <w:basedOn w:val="Policepardfaut"/>
    <w:rsid w:val="00802034"/>
  </w:style>
  <w:style w:type="character" w:customStyle="1" w:styleId="hljs-function">
    <w:name w:val="hljs-function"/>
    <w:basedOn w:val="Policepardfaut"/>
    <w:rsid w:val="00802034"/>
  </w:style>
  <w:style w:type="character" w:customStyle="1" w:styleId="hljs-keyword">
    <w:name w:val="hljs-keyword"/>
    <w:basedOn w:val="Policepardfaut"/>
    <w:rsid w:val="00802034"/>
  </w:style>
  <w:style w:type="character" w:customStyle="1" w:styleId="hljs-title">
    <w:name w:val="hljs-title"/>
    <w:basedOn w:val="Policepardfaut"/>
    <w:rsid w:val="00802034"/>
  </w:style>
  <w:style w:type="character" w:customStyle="1" w:styleId="hljs-params">
    <w:name w:val="hljs-params"/>
    <w:basedOn w:val="Policepardfaut"/>
    <w:rsid w:val="00802034"/>
  </w:style>
  <w:style w:type="paragraph" w:styleId="Sansinterligne">
    <w:name w:val="No Spacing"/>
    <w:uiPriority w:val="1"/>
    <w:qFormat/>
    <w:rsid w:val="00802034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E32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2BCC"/>
  </w:style>
  <w:style w:type="paragraph" w:styleId="Pieddepage">
    <w:name w:val="footer"/>
    <w:basedOn w:val="Normal"/>
    <w:link w:val="PieddepageCar"/>
    <w:uiPriority w:val="99"/>
    <w:unhideWhenUsed/>
    <w:rsid w:val="00E32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2BCC"/>
  </w:style>
  <w:style w:type="character" w:styleId="Lienhypertexte">
    <w:name w:val="Hyperlink"/>
    <w:basedOn w:val="Policepardfaut"/>
    <w:uiPriority w:val="99"/>
    <w:unhideWhenUsed/>
    <w:rsid w:val="00E32BCC"/>
    <w:rPr>
      <w:color w:val="0000F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32BCC"/>
    <w:rPr>
      <w:color w:val="605E5C"/>
      <w:shd w:val="clear" w:color="auto" w:fill="E1DFDD"/>
    </w:rPr>
  </w:style>
  <w:style w:type="paragraph" w:customStyle="1" w:styleId="Default">
    <w:name w:val="Default"/>
    <w:rsid w:val="00BE09B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77AD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77AD5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2D4F1F"/>
    <w:pPr>
      <w:ind w:left="720"/>
      <w:contextualSpacing/>
    </w:pPr>
  </w:style>
  <w:style w:type="table" w:styleId="Grilledutableau">
    <w:name w:val="Table Grid"/>
    <w:basedOn w:val="TableauNormal"/>
    <w:uiPriority w:val="39"/>
    <w:rsid w:val="00BE0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011BB2"/>
    <w:rPr>
      <w:i/>
      <w:iCs/>
    </w:rPr>
  </w:style>
  <w:style w:type="character" w:customStyle="1" w:styleId="mi">
    <w:name w:val="mi"/>
    <w:basedOn w:val="Policepardfaut"/>
    <w:rsid w:val="00011BB2"/>
  </w:style>
  <w:style w:type="character" w:customStyle="1" w:styleId="mn">
    <w:name w:val="mn"/>
    <w:basedOn w:val="Policepardfaut"/>
    <w:rsid w:val="00011BB2"/>
  </w:style>
  <w:style w:type="character" w:customStyle="1" w:styleId="mo">
    <w:name w:val="mo"/>
    <w:basedOn w:val="Policepardfaut"/>
    <w:rsid w:val="00011BB2"/>
  </w:style>
  <w:style w:type="character" w:customStyle="1" w:styleId="mjxassistivemathml">
    <w:name w:val="mjx_assistive_mathml"/>
    <w:basedOn w:val="Policepardfaut"/>
    <w:rsid w:val="00011BB2"/>
  </w:style>
  <w:style w:type="paragraph" w:customStyle="1" w:styleId="topic-title">
    <w:name w:val="topic-title"/>
    <w:basedOn w:val="Normal"/>
    <w:rsid w:val="00011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77D6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77D60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77D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3110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19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43868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0" w:color="CCCCCC"/>
            <w:right w:val="single" w:sz="6" w:space="5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editions-ellipses.fr/accueil/10405-20778-specialite-nsi-numerique-et-sciences-informatiques-terminale-nouveaux-programmes-9782340038158.html" TargetMode="External"/><Relationship Id="rId1" Type="http://schemas.openxmlformats.org/officeDocument/2006/relationships/hyperlink" Target="https://www.fil.univ-lille1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99962F94E5C4CA2A8A07767AA5242" ma:contentTypeVersion="2" ma:contentTypeDescription="Crée un document." ma:contentTypeScope="" ma:versionID="84b0a6e648264f0772f9a1c23cc26355">
  <xsd:schema xmlns:xsd="http://www.w3.org/2001/XMLSchema" xmlns:xs="http://www.w3.org/2001/XMLSchema" xmlns:p="http://schemas.microsoft.com/office/2006/metadata/properties" xmlns:ns2="4dff41af-dc9d-4999-97e1-e1993e0ed7b4" targetNamespace="http://schemas.microsoft.com/office/2006/metadata/properties" ma:root="true" ma:fieldsID="5f5bd71a58f3e36c95f2cb26c9b5f3cb" ns2:_="">
    <xsd:import namespace="4dff41af-dc9d-4999-97e1-e1993e0ed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f41af-dc9d-4999-97e1-e1993e0ed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3694F6-0026-42C4-B919-253EC73CF1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9912B0-E59E-4EA5-8CB1-EE9FA31FAA7D}"/>
</file>

<file path=customXml/itemProps3.xml><?xml version="1.0" encoding="utf-8"?>
<ds:datastoreItem xmlns:ds="http://schemas.openxmlformats.org/officeDocument/2006/customXml" ds:itemID="{31B33AB2-12C3-437E-98CF-E45AEB1424A1}"/>
</file>

<file path=customXml/itemProps4.xml><?xml version="1.0" encoding="utf-8"?>
<ds:datastoreItem xmlns:ds="http://schemas.openxmlformats.org/officeDocument/2006/customXml" ds:itemID="{C8A33F50-7872-482D-B73C-EF2BF27AE97C}"/>
</file>

<file path=docProps/app.xml><?xml version="1.0" encoding="utf-8"?>
<Properties xmlns="http://schemas.openxmlformats.org/officeDocument/2006/extended-properties" xmlns:vt="http://schemas.openxmlformats.org/officeDocument/2006/docPropsVTypes">
  <Template>42D3E851</Template>
  <TotalTime>6</TotalTime>
  <Pages>2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CLOOS Sylvain</dc:creator>
  <cp:keywords/>
  <dc:description/>
  <cp:lastModifiedBy>JACQ Stephane</cp:lastModifiedBy>
  <cp:revision>5</cp:revision>
  <cp:lastPrinted>2020-10-01T07:28:00Z</cp:lastPrinted>
  <dcterms:created xsi:type="dcterms:W3CDTF">2020-10-02T03:53:00Z</dcterms:created>
  <dcterms:modified xsi:type="dcterms:W3CDTF">2022-10-10T12:10:00Z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0x01010078B99962F94E5C4CA2A8A07767AA5242</vt:lpwstr>
  </property>
</Properties>
</file>