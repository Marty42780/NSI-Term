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53B7" w14:textId="1C39A241" w:rsidR="003A4091" w:rsidRPr="001B59C7" w:rsidRDefault="005E0CED" w:rsidP="001B59C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1B59C7">
        <w:rPr>
          <w:rFonts w:ascii="Bookman Old Style" w:hAnsi="Bookman Old Style"/>
          <w:b/>
          <w:bCs/>
          <w:sz w:val="32"/>
          <w:szCs w:val="32"/>
        </w:rPr>
        <w:t>EXERCICE BILAN</w:t>
      </w:r>
      <w:r w:rsidR="0022044B" w:rsidRPr="001B59C7">
        <w:rPr>
          <w:rFonts w:ascii="Bookman Old Style" w:hAnsi="Bookman Old Style"/>
          <w:b/>
          <w:bCs/>
          <w:sz w:val="32"/>
          <w:szCs w:val="32"/>
        </w:rPr>
        <w:t xml:space="preserve"> ARCHITECTURES MATERIELLES ET SYSTEME D’EXPLOITATION</w:t>
      </w:r>
    </w:p>
    <w:p w14:paraId="6A126B75" w14:textId="5FB14B28" w:rsidR="0022044B" w:rsidRPr="001B59C7" w:rsidRDefault="0022044B">
      <w:pPr>
        <w:rPr>
          <w:rFonts w:ascii="Bookman Old Style" w:hAnsi="Bookman Old Style"/>
          <w:sz w:val="24"/>
          <w:szCs w:val="24"/>
        </w:rPr>
      </w:pPr>
    </w:p>
    <w:p w14:paraId="2F9D2DB3" w14:textId="3543726D" w:rsidR="0022044B" w:rsidRDefault="00A36E95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 xml:space="preserve">Trois commerciaux (Audrey, Enzo et Louis) d’une société de vente à distance travaillent en réseau sur le même serveur, sur lequel </w:t>
      </w:r>
      <w:r w:rsidR="00ED4FF7" w:rsidRPr="001B59C7">
        <w:rPr>
          <w:rFonts w:ascii="Bookman Old Style" w:hAnsi="Bookman Old Style"/>
          <w:sz w:val="24"/>
          <w:szCs w:val="24"/>
        </w:rPr>
        <w:t>ils stockent des fichiers qu’ils partagent.</w:t>
      </w:r>
    </w:p>
    <w:p w14:paraId="5AABAF1A" w14:textId="77777777" w:rsidR="001B59C7" w:rsidRPr="001B59C7" w:rsidRDefault="001B59C7">
      <w:pPr>
        <w:rPr>
          <w:rFonts w:ascii="Bookman Old Style" w:hAnsi="Bookman Old Style"/>
          <w:sz w:val="24"/>
          <w:szCs w:val="24"/>
        </w:rPr>
      </w:pPr>
    </w:p>
    <w:p w14:paraId="77898A86" w14:textId="04046184" w:rsidR="00ED4FF7" w:rsidRPr="001B59C7" w:rsidRDefault="00ED4FF7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 xml:space="preserve">Ces fichiers sont : </w:t>
      </w:r>
      <w:r w:rsidR="0092141B" w:rsidRPr="001B59C7">
        <w:rPr>
          <w:rFonts w:ascii="Bookman Old Style" w:hAnsi="Bookman Old Style"/>
          <w:b/>
          <w:bCs/>
          <w:sz w:val="24"/>
          <w:szCs w:val="24"/>
        </w:rPr>
        <w:t>fichier_produits</w:t>
      </w:r>
      <w:r w:rsidR="002565D3">
        <w:rPr>
          <w:rFonts w:ascii="Bookman Old Style" w:hAnsi="Bookman Old Style"/>
          <w:b/>
          <w:bCs/>
          <w:sz w:val="24"/>
          <w:szCs w:val="24"/>
        </w:rPr>
        <w:t>.png</w:t>
      </w:r>
      <w:r w:rsidR="0092141B" w:rsidRPr="001B59C7">
        <w:rPr>
          <w:rFonts w:ascii="Bookman Old Style" w:hAnsi="Bookman Old Style"/>
          <w:sz w:val="24"/>
          <w:szCs w:val="24"/>
        </w:rPr>
        <w:t xml:space="preserve"> et </w:t>
      </w:r>
      <w:r w:rsidR="0092141B" w:rsidRPr="001B59C7">
        <w:rPr>
          <w:rFonts w:ascii="Bookman Old Style" w:hAnsi="Bookman Old Style"/>
          <w:b/>
          <w:bCs/>
          <w:sz w:val="24"/>
          <w:szCs w:val="24"/>
        </w:rPr>
        <w:t>fichier_clients</w:t>
      </w:r>
      <w:r w:rsidR="002565D3" w:rsidRPr="002565D3">
        <w:rPr>
          <w:rFonts w:ascii="Bookman Old Style" w:hAnsi="Bookman Old Style"/>
          <w:b/>
          <w:sz w:val="24"/>
          <w:szCs w:val="24"/>
        </w:rPr>
        <w:t>.png</w:t>
      </w:r>
      <w:r w:rsidR="002565D3" w:rsidRPr="002565D3">
        <w:rPr>
          <w:rFonts w:ascii="Bookman Old Style" w:hAnsi="Bookman Old Style"/>
          <w:sz w:val="24"/>
          <w:szCs w:val="24"/>
        </w:rPr>
        <w:t>.</w:t>
      </w:r>
    </w:p>
    <w:p w14:paraId="53E60998" w14:textId="3B0AE66F" w:rsidR="005A20B4" w:rsidRPr="001B59C7" w:rsidRDefault="005A20B4">
      <w:pPr>
        <w:rPr>
          <w:rFonts w:ascii="Bookman Old Style" w:hAnsi="Bookman Old Style"/>
          <w:sz w:val="24"/>
          <w:szCs w:val="24"/>
        </w:rPr>
      </w:pPr>
    </w:p>
    <w:p w14:paraId="2C36FE7A" w14:textId="371DBA74" w:rsidR="005A20B4" w:rsidRDefault="005A20B4" w:rsidP="005A20B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>Schématiser la situation en représentant les 3 commerciaux</w:t>
      </w:r>
      <w:r w:rsidR="00006BAC" w:rsidRPr="001B59C7">
        <w:rPr>
          <w:rFonts w:ascii="Bookman Old Style" w:hAnsi="Bookman Old Style"/>
          <w:sz w:val="24"/>
          <w:szCs w:val="24"/>
        </w:rPr>
        <w:t xml:space="preserve"> et les fichiers partagés, en indiquant pas des flèches les </w:t>
      </w:r>
      <w:r w:rsidR="003E00AF" w:rsidRPr="001B59C7">
        <w:rPr>
          <w:rFonts w:ascii="Bookman Old Style" w:hAnsi="Bookman Old Style"/>
          <w:sz w:val="24"/>
          <w:szCs w:val="24"/>
        </w:rPr>
        <w:t>liaisons nécessaires.</w:t>
      </w:r>
    </w:p>
    <w:p w14:paraId="0A86C225" w14:textId="72668241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3403A584" w14:textId="73594182" w:rsidR="002565D3" w:rsidRDefault="002565D3" w:rsidP="002565D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3319ED" wp14:editId="132DB79F">
                <wp:simplePos x="0" y="0"/>
                <wp:positionH relativeFrom="column">
                  <wp:posOffset>660116</wp:posOffset>
                </wp:positionH>
                <wp:positionV relativeFrom="paragraph">
                  <wp:posOffset>4885</wp:posOffset>
                </wp:positionV>
                <wp:extent cx="4745702" cy="1960486"/>
                <wp:effectExtent l="0" t="0" r="17145" b="2095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702" cy="1960486"/>
                          <a:chOff x="0" y="0"/>
                          <a:chExt cx="4745702" cy="196048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633909" y="0"/>
                            <a:ext cx="1470582" cy="296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B665B" w14:textId="406CBA57" w:rsidR="00914F4E" w:rsidRDefault="00914F4E" w:rsidP="002565D3">
                              <w:pPr>
                                <w:jc w:val="center"/>
                              </w:pPr>
                              <w:r>
                                <w:t>fichier_produits.png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81492" y="0"/>
                            <a:ext cx="1470582" cy="2969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3B0D5" w14:textId="6217C200" w:rsidR="00914F4E" w:rsidRDefault="00914F4E" w:rsidP="002565D3">
                              <w:pPr>
                                <w:jc w:val="center"/>
                              </w:pPr>
                              <w:r>
                                <w:t>fichier_clients.png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817580" y="1150012"/>
                            <a:ext cx="1003955" cy="7824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434B8" w14:textId="09876EA8" w:rsidR="00914F4E" w:rsidRDefault="00914F4E" w:rsidP="002565D3">
                              <w:pPr>
                                <w:pStyle w:val="Sansinterligne"/>
                                <w:jc w:val="center"/>
                              </w:pPr>
                              <w:r>
                                <w:t>Enzo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3741747" y="1144403"/>
                            <a:ext cx="1003955" cy="7824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07F9E" w14:textId="5295284D" w:rsidR="00914F4E" w:rsidRDefault="00914F4E" w:rsidP="002565D3">
                              <w:pPr>
                                <w:pStyle w:val="Sansinterligne"/>
                                <w:jc w:val="center"/>
                              </w:pPr>
                              <w:r>
                                <w:t>Louis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0" y="1178062"/>
                            <a:ext cx="1003955" cy="7824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C192E" w14:textId="640D3E43" w:rsidR="00914F4E" w:rsidRDefault="00914F4E" w:rsidP="002565D3">
                              <w:pPr>
                                <w:pStyle w:val="Sansinterligne"/>
                                <w:jc w:val="center"/>
                              </w:pPr>
                              <w:r>
                                <w:t>Audrey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 flipH="1" flipV="1">
                            <a:off x="2103681" y="302930"/>
                            <a:ext cx="1749229" cy="994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3915651" y="308540"/>
                            <a:ext cx="186055" cy="840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 flipV="1">
                            <a:off x="925619" y="302930"/>
                            <a:ext cx="1753598" cy="1053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 flipV="1">
                            <a:off x="2580515" y="302930"/>
                            <a:ext cx="281124" cy="897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flipV="1">
                            <a:off x="617079" y="297320"/>
                            <a:ext cx="152400" cy="886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flipH="1" flipV="1">
                            <a:off x="1918557" y="314150"/>
                            <a:ext cx="198120" cy="867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319ED" id="Groupe 16" o:spid="_x0000_s1026" style="position:absolute;margin-left:52pt;margin-top:.4pt;width:373.7pt;height:154.35pt;z-index:251677696" coordsize="47457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">
                <v:rect id="Rectangle 4" o:spid="_x0000_s1027" style="position:absolute;left:6339;width:14705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8DB665B" w14:textId="406CBA57" w:rsidR="00914F4E" w:rsidRDefault="00914F4E" w:rsidP="002565D3">
                        <w:pPr>
                          <w:jc w:val="center"/>
                        </w:pPr>
                        <w:r>
                          <w:t>fichier_produits.png</w:t>
                        </w:r>
                      </w:p>
                    </w:txbxContent>
                  </v:textbox>
                </v:rect>
                <v:rect id="Rectangle 5" o:spid="_x0000_s1028" style="position:absolute;left:26814;width:14706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633B0D5" w14:textId="6217C200" w:rsidR="00914F4E" w:rsidRDefault="00914F4E" w:rsidP="002565D3">
                        <w:pPr>
                          <w:jc w:val="center"/>
                        </w:pPr>
                        <w:r>
                          <w:t>fichier_clients.png</w:t>
                        </w:r>
                      </w:p>
                    </w:txbxContent>
                  </v:textbox>
                </v:rect>
                <v:oval id="Ellipse 6" o:spid="_x0000_s1029" style="position:absolute;left:18175;top:11500;width:10040;height:7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FA434B8" w14:textId="09876EA8" w:rsidR="00914F4E" w:rsidRDefault="00914F4E" w:rsidP="002565D3">
                        <w:pPr>
                          <w:pStyle w:val="Sansinterligne"/>
                          <w:jc w:val="center"/>
                        </w:pPr>
                        <w:r>
                          <w:t>Enzo</w:t>
                        </w:r>
                      </w:p>
                    </w:txbxContent>
                  </v:textbox>
                </v:oval>
                <v:oval id="Ellipse 7" o:spid="_x0000_s1030" style="position:absolute;left:37417;top:11444;width:10040;height:7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E707F9E" w14:textId="5295284D" w:rsidR="00914F4E" w:rsidRDefault="00914F4E" w:rsidP="002565D3">
                        <w:pPr>
                          <w:pStyle w:val="Sansinterligne"/>
                          <w:jc w:val="center"/>
                        </w:pPr>
                        <w:r>
                          <w:t>Louis</w:t>
                        </w:r>
                      </w:p>
                    </w:txbxContent>
                  </v:textbox>
                </v:oval>
                <v:oval id="Ellipse 8" o:spid="_x0000_s1031" style="position:absolute;top:11780;width:10039;height:7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60CC192E" w14:textId="640D3E43" w:rsidR="00914F4E" w:rsidRDefault="00914F4E" w:rsidP="002565D3">
                        <w:pPr>
                          <w:pStyle w:val="Sansinterligne"/>
                          <w:jc w:val="center"/>
                        </w:pPr>
                        <w:r>
                          <w:t>Audrey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2" type="#_x0000_t32" style="position:absolute;left:21036;top:3029;width:17493;height:9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10" o:spid="_x0000_s1033" type="#_x0000_t32" style="position:absolute;left:39156;top:3085;width:1861;height:8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" o:spid="_x0000_s1034" type="#_x0000_t32" style="position:absolute;left:9256;top:3029;width:17536;height:10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3" o:spid="_x0000_s1035" type="#_x0000_t32" style="position:absolute;left:25805;top:3029;width:2811;height:8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4" o:spid="_x0000_s1036" type="#_x0000_t32" style="position:absolute;left:6170;top:2973;width:1524;height:8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15" o:spid="_x0000_s1037" type="#_x0000_t32" style="position:absolute;left:19185;top:3141;width:1981;height:86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EB37D45" w14:textId="57821F2E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532C9867" w14:textId="70DF93FD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4C3D3251" w14:textId="738560F6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1B83BF4D" w14:textId="08D307E6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6C48A39E" w14:textId="39B9DDDC" w:rsid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2A810555" w14:textId="77777777" w:rsidR="002565D3" w:rsidRPr="002565D3" w:rsidRDefault="002565D3" w:rsidP="002565D3">
      <w:pPr>
        <w:rPr>
          <w:rFonts w:ascii="Bookman Old Style" w:hAnsi="Bookman Old Style"/>
          <w:sz w:val="24"/>
          <w:szCs w:val="24"/>
        </w:rPr>
      </w:pPr>
    </w:p>
    <w:p w14:paraId="6FDF7CAB" w14:textId="77777777" w:rsidR="001B59C7" w:rsidRPr="001B59C7" w:rsidRDefault="001B59C7" w:rsidP="001B59C7">
      <w:pPr>
        <w:rPr>
          <w:rFonts w:ascii="Bookman Old Style" w:hAnsi="Bookman Old Style"/>
          <w:sz w:val="24"/>
          <w:szCs w:val="24"/>
        </w:rPr>
      </w:pPr>
    </w:p>
    <w:p w14:paraId="57566E4D" w14:textId="319093C7" w:rsidR="003E00AF" w:rsidRPr="001B59C7" w:rsidRDefault="003E00AF" w:rsidP="005A20B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>A certaines heures de travail, les trois commerciaux effectuent des accès nombreux aux fichiers.</w:t>
      </w:r>
    </w:p>
    <w:p w14:paraId="12820546" w14:textId="25C4A44E" w:rsidR="003D1BFB" w:rsidRPr="001B59C7" w:rsidRDefault="003D1BFB" w:rsidP="003D1BFB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ab/>
        <w:t>Voici la liste de leurs accès entre 9H00 et 9H30.</w:t>
      </w:r>
    </w:p>
    <w:p w14:paraId="03E0176F" w14:textId="37866E1B" w:rsidR="003D1BFB" w:rsidRPr="001B59C7" w:rsidRDefault="00BD7B31" w:rsidP="00BD7B31">
      <w:pPr>
        <w:jc w:val="center"/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noProof/>
          <w:sz w:val="24"/>
          <w:szCs w:val="24"/>
          <w:lang w:eastAsia="fr-FR"/>
        </w:rPr>
        <w:drawing>
          <wp:inline distT="0" distB="0" distL="0" distR="0" wp14:anchorId="2DB44661" wp14:editId="77FCC7B5">
            <wp:extent cx="4981575" cy="2095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552" w14:textId="4BF5D139" w:rsidR="00BD7B31" w:rsidRPr="001B59C7" w:rsidRDefault="00BD7B31" w:rsidP="00BD7B31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ab/>
      </w:r>
      <w:r w:rsidR="004615F1" w:rsidRPr="001B59C7">
        <w:rPr>
          <w:rFonts w:ascii="Bookman Old Style" w:hAnsi="Bookman Old Style"/>
          <w:sz w:val="24"/>
          <w:szCs w:val="24"/>
        </w:rPr>
        <w:t xml:space="preserve">Compléter un tableau à 4 colonnes </w:t>
      </w:r>
      <w:r w:rsidR="001A3CB0" w:rsidRPr="001B59C7">
        <w:rPr>
          <w:rFonts w:ascii="Bookman Old Style" w:hAnsi="Bookman Old Style"/>
          <w:sz w:val="24"/>
          <w:szCs w:val="24"/>
        </w:rPr>
        <w:t>comme indiqué ci-dessous</w:t>
      </w:r>
      <w:r w:rsidR="00B17B03" w:rsidRPr="001B59C7">
        <w:rPr>
          <w:rFonts w:ascii="Bookman Old Style" w:hAnsi="Bookman Old Style"/>
          <w:sz w:val="24"/>
          <w:szCs w:val="24"/>
        </w:rPr>
        <w:t xml:space="preserve">, </w:t>
      </w:r>
      <w:r w:rsidR="00FA05D1" w:rsidRPr="001B59C7">
        <w:rPr>
          <w:rFonts w:ascii="Bookman Old Style" w:hAnsi="Bookman Old Style"/>
          <w:sz w:val="24"/>
          <w:szCs w:val="24"/>
        </w:rPr>
        <w:t>une ligne par minute.</w:t>
      </w:r>
    </w:p>
    <w:p w14:paraId="34549578" w14:textId="677D4090" w:rsidR="00555AF6" w:rsidRPr="001B59C7" w:rsidRDefault="00E05EDE" w:rsidP="00BD7B31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lastRenderedPageBreak/>
        <w:tab/>
        <w:t>L</w:t>
      </w:r>
      <w:r w:rsidR="00D1244F" w:rsidRPr="001B59C7">
        <w:rPr>
          <w:rFonts w:ascii="Bookman Old Style" w:hAnsi="Bookman Old Style"/>
          <w:sz w:val="24"/>
          <w:szCs w:val="24"/>
        </w:rPr>
        <w:t>a lecture</w:t>
      </w:r>
      <w:r w:rsidR="00F6372D" w:rsidRPr="001B59C7">
        <w:rPr>
          <w:rFonts w:ascii="Bookman Old Style" w:hAnsi="Bookman Old Style"/>
          <w:sz w:val="24"/>
          <w:szCs w:val="24"/>
        </w:rPr>
        <w:t xml:space="preserve"> </w:t>
      </w:r>
      <w:r w:rsidR="00283E8E" w:rsidRPr="001B59C7">
        <w:rPr>
          <w:rFonts w:ascii="Bookman Old Style" w:hAnsi="Bookman Old Style"/>
          <w:sz w:val="24"/>
          <w:szCs w:val="24"/>
        </w:rPr>
        <w:t xml:space="preserve">et l’impression </w:t>
      </w:r>
      <w:r w:rsidR="00F6372D" w:rsidRPr="001B59C7">
        <w:rPr>
          <w:rFonts w:ascii="Bookman Old Style" w:hAnsi="Bookman Old Style"/>
          <w:sz w:val="24"/>
          <w:szCs w:val="24"/>
        </w:rPr>
        <w:t>ne nécessite</w:t>
      </w:r>
      <w:r w:rsidR="00283E8E" w:rsidRPr="001B59C7">
        <w:rPr>
          <w:rFonts w:ascii="Bookman Old Style" w:hAnsi="Bookman Old Style"/>
          <w:sz w:val="24"/>
          <w:szCs w:val="24"/>
        </w:rPr>
        <w:t>nt</w:t>
      </w:r>
      <w:r w:rsidR="00F6372D" w:rsidRPr="001B59C7">
        <w:rPr>
          <w:rFonts w:ascii="Bookman Old Style" w:hAnsi="Bookman Old Style"/>
          <w:sz w:val="24"/>
          <w:szCs w:val="24"/>
        </w:rPr>
        <w:t xml:space="preserve"> pas d’accès exclusif</w:t>
      </w:r>
      <w:r w:rsidR="007476D3" w:rsidRPr="001B59C7">
        <w:rPr>
          <w:rFonts w:ascii="Bookman Old Style" w:hAnsi="Bookman Old Style"/>
          <w:sz w:val="24"/>
          <w:szCs w:val="24"/>
        </w:rPr>
        <w:t xml:space="preserve">, le prénom est écrit en </w:t>
      </w:r>
      <w:r w:rsidR="007476D3" w:rsidRPr="001B59C7">
        <w:rPr>
          <w:rFonts w:ascii="Bookman Old Style" w:hAnsi="Bookman Old Style"/>
          <w:b/>
          <w:bCs/>
          <w:color w:val="00B050"/>
          <w:sz w:val="24"/>
          <w:szCs w:val="24"/>
        </w:rPr>
        <w:t>vert</w:t>
      </w:r>
      <w:r w:rsidR="007476D3" w:rsidRPr="001B59C7">
        <w:rPr>
          <w:rFonts w:ascii="Bookman Old Style" w:hAnsi="Bookman Old Style"/>
          <w:sz w:val="24"/>
          <w:szCs w:val="24"/>
        </w:rPr>
        <w:t xml:space="preserve">, </w:t>
      </w:r>
      <w:r w:rsidR="00D1244F" w:rsidRPr="001B59C7">
        <w:rPr>
          <w:rFonts w:ascii="Bookman Old Style" w:hAnsi="Bookman Old Style"/>
          <w:sz w:val="24"/>
          <w:szCs w:val="24"/>
        </w:rPr>
        <w:t xml:space="preserve">la modification </w:t>
      </w:r>
      <w:r w:rsidR="006A0F95" w:rsidRPr="001B59C7">
        <w:rPr>
          <w:rFonts w:ascii="Bookman Old Style" w:hAnsi="Bookman Old Style"/>
          <w:sz w:val="24"/>
          <w:szCs w:val="24"/>
        </w:rPr>
        <w:tab/>
      </w:r>
      <w:r w:rsidR="00283E8E" w:rsidRPr="001B59C7">
        <w:rPr>
          <w:rFonts w:ascii="Bookman Old Style" w:hAnsi="Bookman Old Style"/>
          <w:sz w:val="24"/>
          <w:szCs w:val="24"/>
        </w:rPr>
        <w:t xml:space="preserve">et </w:t>
      </w:r>
      <w:r w:rsidR="006A0F95" w:rsidRPr="001B59C7">
        <w:rPr>
          <w:rFonts w:ascii="Bookman Old Style" w:hAnsi="Bookman Old Style"/>
          <w:sz w:val="24"/>
          <w:szCs w:val="24"/>
        </w:rPr>
        <w:t xml:space="preserve">la mise à jour </w:t>
      </w:r>
      <w:r w:rsidR="00D1244F" w:rsidRPr="001B59C7">
        <w:rPr>
          <w:rFonts w:ascii="Bookman Old Style" w:hAnsi="Bookman Old Style"/>
          <w:sz w:val="24"/>
          <w:szCs w:val="24"/>
        </w:rPr>
        <w:t>nécessite</w:t>
      </w:r>
      <w:r w:rsidR="006A0F95" w:rsidRPr="001B59C7">
        <w:rPr>
          <w:rFonts w:ascii="Bookman Old Style" w:hAnsi="Bookman Old Style"/>
          <w:sz w:val="24"/>
          <w:szCs w:val="24"/>
        </w:rPr>
        <w:t>nt</w:t>
      </w:r>
      <w:r w:rsidR="00D1244F" w:rsidRPr="001B59C7">
        <w:rPr>
          <w:rFonts w:ascii="Bookman Old Style" w:hAnsi="Bookman Old Style"/>
          <w:sz w:val="24"/>
          <w:szCs w:val="24"/>
        </w:rPr>
        <w:t xml:space="preserve"> un accès exclusif</w:t>
      </w:r>
      <w:r w:rsidR="00B17B03" w:rsidRPr="001B59C7">
        <w:rPr>
          <w:rFonts w:ascii="Bookman Old Style" w:hAnsi="Bookman Old Style"/>
          <w:sz w:val="24"/>
          <w:szCs w:val="24"/>
        </w:rPr>
        <w:t>, le prénom</w:t>
      </w:r>
      <w:r w:rsidR="007476D3" w:rsidRPr="001B59C7">
        <w:rPr>
          <w:rFonts w:ascii="Bookman Old Style" w:hAnsi="Bookman Old Style"/>
          <w:sz w:val="24"/>
          <w:szCs w:val="24"/>
        </w:rPr>
        <w:t xml:space="preserve"> est écrit en</w:t>
      </w:r>
      <w:r w:rsidR="007476D3" w:rsidRPr="001B59C7">
        <w:rPr>
          <w:rFonts w:ascii="Bookman Old Style" w:hAnsi="Bookman Old Style"/>
          <w:b/>
          <w:bCs/>
          <w:color w:val="FF0000"/>
          <w:sz w:val="24"/>
          <w:szCs w:val="24"/>
        </w:rPr>
        <w:t xml:space="preserve"> rouge</w:t>
      </w:r>
      <w:r w:rsidR="007476D3" w:rsidRPr="001B59C7">
        <w:rPr>
          <w:rFonts w:ascii="Bookman Old Style" w:hAnsi="Bookman Old Style"/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C714B3" w:rsidRPr="001B59C7" w14:paraId="1D80A349" w14:textId="77777777" w:rsidTr="00C714B3">
        <w:tc>
          <w:tcPr>
            <w:tcW w:w="2548" w:type="dxa"/>
          </w:tcPr>
          <w:p w14:paraId="3F7D17C9" w14:textId="6D662798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Heures</w:t>
            </w:r>
          </w:p>
        </w:tc>
        <w:tc>
          <w:tcPr>
            <w:tcW w:w="2548" w:type="dxa"/>
          </w:tcPr>
          <w:p w14:paraId="3D063DD5" w14:textId="4397F838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B59C7">
              <w:rPr>
                <w:rFonts w:ascii="Bookman Old Style" w:hAnsi="Bookman Old Style"/>
                <w:sz w:val="24"/>
                <w:szCs w:val="24"/>
              </w:rPr>
              <w:t>Fichier_produits</w:t>
            </w:r>
            <w:proofErr w:type="spellEnd"/>
          </w:p>
        </w:tc>
        <w:tc>
          <w:tcPr>
            <w:tcW w:w="2549" w:type="dxa"/>
          </w:tcPr>
          <w:p w14:paraId="337ED69E" w14:textId="190B7ACD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B59C7">
              <w:rPr>
                <w:rFonts w:ascii="Bookman Old Style" w:hAnsi="Bookman Old Style"/>
                <w:sz w:val="24"/>
                <w:szCs w:val="24"/>
              </w:rPr>
              <w:t>Fichier_clients</w:t>
            </w:r>
            <w:proofErr w:type="spellEnd"/>
          </w:p>
        </w:tc>
        <w:tc>
          <w:tcPr>
            <w:tcW w:w="2549" w:type="dxa"/>
          </w:tcPr>
          <w:p w14:paraId="23FC34C1" w14:textId="70FA2F76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Commentaire éventuel</w:t>
            </w:r>
          </w:p>
        </w:tc>
      </w:tr>
      <w:tr w:rsidR="00C714B3" w:rsidRPr="001B59C7" w14:paraId="76933938" w14:textId="77777777" w:rsidTr="00C714B3">
        <w:tc>
          <w:tcPr>
            <w:tcW w:w="2548" w:type="dxa"/>
          </w:tcPr>
          <w:p w14:paraId="6B04F2D2" w14:textId="31DCD64F" w:rsidR="00C714B3" w:rsidRPr="001B59C7" w:rsidRDefault="00E708AA" w:rsidP="00E708A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</w:t>
            </w:r>
            <w:r w:rsidR="00DC39C2" w:rsidRPr="001B59C7">
              <w:rPr>
                <w:rFonts w:ascii="Bookman Old Style" w:hAnsi="Bookman Old Style"/>
                <w:sz w:val="24"/>
                <w:szCs w:val="24"/>
              </w:rPr>
              <w:t>:01</w:t>
            </w:r>
            <w:r w:rsidR="00EE4A6C"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37E4512F" w14:textId="2EC71207" w:rsidR="00C714B3" w:rsidRPr="001B59C7" w:rsidRDefault="00EE4A6C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>Louis</w:t>
            </w:r>
            <w:r w:rsidR="00B279B5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 xml:space="preserve"> (1 min)</w:t>
            </w:r>
          </w:p>
        </w:tc>
        <w:tc>
          <w:tcPr>
            <w:tcW w:w="2549" w:type="dxa"/>
          </w:tcPr>
          <w:p w14:paraId="4D0B4B52" w14:textId="77777777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</w:tcPr>
          <w:p w14:paraId="45555B0F" w14:textId="77777777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14B3" w:rsidRPr="001B59C7" w14:paraId="4BC76A1C" w14:textId="77777777" w:rsidTr="00C714B3">
        <w:tc>
          <w:tcPr>
            <w:tcW w:w="2548" w:type="dxa"/>
          </w:tcPr>
          <w:p w14:paraId="09071355" w14:textId="74CCD622" w:rsidR="00C714B3" w:rsidRPr="001B59C7" w:rsidRDefault="00E708AA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09:02</w:t>
            </w:r>
            <w:r w:rsidR="00EE4A6C"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6F7D4C43" w14:textId="77777777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</w:tcPr>
          <w:p w14:paraId="34E3A2DF" w14:textId="08802B23" w:rsidR="00C714B3" w:rsidRPr="001B59C7" w:rsidRDefault="00EE4A6C" w:rsidP="00BD7B31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555AF6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>Louis</w:t>
            </w:r>
            <w:r w:rsidR="00B279B5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 xml:space="preserve"> (1 min)</w:t>
            </w:r>
          </w:p>
        </w:tc>
        <w:tc>
          <w:tcPr>
            <w:tcW w:w="2549" w:type="dxa"/>
          </w:tcPr>
          <w:p w14:paraId="1BEC1AA8" w14:textId="77777777" w:rsidR="00C714B3" w:rsidRPr="001B59C7" w:rsidRDefault="00C714B3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279B5" w:rsidRPr="001B59C7" w14:paraId="268E494A" w14:textId="77777777" w:rsidTr="00B279B5">
        <w:tc>
          <w:tcPr>
            <w:tcW w:w="2548" w:type="dxa"/>
            <w:shd w:val="clear" w:color="auto" w:fill="E7E6E6" w:themeFill="background2"/>
          </w:tcPr>
          <w:p w14:paraId="5575BD52" w14:textId="25DEB32D" w:rsidR="00B279B5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09:03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  <w:shd w:val="clear" w:color="auto" w:fill="E7E6E6" w:themeFill="background2"/>
          </w:tcPr>
          <w:p w14:paraId="20ECE0C9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3A784B5F" w14:textId="77777777" w:rsidR="00B279B5" w:rsidRPr="00555AF6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33F058E0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8639D" w:rsidRPr="001B59C7" w14:paraId="581639B9" w14:textId="77777777" w:rsidTr="00C714B3">
        <w:tc>
          <w:tcPr>
            <w:tcW w:w="2548" w:type="dxa"/>
          </w:tcPr>
          <w:p w14:paraId="630FB1AE" w14:textId="3D6278D8" w:rsidR="0088639D" w:rsidRPr="001B59C7" w:rsidRDefault="00555AF6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09:05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6C204164" w14:textId="77777777" w:rsidR="0088639D" w:rsidRPr="001B59C7" w:rsidRDefault="0088639D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</w:tcPr>
          <w:p w14:paraId="2C7989B9" w14:textId="2222BCAC" w:rsidR="0088639D" w:rsidRPr="001B59C7" w:rsidRDefault="00B279B5" w:rsidP="00B279B5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>Audrey (4 min)</w:t>
            </w:r>
          </w:p>
        </w:tc>
        <w:tc>
          <w:tcPr>
            <w:tcW w:w="2549" w:type="dxa"/>
          </w:tcPr>
          <w:p w14:paraId="4DA5435E" w14:textId="77777777" w:rsidR="0088639D" w:rsidRPr="001B59C7" w:rsidRDefault="0088639D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8639D" w:rsidRPr="001B59C7" w14:paraId="2528AF04" w14:textId="77777777" w:rsidTr="00C714B3">
        <w:tc>
          <w:tcPr>
            <w:tcW w:w="2548" w:type="dxa"/>
          </w:tcPr>
          <w:p w14:paraId="2FE7D0CD" w14:textId="4859C985" w:rsidR="0088639D" w:rsidRPr="001B59C7" w:rsidRDefault="0088639D" w:rsidP="00E708AA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09</w:t>
            </w:r>
            <w:r w:rsidR="005E43C5" w:rsidRPr="001B59C7">
              <w:rPr>
                <w:rFonts w:ascii="Bookman Old Style" w:hAnsi="Bookman Old Style"/>
                <w:sz w:val="24"/>
                <w:szCs w:val="24"/>
              </w:rPr>
              <w:t>:07:00</w:t>
            </w:r>
          </w:p>
        </w:tc>
        <w:tc>
          <w:tcPr>
            <w:tcW w:w="2548" w:type="dxa"/>
          </w:tcPr>
          <w:p w14:paraId="6B42254E" w14:textId="77777777" w:rsidR="0088639D" w:rsidRPr="001B59C7" w:rsidRDefault="0088639D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39E238F" w14:textId="2C2496CA" w:rsidR="0088639D" w:rsidRPr="001B59C7" w:rsidRDefault="005E43C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 xml:space="preserve">Audrey </w:t>
            </w:r>
            <w:r w:rsidR="00B279B5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 xml:space="preserve">(2 min) </w:t>
            </w:r>
            <w:r w:rsidRPr="001B59C7">
              <w:rPr>
                <w:rFonts w:ascii="Bookman Old Style" w:hAnsi="Bookman Old Style"/>
                <w:b/>
                <w:bCs/>
                <w:sz w:val="24"/>
                <w:szCs w:val="24"/>
              </w:rPr>
              <w:t>et</w:t>
            </w:r>
            <w:r w:rsidRPr="001B59C7"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7476D3" w:rsidRPr="001B59C7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Enzo</w:t>
            </w:r>
            <w:r w:rsid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(2</w:t>
            </w:r>
            <w:r w:rsidR="00B279B5"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min)</w:t>
            </w:r>
          </w:p>
        </w:tc>
        <w:tc>
          <w:tcPr>
            <w:tcW w:w="2549" w:type="dxa"/>
          </w:tcPr>
          <w:p w14:paraId="44C71976" w14:textId="77777777" w:rsidR="0088639D" w:rsidRPr="001B59C7" w:rsidRDefault="0088639D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279B5" w:rsidRPr="001B59C7" w14:paraId="7F7FF4FD" w14:textId="77777777" w:rsidTr="00B279B5">
        <w:tc>
          <w:tcPr>
            <w:tcW w:w="2548" w:type="dxa"/>
            <w:shd w:val="clear" w:color="auto" w:fill="E7E6E6" w:themeFill="background2"/>
          </w:tcPr>
          <w:p w14:paraId="0E46D16C" w14:textId="792EEFDD" w:rsidR="00B279B5" w:rsidRPr="001B59C7" w:rsidRDefault="00B279B5" w:rsidP="00B279B5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09:0</w:t>
            </w:r>
            <w:r>
              <w:rPr>
                <w:rFonts w:ascii="Bookman Old Style" w:hAnsi="Bookman Old Style"/>
                <w:sz w:val="24"/>
                <w:szCs w:val="24"/>
              </w:rPr>
              <w:t>9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  <w:shd w:val="clear" w:color="auto" w:fill="E7E6E6" w:themeFill="background2"/>
          </w:tcPr>
          <w:p w14:paraId="4DDCC4F5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297CCD59" w14:textId="77777777" w:rsidR="00B279B5" w:rsidRPr="001B59C7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33DEA580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17B03" w:rsidRPr="001B59C7" w14:paraId="10DDD441" w14:textId="77777777" w:rsidTr="00C714B3">
        <w:tc>
          <w:tcPr>
            <w:tcW w:w="2548" w:type="dxa"/>
          </w:tcPr>
          <w:p w14:paraId="58B1B118" w14:textId="59ADEC34" w:rsidR="00B17B03" w:rsidRPr="001B59C7" w:rsidRDefault="00555AF6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09</w:t>
            </w:r>
            <w:r>
              <w:rPr>
                <w:rFonts w:ascii="Bookman Old Style" w:hAnsi="Bookman Old Style"/>
                <w:sz w:val="24"/>
                <w:szCs w:val="24"/>
              </w:rPr>
              <w:t>:12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33E3C687" w14:textId="636FA831" w:rsidR="00B17B03" w:rsidRPr="001B59C7" w:rsidRDefault="00555AF6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555AF6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 w:rsid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(9 min)</w:t>
            </w:r>
          </w:p>
        </w:tc>
        <w:tc>
          <w:tcPr>
            <w:tcW w:w="2549" w:type="dxa"/>
          </w:tcPr>
          <w:p w14:paraId="4443F698" w14:textId="77777777" w:rsidR="00B17B03" w:rsidRPr="001B59C7" w:rsidRDefault="00B17B03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7E57FEFB" w14:textId="77777777" w:rsidR="00B17B03" w:rsidRPr="001B59C7" w:rsidRDefault="00B17B03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17B03" w:rsidRPr="001B59C7" w14:paraId="4A02FB26" w14:textId="77777777" w:rsidTr="00C714B3">
        <w:tc>
          <w:tcPr>
            <w:tcW w:w="2548" w:type="dxa"/>
          </w:tcPr>
          <w:p w14:paraId="4E13A710" w14:textId="33D0CA15" w:rsidR="00B17B03" w:rsidRPr="001B59C7" w:rsidRDefault="00555AF6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09</w:t>
            </w:r>
            <w:r>
              <w:rPr>
                <w:rFonts w:ascii="Bookman Old Style" w:hAnsi="Bookman Old Style"/>
                <w:sz w:val="24"/>
                <w:szCs w:val="24"/>
              </w:rPr>
              <w:t>:18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62FCFD3B" w14:textId="2E0E955E" w:rsidR="00B17B03" w:rsidRPr="001B59C7" w:rsidRDefault="00555AF6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 w:rsidRPr="00555AF6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(3 min)</w:t>
            </w:r>
            <w:r w:rsidR="00914F4E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55AF6">
              <w:rPr>
                <w:rFonts w:ascii="Bookman Old Style" w:hAnsi="Bookman Old Style"/>
                <w:b/>
                <w:bCs/>
                <w:sz w:val="24"/>
                <w:szCs w:val="24"/>
              </w:rPr>
              <w:t>et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Enzo</w:t>
            </w:r>
            <w:r w:rsid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(2 min)</w:t>
            </w:r>
          </w:p>
        </w:tc>
        <w:tc>
          <w:tcPr>
            <w:tcW w:w="2549" w:type="dxa"/>
          </w:tcPr>
          <w:p w14:paraId="1E8BBA45" w14:textId="77777777" w:rsidR="00B17B03" w:rsidRPr="001B59C7" w:rsidRDefault="00B17B03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7175A9E0" w14:textId="11C88D2B" w:rsidR="00B17B03" w:rsidRPr="001B59C7" w:rsidRDefault="00B279B5" w:rsidP="00B279B5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Conflits sur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Fichier_produits</w:t>
            </w:r>
            <w:proofErr w:type="spellEnd"/>
          </w:p>
        </w:tc>
      </w:tr>
      <w:tr w:rsidR="00914F4E" w:rsidRPr="001B59C7" w14:paraId="2D7CF2BA" w14:textId="77777777" w:rsidTr="00C714B3">
        <w:tc>
          <w:tcPr>
            <w:tcW w:w="2548" w:type="dxa"/>
          </w:tcPr>
          <w:p w14:paraId="4467956A" w14:textId="7DE754A1" w:rsidR="00914F4E" w:rsidRPr="001B59C7" w:rsidRDefault="00914F4E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 w:rsidRPr="001B59C7">
              <w:rPr>
                <w:rFonts w:ascii="Bookman Old Style" w:hAnsi="Bookman Old Style"/>
                <w:sz w:val="24"/>
                <w:szCs w:val="24"/>
              </w:rPr>
              <w:t>09</w:t>
            </w:r>
            <w:r>
              <w:rPr>
                <w:rFonts w:ascii="Bookman Old Style" w:hAnsi="Bookman Old Style"/>
                <w:sz w:val="24"/>
                <w:szCs w:val="24"/>
              </w:rPr>
              <w:t>:20</w:t>
            </w:r>
            <w:r w:rsidRPr="001B59C7">
              <w:rPr>
                <w:rFonts w:ascii="Bookman Old Style" w:hAnsi="Bookman Old Style"/>
                <w:sz w:val="24"/>
                <w:szCs w:val="24"/>
              </w:rPr>
              <w:t>:00</w:t>
            </w:r>
          </w:p>
        </w:tc>
        <w:tc>
          <w:tcPr>
            <w:tcW w:w="2548" w:type="dxa"/>
          </w:tcPr>
          <w:p w14:paraId="54DBE7D6" w14:textId="536A37D3" w:rsidR="00914F4E" w:rsidRPr="00555AF6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555AF6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(1 min)</w:t>
            </w:r>
          </w:p>
        </w:tc>
        <w:tc>
          <w:tcPr>
            <w:tcW w:w="2549" w:type="dxa"/>
          </w:tcPr>
          <w:p w14:paraId="1359DEE7" w14:textId="77777777" w:rsidR="00914F4E" w:rsidRPr="001B59C7" w:rsidRDefault="00914F4E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79C8F571" w14:textId="5C81B784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 du conflits sur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Fichier_produits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(Enzo a fini)</w:t>
            </w:r>
          </w:p>
        </w:tc>
      </w:tr>
      <w:tr w:rsidR="00B279B5" w:rsidRPr="001B59C7" w14:paraId="2BCE2187" w14:textId="77777777" w:rsidTr="00B279B5">
        <w:tc>
          <w:tcPr>
            <w:tcW w:w="2548" w:type="dxa"/>
            <w:shd w:val="clear" w:color="auto" w:fill="E7E6E6" w:themeFill="background2"/>
          </w:tcPr>
          <w:p w14:paraId="23429D99" w14:textId="5B6EDFF2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09:21:00</w:t>
            </w:r>
          </w:p>
        </w:tc>
        <w:tc>
          <w:tcPr>
            <w:tcW w:w="2548" w:type="dxa"/>
            <w:shd w:val="clear" w:color="auto" w:fill="E7E6E6" w:themeFill="background2"/>
          </w:tcPr>
          <w:p w14:paraId="4DA4C601" w14:textId="77777777" w:rsidR="00B279B5" w:rsidRPr="00555AF6" w:rsidRDefault="00B279B5" w:rsidP="00BD7B31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454D02E2" w14:textId="77777777" w:rsidR="00B279B5" w:rsidRPr="001B59C7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  <w:shd w:val="clear" w:color="auto" w:fill="E7E6E6" w:themeFill="background2"/>
          </w:tcPr>
          <w:p w14:paraId="36746EDF" w14:textId="77777777" w:rsidR="00B279B5" w:rsidRDefault="00B279B5" w:rsidP="00B279B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279B5" w:rsidRPr="001B59C7" w14:paraId="2C6612E1" w14:textId="77777777" w:rsidTr="00C714B3">
        <w:tc>
          <w:tcPr>
            <w:tcW w:w="2548" w:type="dxa"/>
          </w:tcPr>
          <w:p w14:paraId="4C1E745E" w14:textId="5BA9B1F1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09:24:00</w:t>
            </w:r>
          </w:p>
        </w:tc>
        <w:tc>
          <w:tcPr>
            <w:tcW w:w="2548" w:type="dxa"/>
          </w:tcPr>
          <w:p w14:paraId="47631244" w14:textId="0260C953" w:rsidR="00B279B5" w:rsidRPr="00555AF6" w:rsidRDefault="00B279B5" w:rsidP="00BD7B31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Louis (10 min)</w:t>
            </w:r>
          </w:p>
        </w:tc>
        <w:tc>
          <w:tcPr>
            <w:tcW w:w="2549" w:type="dxa"/>
          </w:tcPr>
          <w:p w14:paraId="3EC0858F" w14:textId="77777777" w:rsidR="00B279B5" w:rsidRPr="001B59C7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7AD08408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279B5" w:rsidRPr="001B59C7" w14:paraId="7D7B7908" w14:textId="77777777" w:rsidTr="00C714B3">
        <w:tc>
          <w:tcPr>
            <w:tcW w:w="2548" w:type="dxa"/>
          </w:tcPr>
          <w:p w14:paraId="5875008F" w14:textId="2ECAECDA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09:28:00</w:t>
            </w:r>
          </w:p>
        </w:tc>
        <w:tc>
          <w:tcPr>
            <w:tcW w:w="2548" w:type="dxa"/>
          </w:tcPr>
          <w:p w14:paraId="1BA34A30" w14:textId="11BA042A" w:rsidR="00B279B5" w:rsidRPr="00555AF6" w:rsidRDefault="00914F4E" w:rsidP="00BD7B31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Louis (6 min)</w:t>
            </w:r>
          </w:p>
        </w:tc>
        <w:tc>
          <w:tcPr>
            <w:tcW w:w="2549" w:type="dxa"/>
          </w:tcPr>
          <w:p w14:paraId="6261DDEA" w14:textId="70EF24B0" w:rsidR="00B279B5" w:rsidRPr="001B59C7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(10 min)</w:t>
            </w:r>
          </w:p>
        </w:tc>
        <w:tc>
          <w:tcPr>
            <w:tcW w:w="2549" w:type="dxa"/>
          </w:tcPr>
          <w:p w14:paraId="5F8B48FA" w14:textId="77777777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279B5" w:rsidRPr="001B59C7" w14:paraId="2136C863" w14:textId="77777777" w:rsidTr="00C714B3">
        <w:tc>
          <w:tcPr>
            <w:tcW w:w="2548" w:type="dxa"/>
          </w:tcPr>
          <w:p w14:paraId="0E7623F1" w14:textId="07A61641" w:rsidR="00B279B5" w:rsidRPr="001B59C7" w:rsidRDefault="00B279B5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09:32:00</w:t>
            </w:r>
          </w:p>
        </w:tc>
        <w:tc>
          <w:tcPr>
            <w:tcW w:w="2548" w:type="dxa"/>
          </w:tcPr>
          <w:p w14:paraId="654D8CAC" w14:textId="0EAA7509" w:rsidR="00B279B5" w:rsidRPr="00555AF6" w:rsidRDefault="00914F4E" w:rsidP="00B279B5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Louis (2 min) </w:t>
            </w:r>
            <w:r w:rsidRPr="00914F4E">
              <w:rPr>
                <w:rFonts w:ascii="Bookman Old Style" w:hAnsi="Bookman Old Style"/>
                <w:b/>
                <w:bCs/>
                <w:sz w:val="24"/>
                <w:szCs w:val="24"/>
              </w:rPr>
              <w:t>et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279B5"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 w:rsid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(6 min)</w:t>
            </w:r>
          </w:p>
        </w:tc>
        <w:tc>
          <w:tcPr>
            <w:tcW w:w="2549" w:type="dxa"/>
          </w:tcPr>
          <w:p w14:paraId="6B1A7E32" w14:textId="215F5532" w:rsidR="00B279B5" w:rsidRPr="001B59C7" w:rsidRDefault="00B279B5" w:rsidP="00BD7B31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(6 min)</w:t>
            </w:r>
          </w:p>
        </w:tc>
        <w:tc>
          <w:tcPr>
            <w:tcW w:w="2549" w:type="dxa"/>
          </w:tcPr>
          <w:p w14:paraId="72682A97" w14:textId="298E7BAC" w:rsidR="00B279B5" w:rsidRPr="001B59C7" w:rsidRDefault="00914F4E" w:rsidP="00BD7B31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Conflits sur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Fichier_produits</w:t>
            </w:r>
            <w:proofErr w:type="spellEnd"/>
          </w:p>
        </w:tc>
      </w:tr>
      <w:tr w:rsidR="00914F4E" w:rsidRPr="001B59C7" w14:paraId="18C9829A" w14:textId="77777777" w:rsidTr="00C714B3">
        <w:tc>
          <w:tcPr>
            <w:tcW w:w="2548" w:type="dxa"/>
          </w:tcPr>
          <w:p w14:paraId="40EE1717" w14:textId="4AAD204E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09:34:00</w:t>
            </w:r>
          </w:p>
        </w:tc>
        <w:tc>
          <w:tcPr>
            <w:tcW w:w="2548" w:type="dxa"/>
          </w:tcPr>
          <w:p w14:paraId="08F8A267" w14:textId="4F3AC31E" w:rsidR="00914F4E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(4 min)</w:t>
            </w:r>
          </w:p>
        </w:tc>
        <w:tc>
          <w:tcPr>
            <w:tcW w:w="2549" w:type="dxa"/>
          </w:tcPr>
          <w:p w14:paraId="457B031D" w14:textId="57B75D6B" w:rsidR="00914F4E" w:rsidRPr="00B279B5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(4 min)</w:t>
            </w:r>
          </w:p>
        </w:tc>
        <w:tc>
          <w:tcPr>
            <w:tcW w:w="2549" w:type="dxa"/>
          </w:tcPr>
          <w:p w14:paraId="1B334422" w14:textId="2F80E5D4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 du conflits sur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Fichier_produits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(Louis a fini)</w:t>
            </w:r>
          </w:p>
        </w:tc>
      </w:tr>
      <w:tr w:rsidR="00914F4E" w:rsidRPr="001B59C7" w14:paraId="348AB9BE" w14:textId="77777777" w:rsidTr="00C714B3">
        <w:tc>
          <w:tcPr>
            <w:tcW w:w="2548" w:type="dxa"/>
          </w:tcPr>
          <w:p w14:paraId="1E04AC64" w14:textId="168E0C0B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09:36:00</w:t>
            </w:r>
          </w:p>
        </w:tc>
        <w:tc>
          <w:tcPr>
            <w:tcW w:w="2548" w:type="dxa"/>
          </w:tcPr>
          <w:p w14:paraId="3456449B" w14:textId="3AEAAEF4" w:rsidR="00914F4E" w:rsidRPr="00555AF6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(2 min)</w:t>
            </w:r>
          </w:p>
        </w:tc>
        <w:tc>
          <w:tcPr>
            <w:tcW w:w="2549" w:type="dxa"/>
          </w:tcPr>
          <w:p w14:paraId="6C92C4B3" w14:textId="75CE3C09" w:rsidR="00914F4E" w:rsidRPr="001B59C7" w:rsidRDefault="00914F4E" w:rsidP="00914F4E">
            <w:pPr>
              <w:rPr>
                <w:rFonts w:ascii="Bookman Old Style" w:hAnsi="Bookman Old Style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Louis (6 min) </w:t>
            </w:r>
            <w:r w:rsidRPr="00B279B5">
              <w:rPr>
                <w:rFonts w:ascii="Bookman Old Style" w:hAnsi="Bookman Old Style"/>
                <w:b/>
                <w:bCs/>
                <w:sz w:val="24"/>
                <w:szCs w:val="24"/>
              </w:rPr>
              <w:t>et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B279B5"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Audrey</w:t>
            </w: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 xml:space="preserve"> (2 min)</w:t>
            </w:r>
          </w:p>
        </w:tc>
        <w:tc>
          <w:tcPr>
            <w:tcW w:w="2549" w:type="dxa"/>
          </w:tcPr>
          <w:p w14:paraId="5590F16D" w14:textId="22F601AA" w:rsidR="00914F4E" w:rsidRPr="001B59C7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Conflits sur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Fichier_clients</w:t>
            </w:r>
            <w:proofErr w:type="spellEnd"/>
          </w:p>
        </w:tc>
      </w:tr>
      <w:tr w:rsidR="00914F4E" w:rsidRPr="001B59C7" w14:paraId="16B91559" w14:textId="77777777" w:rsidTr="00C714B3">
        <w:tc>
          <w:tcPr>
            <w:tcW w:w="2548" w:type="dxa"/>
          </w:tcPr>
          <w:p w14:paraId="03F70153" w14:textId="48D03884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09:38:00</w:t>
            </w:r>
          </w:p>
        </w:tc>
        <w:tc>
          <w:tcPr>
            <w:tcW w:w="2548" w:type="dxa"/>
          </w:tcPr>
          <w:p w14:paraId="35FA8606" w14:textId="77777777" w:rsidR="00914F4E" w:rsidRPr="00B279B5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6F468D9" w14:textId="2257A7B4" w:rsidR="00914F4E" w:rsidRDefault="00914F4E" w:rsidP="00914F4E">
            <w:pP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FF0000"/>
                <w:sz w:val="24"/>
                <w:szCs w:val="24"/>
              </w:rPr>
              <w:t>Louis (4 min)</w:t>
            </w:r>
          </w:p>
        </w:tc>
        <w:tc>
          <w:tcPr>
            <w:tcW w:w="2549" w:type="dxa"/>
          </w:tcPr>
          <w:p w14:paraId="49673069" w14:textId="1130A7F3" w:rsidR="00914F4E" w:rsidRDefault="00914F4E" w:rsidP="00914F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 du conflits sur Fichier_ clients (Audrey a fini)</w:t>
            </w:r>
          </w:p>
        </w:tc>
      </w:tr>
    </w:tbl>
    <w:p w14:paraId="6A8A80D7" w14:textId="77777777" w:rsidR="001A3CB0" w:rsidRDefault="001A3CB0" w:rsidP="00BD7B31">
      <w:pPr>
        <w:rPr>
          <w:rFonts w:ascii="Bookman Old Style" w:hAnsi="Bookman Old Style"/>
          <w:sz w:val="24"/>
          <w:szCs w:val="24"/>
        </w:rPr>
      </w:pPr>
    </w:p>
    <w:p w14:paraId="42FF303A" w14:textId="77777777" w:rsidR="001B59C7" w:rsidRPr="001B59C7" w:rsidRDefault="001B59C7" w:rsidP="00BD7B31">
      <w:pPr>
        <w:rPr>
          <w:rFonts w:ascii="Bookman Old Style" w:hAnsi="Bookman Old Style"/>
          <w:sz w:val="24"/>
          <w:szCs w:val="24"/>
        </w:rPr>
      </w:pPr>
    </w:p>
    <w:p w14:paraId="0F119BBE" w14:textId="2F8889B1" w:rsidR="003D1BFB" w:rsidRPr="001B59C7" w:rsidRDefault="00D36F34" w:rsidP="005A20B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>Compléter le tableau précédent en tenant compte des accès</w:t>
      </w:r>
      <w:r w:rsidR="009D1E99" w:rsidRPr="001B59C7">
        <w:rPr>
          <w:rFonts w:ascii="Bookman Old Style" w:hAnsi="Bookman Old Style"/>
          <w:sz w:val="24"/>
          <w:szCs w:val="24"/>
        </w:rPr>
        <w:t xml:space="preserve"> suivants.</w:t>
      </w:r>
    </w:p>
    <w:p w14:paraId="2A8609EA" w14:textId="4102ABEB" w:rsidR="009D1E99" w:rsidRPr="001B59C7" w:rsidRDefault="009D1E99" w:rsidP="009D1E99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noProof/>
          <w:sz w:val="24"/>
          <w:szCs w:val="24"/>
          <w:lang w:eastAsia="fr-FR"/>
        </w:rPr>
        <w:drawing>
          <wp:inline distT="0" distB="0" distL="0" distR="0" wp14:anchorId="1E8A35AF" wp14:editId="373A2FD9">
            <wp:extent cx="5048250" cy="1581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E45" w14:textId="61258340" w:rsidR="009D1E99" w:rsidRDefault="00914F4E" w:rsidP="009D1E9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Voir le tableau ci-dessus</w:t>
      </w:r>
    </w:p>
    <w:p w14:paraId="72F5A937" w14:textId="77777777" w:rsidR="001B59C7" w:rsidRPr="001B59C7" w:rsidRDefault="001B59C7" w:rsidP="009D1E99">
      <w:pPr>
        <w:rPr>
          <w:rFonts w:ascii="Bookman Old Style" w:hAnsi="Bookman Old Style"/>
          <w:sz w:val="24"/>
          <w:szCs w:val="24"/>
        </w:rPr>
      </w:pPr>
    </w:p>
    <w:p w14:paraId="2491836D" w14:textId="7C665522" w:rsidR="009D1E99" w:rsidRPr="001B59C7" w:rsidRDefault="0013639E" w:rsidP="005A20B4">
      <w:pPr>
        <w:pStyle w:val="Paragraphedeliste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sz w:val="24"/>
          <w:szCs w:val="24"/>
        </w:rPr>
        <w:t>Quel est le problème qui se pose lors de la période ci-dessous ?</w:t>
      </w:r>
    </w:p>
    <w:p w14:paraId="413112DB" w14:textId="05C1244D" w:rsidR="0013639E" w:rsidRPr="001B59C7" w:rsidRDefault="001B59C7" w:rsidP="0013639E">
      <w:pPr>
        <w:rPr>
          <w:rFonts w:ascii="Bookman Old Style" w:hAnsi="Bookman Old Style"/>
          <w:sz w:val="24"/>
          <w:szCs w:val="24"/>
        </w:rPr>
      </w:pPr>
      <w:r w:rsidRPr="001B59C7">
        <w:rPr>
          <w:rFonts w:ascii="Bookman Old Style" w:hAnsi="Bookman Old Style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 wp14:anchorId="6A164806" wp14:editId="343AB538">
            <wp:simplePos x="0" y="0"/>
            <wp:positionH relativeFrom="column">
              <wp:posOffset>684027</wp:posOffset>
            </wp:positionH>
            <wp:positionV relativeFrom="paragraph">
              <wp:posOffset>407</wp:posOffset>
            </wp:positionV>
            <wp:extent cx="5162550" cy="20574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83947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29199BB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24AE32E2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1A400E92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1D63549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10360A44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0E96367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CF5AE33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53A69AE2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7DD45438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5867D562" w14:textId="77777777" w:rsidR="00AC4EFC" w:rsidRDefault="00AC4EFC" w:rsidP="001B59C7">
      <w:pPr>
        <w:pStyle w:val="Paragraphedeliste"/>
        <w:rPr>
          <w:rFonts w:ascii="Bookman Old Style" w:hAnsi="Bookman Old Style"/>
          <w:sz w:val="24"/>
          <w:szCs w:val="24"/>
        </w:rPr>
      </w:pPr>
    </w:p>
    <w:p w14:paraId="4D9B08E5" w14:textId="55AFE818" w:rsidR="0013639E" w:rsidRDefault="00914F4E" w:rsidP="001B59C7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proofErr w:type="gramStart"/>
      <w:r>
        <w:rPr>
          <w:rFonts w:ascii="Bookman Old Style" w:hAnsi="Bookman Old Style"/>
          <w:sz w:val="24"/>
          <w:szCs w:val="24"/>
        </w:rPr>
        <w:t>09:</w:t>
      </w:r>
      <w:proofErr w:type="gramEnd"/>
      <w:r>
        <w:rPr>
          <w:rFonts w:ascii="Bookman Old Style" w:hAnsi="Bookman Old Style"/>
          <w:sz w:val="24"/>
          <w:szCs w:val="24"/>
        </w:rPr>
        <w:t xml:space="preserve">49:00, Louis essaie d’ouvrir </w:t>
      </w:r>
      <w:proofErr w:type="spellStart"/>
      <w:r>
        <w:rPr>
          <w:rFonts w:ascii="Bookman Old Style" w:hAnsi="Bookman Old Style"/>
          <w:sz w:val="24"/>
          <w:szCs w:val="24"/>
        </w:rPr>
        <w:t>fichier_clients</w:t>
      </w:r>
      <w:proofErr w:type="spellEnd"/>
      <w:r>
        <w:rPr>
          <w:rFonts w:ascii="Bookman Old Style" w:hAnsi="Bookman Old Style"/>
          <w:sz w:val="24"/>
          <w:szCs w:val="24"/>
        </w:rPr>
        <w:t xml:space="preserve"> mais Audrey le modifie déjà.</w:t>
      </w:r>
    </w:p>
    <w:p w14:paraId="754DC529" w14:textId="58C83BDB" w:rsidR="00914F4E" w:rsidRPr="001B59C7" w:rsidRDefault="00914F4E" w:rsidP="001B59C7">
      <w:pPr>
        <w:pStyle w:val="Paragraphedeliste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proofErr w:type="gramStart"/>
      <w:r>
        <w:rPr>
          <w:rFonts w:ascii="Bookman Old Style" w:hAnsi="Bookman Old Style"/>
          <w:sz w:val="24"/>
          <w:szCs w:val="24"/>
        </w:rPr>
        <w:t>09:</w:t>
      </w:r>
      <w:proofErr w:type="gramEnd"/>
      <w:r>
        <w:rPr>
          <w:rFonts w:ascii="Bookman Old Style" w:hAnsi="Bookman Old Style"/>
          <w:sz w:val="24"/>
          <w:szCs w:val="24"/>
        </w:rPr>
        <w:t xml:space="preserve">51:00, Audrey essaie d’ouvrir le </w:t>
      </w:r>
      <w:proofErr w:type="spellStart"/>
      <w:r>
        <w:rPr>
          <w:rFonts w:ascii="Bookman Old Style" w:hAnsi="Bookman Old Style"/>
          <w:sz w:val="24"/>
          <w:szCs w:val="24"/>
        </w:rPr>
        <w:t>fichier_clients</w:t>
      </w:r>
      <w:proofErr w:type="spellEnd"/>
      <w:r>
        <w:rPr>
          <w:rFonts w:ascii="Bookman Old Style" w:hAnsi="Bookman Old Style"/>
          <w:sz w:val="24"/>
          <w:szCs w:val="24"/>
        </w:rPr>
        <w:t xml:space="preserve"> alors que Louis travaille encore dessus en modification.</w:t>
      </w:r>
      <w:bookmarkStart w:id="0" w:name="_GoBack"/>
      <w:bookmarkEnd w:id="0"/>
    </w:p>
    <w:sectPr w:rsidR="00914F4E" w:rsidRPr="001B59C7" w:rsidSect="00031CDE">
      <w:pgSz w:w="11906" w:h="16838" w:code="9"/>
      <w:pgMar w:top="851" w:right="851" w:bottom="851" w:left="85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338"/>
    <w:multiLevelType w:val="hybridMultilevel"/>
    <w:tmpl w:val="7D84B2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7"/>
    <w:rsid w:val="00006BAC"/>
    <w:rsid w:val="00031CDE"/>
    <w:rsid w:val="0013639E"/>
    <w:rsid w:val="00155F8D"/>
    <w:rsid w:val="001A096D"/>
    <w:rsid w:val="001A3CB0"/>
    <w:rsid w:val="001B59C7"/>
    <w:rsid w:val="0022044B"/>
    <w:rsid w:val="002565D3"/>
    <w:rsid w:val="00283E8E"/>
    <w:rsid w:val="003A4091"/>
    <w:rsid w:val="003C1232"/>
    <w:rsid w:val="003D1BFB"/>
    <w:rsid w:val="003E00AF"/>
    <w:rsid w:val="004615F1"/>
    <w:rsid w:val="00477017"/>
    <w:rsid w:val="004C4EB6"/>
    <w:rsid w:val="00555AF6"/>
    <w:rsid w:val="005A20B4"/>
    <w:rsid w:val="005E0CED"/>
    <w:rsid w:val="005E43C5"/>
    <w:rsid w:val="006A0F95"/>
    <w:rsid w:val="007476D3"/>
    <w:rsid w:val="0088639D"/>
    <w:rsid w:val="00914F4E"/>
    <w:rsid w:val="0092141B"/>
    <w:rsid w:val="009D1E99"/>
    <w:rsid w:val="00A137A7"/>
    <w:rsid w:val="00A36E95"/>
    <w:rsid w:val="00AC4EFC"/>
    <w:rsid w:val="00B17B03"/>
    <w:rsid w:val="00B279B5"/>
    <w:rsid w:val="00BD7B31"/>
    <w:rsid w:val="00C714B3"/>
    <w:rsid w:val="00D1244F"/>
    <w:rsid w:val="00D36F34"/>
    <w:rsid w:val="00DC39C2"/>
    <w:rsid w:val="00E05EDE"/>
    <w:rsid w:val="00E708AA"/>
    <w:rsid w:val="00ED4FF7"/>
    <w:rsid w:val="00EE4A6C"/>
    <w:rsid w:val="00F54ED1"/>
    <w:rsid w:val="00F6372D"/>
    <w:rsid w:val="00F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5B52"/>
  <w15:chartTrackingRefBased/>
  <w15:docId w15:val="{D54C3F97-042F-4941-B414-47EBB2F1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0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56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E7894-DF28-46DE-B471-C4BEFA092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A78D0-B8C3-46AC-8445-F9B61A5A4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E3E93-09E1-47E2-92A0-37F74C2AAE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4E37F05F.dotm</Template>
  <TotalTime>159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Martin PASQUIER</cp:lastModifiedBy>
  <cp:revision>34</cp:revision>
  <dcterms:created xsi:type="dcterms:W3CDTF">2020-12-03T10:31:00Z</dcterms:created>
  <dcterms:modified xsi:type="dcterms:W3CDTF">2022-12-06T07:53:00Z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